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36ACF63" w14:textId="639F2D71" w:rsidR="000C3E21" w:rsidRPr="00B72A35" w:rsidRDefault="00B72A35" w:rsidP="000C3E21">
            <w:pPr>
              <w:jc w:val="both"/>
              <w:rPr>
                <w:rFonts w:ascii="Century Gothic" w:hAnsi="Century Gothic"/>
                <w:color w:val="00B050"/>
              </w:rPr>
            </w:pPr>
            <w:r>
              <w:rPr>
                <w:rFonts w:ascii="Century Gothic" w:hAnsi="Century Gothic"/>
                <w:color w:val="00B050"/>
              </w:rPr>
              <w:t>-</w:t>
            </w:r>
            <w:r w:rsidRPr="00B72A35">
              <w:rPr>
                <w:rFonts w:ascii="Century Gothic" w:hAnsi="Century Gothic"/>
                <w:color w:val="00B050"/>
              </w:rPr>
              <w:t>Je suis créatif</w:t>
            </w:r>
          </w:p>
          <w:p w14:paraId="04F8EEAB" w14:textId="77777777" w:rsidR="00B72A35" w:rsidRDefault="00B72A35" w:rsidP="000C3E21">
            <w:pPr>
              <w:jc w:val="both"/>
              <w:rPr>
                <w:rFonts w:ascii="Century Gothic" w:hAnsi="Century Gothic"/>
              </w:rPr>
            </w:pPr>
          </w:p>
          <w:p w14:paraId="007B5889" w14:textId="6DDFD52F" w:rsidR="00B72A35" w:rsidRPr="00B72A35" w:rsidRDefault="00B72A35" w:rsidP="00B72A35">
            <w:r>
              <w:rPr>
                <w:color w:val="FF0000"/>
              </w:rPr>
              <w:t>-</w:t>
            </w:r>
            <w:r w:rsidRPr="00756795">
              <w:rPr>
                <w:rFonts w:ascii="Century Gothic" w:hAnsi="Century Gothic"/>
                <w:color w:val="FF0000"/>
              </w:rPr>
              <w:t>Je</w:t>
            </w:r>
            <w:r w:rsidRPr="00756795">
              <w:rPr>
                <w:rFonts w:ascii="Century Gothic" w:hAnsi="Century Gothic"/>
                <w:color w:val="FF0000"/>
              </w:rPr>
              <w:t xml:space="preserve"> </w:t>
            </w:r>
            <w:r w:rsidRPr="00756795">
              <w:rPr>
                <w:rFonts w:ascii="Century Gothic" w:hAnsi="Century Gothic"/>
                <w:color w:val="FF0000"/>
              </w:rPr>
              <w:t>n’ignore</w:t>
            </w:r>
            <w:r w:rsidRPr="00756795">
              <w:rPr>
                <w:rFonts w:ascii="Century Gothic" w:hAnsi="Century Gothic"/>
                <w:color w:val="FF0000"/>
              </w:rPr>
              <w:t xml:space="preserve"> </w:t>
            </w:r>
            <w:r w:rsidRPr="00756795">
              <w:rPr>
                <w:rFonts w:ascii="Century Gothic" w:hAnsi="Century Gothic"/>
                <w:color w:val="FF0000"/>
              </w:rPr>
              <w:t>pas les</w:t>
            </w:r>
            <w:r w:rsidR="00756795">
              <w:rPr>
                <w:rFonts w:ascii="Century Gothic" w:hAnsi="Century Gothic"/>
                <w:color w:val="FF0000"/>
              </w:rPr>
              <w:t xml:space="preserve"> </w:t>
            </w:r>
            <w:r w:rsidRPr="00756795">
              <w:rPr>
                <w:rFonts w:ascii="Century Gothic" w:hAnsi="Century Gothic"/>
                <w:color w:val="FF0000"/>
              </w:rPr>
              <w:t>conséquences</w:t>
            </w:r>
          </w:p>
        </w:tc>
        <w:tc>
          <w:tcPr>
            <w:tcW w:w="4085" w:type="dxa"/>
          </w:tcPr>
          <w:p w14:paraId="50F4FDD3" w14:textId="3C917E96" w:rsidR="002866D9" w:rsidRPr="00B72A35" w:rsidRDefault="002866D9" w:rsidP="002866D9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934D30">
              <w:rPr>
                <w:rFonts w:ascii="Century Gothic" w:hAnsi="Century Gothic"/>
                <w:color w:val="00B050"/>
              </w:rPr>
              <w:t>Délaisse les problèmes dures à Fabre</w:t>
            </w:r>
          </w:p>
          <w:p w14:paraId="61BA59BC" w14:textId="77777777" w:rsidR="002866D9" w:rsidRDefault="002866D9" w:rsidP="002866D9">
            <w:pPr>
              <w:jc w:val="both"/>
              <w:rPr>
                <w:rFonts w:ascii="Century Gothic" w:hAnsi="Century Gothic"/>
              </w:rPr>
            </w:pPr>
          </w:p>
          <w:p w14:paraId="72C7B407" w14:textId="45116DCB" w:rsidR="000C3E21" w:rsidRPr="00F01024" w:rsidRDefault="002866D9" w:rsidP="002866D9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6BDBFCFA" w14:textId="24CC9215" w:rsidR="000C3E21" w:rsidRPr="00B72A35" w:rsidRDefault="00B72A35" w:rsidP="000C3E21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>
              <w:rPr>
                <w:rFonts w:ascii="Century Gothic" w:hAnsi="Century Gothic"/>
                <w:color w:val="00B050"/>
              </w:rPr>
              <w:t>Je suis communicatif</w:t>
            </w:r>
          </w:p>
          <w:p w14:paraId="15AC9C1F" w14:textId="77777777" w:rsidR="00B72A35" w:rsidRDefault="00B72A35" w:rsidP="000C3E21">
            <w:pPr>
              <w:jc w:val="both"/>
              <w:rPr>
                <w:rFonts w:ascii="Century Gothic" w:hAnsi="Century Gothic"/>
              </w:rPr>
            </w:pPr>
          </w:p>
          <w:p w14:paraId="13A3EAD6" w14:textId="7D466911" w:rsidR="00B72A35" w:rsidRPr="00F01024" w:rsidRDefault="00B72A35" w:rsidP="000C3E21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  <w:r>
              <w:rPr>
                <w:rFonts w:ascii="Century Gothic" w:hAnsi="Century Gothic"/>
                <w:color w:val="FF0000"/>
              </w:rPr>
              <w:t>Je ne perd mon intérêt après l’enthousiasme initial</w:t>
            </w:r>
          </w:p>
        </w:tc>
        <w:tc>
          <w:tcPr>
            <w:tcW w:w="4085" w:type="dxa"/>
          </w:tcPr>
          <w:p w14:paraId="48ADDF2F" w14:textId="03DE7941" w:rsidR="002866D9" w:rsidRPr="00B72A35" w:rsidRDefault="002866D9" w:rsidP="002866D9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B316AA">
              <w:rPr>
                <w:rFonts w:ascii="Century Gothic" w:hAnsi="Century Gothic"/>
                <w:color w:val="00B050"/>
              </w:rPr>
              <w:t xml:space="preserve"> </w:t>
            </w:r>
            <w:r w:rsidR="00B316AA">
              <w:rPr>
                <w:rFonts w:ascii="Century Gothic" w:hAnsi="Century Gothic"/>
                <w:color w:val="00B050"/>
              </w:rPr>
              <w:t>communicatif</w:t>
            </w:r>
          </w:p>
          <w:p w14:paraId="5157F121" w14:textId="77777777" w:rsidR="002866D9" w:rsidRDefault="002866D9" w:rsidP="002866D9">
            <w:pPr>
              <w:jc w:val="both"/>
              <w:rPr>
                <w:rFonts w:ascii="Century Gothic" w:hAnsi="Century Gothic"/>
              </w:rPr>
            </w:pPr>
          </w:p>
          <w:p w14:paraId="5DEA7615" w14:textId="663E3F8F" w:rsidR="000C3E21" w:rsidRPr="00F01024" w:rsidRDefault="002866D9" w:rsidP="002866D9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  <w:r w:rsidR="00B316AA">
              <w:rPr>
                <w:rFonts w:ascii="Century Gothic" w:hAnsi="Century Gothic"/>
                <w:color w:val="FF0000"/>
              </w:rPr>
              <w:t>Je ne sais pas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708AF835" w14:textId="2DC65DC7" w:rsidR="00B72A35" w:rsidRPr="00B72A35" w:rsidRDefault="00B72A35" w:rsidP="00B72A35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F572C9">
              <w:rPr>
                <w:rFonts w:ascii="Century Gothic" w:hAnsi="Century Gothic"/>
                <w:color w:val="00B050"/>
              </w:rPr>
              <w:t>Je suis souvent le leader du groupe</w:t>
            </w:r>
          </w:p>
          <w:p w14:paraId="1E60FF1E" w14:textId="77777777" w:rsidR="00B72A35" w:rsidRDefault="00B72A35" w:rsidP="00B72A35">
            <w:pPr>
              <w:jc w:val="both"/>
              <w:rPr>
                <w:rFonts w:ascii="Century Gothic" w:hAnsi="Century Gothic"/>
              </w:rPr>
            </w:pPr>
          </w:p>
          <w:p w14:paraId="610FBA0D" w14:textId="2C0800CC" w:rsidR="000C3E21" w:rsidRPr="00F01024" w:rsidRDefault="00B72A35" w:rsidP="00B72A35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  <w:tc>
          <w:tcPr>
            <w:tcW w:w="4085" w:type="dxa"/>
          </w:tcPr>
          <w:p w14:paraId="2F7C4627" w14:textId="7B81D474" w:rsidR="002866D9" w:rsidRPr="00B72A35" w:rsidRDefault="002866D9" w:rsidP="002866D9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3B0BFC">
              <w:rPr>
                <w:rFonts w:ascii="Century Gothic" w:hAnsi="Century Gothic"/>
                <w:color w:val="00B050"/>
              </w:rPr>
              <w:t>Pas manipulateur</w:t>
            </w:r>
          </w:p>
          <w:p w14:paraId="4D9C1C1C" w14:textId="77777777" w:rsidR="002866D9" w:rsidRDefault="002866D9" w:rsidP="002866D9">
            <w:pPr>
              <w:jc w:val="both"/>
              <w:rPr>
                <w:rFonts w:ascii="Century Gothic" w:hAnsi="Century Gothic"/>
              </w:rPr>
            </w:pPr>
          </w:p>
          <w:p w14:paraId="334A303F" w14:textId="1473B9CE" w:rsidR="000C3E21" w:rsidRPr="00F01024" w:rsidRDefault="002866D9" w:rsidP="002866D9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  <w:r w:rsidR="00B316AA">
              <w:rPr>
                <w:rFonts w:ascii="Century Gothic" w:hAnsi="Century Gothic"/>
                <w:color w:val="FF0000"/>
              </w:rPr>
              <w:t>Pas trop mature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06B53BD5" w14:textId="75A0A5DC" w:rsidR="00B72A35" w:rsidRPr="00B72A35" w:rsidRDefault="00B72A35" w:rsidP="00B72A35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2866D9">
              <w:rPr>
                <w:rFonts w:ascii="Century Gothic" w:hAnsi="Century Gothic"/>
                <w:color w:val="00B050"/>
              </w:rPr>
              <w:t>Compétitif mais pas trop</w:t>
            </w:r>
          </w:p>
          <w:p w14:paraId="71C516FE" w14:textId="77777777" w:rsidR="00B72A35" w:rsidRDefault="00B72A35" w:rsidP="00B72A35">
            <w:pPr>
              <w:jc w:val="both"/>
              <w:rPr>
                <w:rFonts w:ascii="Century Gothic" w:hAnsi="Century Gothic"/>
              </w:rPr>
            </w:pPr>
          </w:p>
          <w:p w14:paraId="7C6E9241" w14:textId="31100C74" w:rsidR="000C3E21" w:rsidRPr="00F01024" w:rsidRDefault="00B72A35" w:rsidP="00B72A35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  <w:tc>
          <w:tcPr>
            <w:tcW w:w="4085" w:type="dxa"/>
          </w:tcPr>
          <w:p w14:paraId="0E3BA622" w14:textId="48565083" w:rsidR="002866D9" w:rsidRPr="00B72A35" w:rsidRDefault="002866D9" w:rsidP="002866D9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3B0BFC">
              <w:rPr>
                <w:rFonts w:ascii="Century Gothic" w:hAnsi="Century Gothic"/>
                <w:color w:val="00B050"/>
              </w:rPr>
              <w:t>Il est gentil, jamais méchant le Rom1</w:t>
            </w:r>
          </w:p>
          <w:p w14:paraId="2161212C" w14:textId="77777777" w:rsidR="002866D9" w:rsidRDefault="002866D9" w:rsidP="002866D9">
            <w:pPr>
              <w:jc w:val="both"/>
              <w:rPr>
                <w:rFonts w:ascii="Century Gothic" w:hAnsi="Century Gothic"/>
              </w:rPr>
            </w:pPr>
          </w:p>
          <w:p w14:paraId="18836A8F" w14:textId="26425F04" w:rsidR="000C3E21" w:rsidRPr="00F01024" w:rsidRDefault="002866D9" w:rsidP="002866D9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41FDE57A" w14:textId="712D5FE1" w:rsidR="00B72A35" w:rsidRPr="00B72A35" w:rsidRDefault="00B72A35" w:rsidP="00B72A35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2866D9">
              <w:rPr>
                <w:rFonts w:ascii="Century Gothic" w:hAnsi="Century Gothic"/>
                <w:color w:val="00B050"/>
              </w:rPr>
              <w:t>Stratège</w:t>
            </w:r>
          </w:p>
          <w:p w14:paraId="44594E10" w14:textId="77777777" w:rsidR="00B72A35" w:rsidRDefault="00B72A35" w:rsidP="00B72A35">
            <w:pPr>
              <w:jc w:val="both"/>
              <w:rPr>
                <w:rFonts w:ascii="Century Gothic" w:hAnsi="Century Gothic"/>
              </w:rPr>
            </w:pPr>
          </w:p>
          <w:p w14:paraId="09162AE8" w14:textId="3114A65D" w:rsidR="000C3E21" w:rsidRPr="00F01024" w:rsidRDefault="00B72A35" w:rsidP="00B72A35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  <w:tc>
          <w:tcPr>
            <w:tcW w:w="4085" w:type="dxa"/>
          </w:tcPr>
          <w:p w14:paraId="008BB3FB" w14:textId="4B982C6A" w:rsidR="002866D9" w:rsidRPr="00B72A35" w:rsidRDefault="002866D9" w:rsidP="002866D9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756795">
              <w:rPr>
                <w:rFonts w:ascii="Century Gothic" w:hAnsi="Century Gothic"/>
                <w:color w:val="00B050"/>
              </w:rPr>
              <w:t>Je ne sais pas</w:t>
            </w:r>
          </w:p>
          <w:p w14:paraId="0A8464DA" w14:textId="77777777" w:rsidR="002866D9" w:rsidRDefault="002866D9" w:rsidP="002866D9">
            <w:pPr>
              <w:jc w:val="both"/>
              <w:rPr>
                <w:rFonts w:ascii="Century Gothic" w:hAnsi="Century Gothic"/>
              </w:rPr>
            </w:pPr>
          </w:p>
          <w:p w14:paraId="658DF397" w14:textId="141DA94F" w:rsidR="000C3E21" w:rsidRPr="00F01024" w:rsidRDefault="002866D9" w:rsidP="002866D9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03EFC81" w14:textId="1B3DEEA0" w:rsidR="00B72A35" w:rsidRPr="00B72A35" w:rsidRDefault="00B72A35" w:rsidP="00B72A35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2866D9">
              <w:rPr>
                <w:rFonts w:ascii="Century Gothic" w:hAnsi="Century Gothic"/>
                <w:color w:val="00B050"/>
              </w:rPr>
              <w:t xml:space="preserve"> </w:t>
            </w:r>
            <w:r w:rsidR="002866D9">
              <w:rPr>
                <w:rFonts w:ascii="Century Gothic" w:hAnsi="Century Gothic"/>
                <w:color w:val="00B050"/>
              </w:rPr>
              <w:t>Diplomate</w:t>
            </w:r>
          </w:p>
          <w:p w14:paraId="0B69959E" w14:textId="77777777" w:rsidR="00B72A35" w:rsidRDefault="00B72A35" w:rsidP="00B72A35">
            <w:pPr>
              <w:jc w:val="both"/>
              <w:rPr>
                <w:rFonts w:ascii="Century Gothic" w:hAnsi="Century Gothic"/>
              </w:rPr>
            </w:pPr>
          </w:p>
          <w:p w14:paraId="016E703F" w14:textId="6C9D7D14" w:rsidR="000C3E21" w:rsidRPr="00F01024" w:rsidRDefault="00B72A35" w:rsidP="00B72A35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  <w:tc>
          <w:tcPr>
            <w:tcW w:w="4085" w:type="dxa"/>
          </w:tcPr>
          <w:p w14:paraId="60C6A6C9" w14:textId="77777777" w:rsidR="002866D9" w:rsidRPr="00B72A35" w:rsidRDefault="002866D9" w:rsidP="002866D9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</w:p>
          <w:p w14:paraId="3FF95B2A" w14:textId="77777777" w:rsidR="002866D9" w:rsidRDefault="002866D9" w:rsidP="002866D9">
            <w:pPr>
              <w:jc w:val="both"/>
              <w:rPr>
                <w:rFonts w:ascii="Century Gothic" w:hAnsi="Century Gothic"/>
              </w:rPr>
            </w:pPr>
          </w:p>
          <w:p w14:paraId="141AF7A5" w14:textId="1159F3B5" w:rsidR="000C3E21" w:rsidRPr="00F01024" w:rsidRDefault="002866D9" w:rsidP="002866D9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  <w:r w:rsidR="00756795">
              <w:rPr>
                <w:rFonts w:ascii="Century Gothic" w:hAnsi="Century Gothic"/>
                <w:color w:val="FF0000"/>
              </w:rPr>
              <w:t>Pas compréhensif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70D456B3" w14:textId="581FF816" w:rsidR="00B72A35" w:rsidRPr="00B72A35" w:rsidRDefault="00B72A35" w:rsidP="00B72A35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2866D9">
              <w:rPr>
                <w:rFonts w:ascii="Century Gothic" w:hAnsi="Century Gothic"/>
                <w:color w:val="00B050"/>
              </w:rPr>
              <w:t>Parfois je change difficilement d’avis</w:t>
            </w:r>
          </w:p>
          <w:p w14:paraId="1D0EF80E" w14:textId="77777777" w:rsidR="00B72A35" w:rsidRDefault="00B72A35" w:rsidP="00B72A35">
            <w:pPr>
              <w:jc w:val="both"/>
              <w:rPr>
                <w:rFonts w:ascii="Century Gothic" w:hAnsi="Century Gothic"/>
              </w:rPr>
            </w:pPr>
          </w:p>
          <w:p w14:paraId="6F39E464" w14:textId="624F01A2" w:rsidR="000C3E21" w:rsidRPr="00F01024" w:rsidRDefault="00B72A35" w:rsidP="00B72A35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  <w:tc>
          <w:tcPr>
            <w:tcW w:w="4085" w:type="dxa"/>
          </w:tcPr>
          <w:p w14:paraId="2707ABA5" w14:textId="6756DCE3" w:rsidR="002866D9" w:rsidRPr="00B72A35" w:rsidRDefault="002866D9" w:rsidP="002866D9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756795">
              <w:rPr>
                <w:rFonts w:ascii="Century Gothic" w:hAnsi="Century Gothic"/>
                <w:color w:val="00B050"/>
              </w:rPr>
              <w:t>Change facilement d’avis le rom1</w:t>
            </w:r>
          </w:p>
          <w:p w14:paraId="6C509003" w14:textId="77777777" w:rsidR="002866D9" w:rsidRDefault="002866D9" w:rsidP="002866D9">
            <w:pPr>
              <w:jc w:val="both"/>
              <w:rPr>
                <w:rFonts w:ascii="Century Gothic" w:hAnsi="Century Gothic"/>
              </w:rPr>
            </w:pPr>
          </w:p>
          <w:p w14:paraId="025E8C0B" w14:textId="69B1B055" w:rsidR="000C3E21" w:rsidRPr="00F01024" w:rsidRDefault="002866D9" w:rsidP="002866D9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0BFE87CF" w14:textId="0B2BBD1A" w:rsidR="00B72A35" w:rsidRPr="00B72A35" w:rsidRDefault="00B72A35" w:rsidP="00B72A35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2866D9">
              <w:rPr>
                <w:rFonts w:ascii="Century Gothic" w:hAnsi="Century Gothic"/>
                <w:color w:val="00B050"/>
              </w:rPr>
              <w:t>Méticuleux</w:t>
            </w:r>
          </w:p>
          <w:p w14:paraId="3EACCF84" w14:textId="77777777" w:rsidR="00B72A35" w:rsidRDefault="00B72A35" w:rsidP="00B72A35">
            <w:pPr>
              <w:jc w:val="both"/>
              <w:rPr>
                <w:rFonts w:ascii="Century Gothic" w:hAnsi="Century Gothic"/>
              </w:rPr>
            </w:pPr>
          </w:p>
          <w:p w14:paraId="14D4C2B2" w14:textId="06A1C117" w:rsidR="000C3E21" w:rsidRPr="00F01024" w:rsidRDefault="00B72A35" w:rsidP="00B72A35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  <w:tc>
          <w:tcPr>
            <w:tcW w:w="4085" w:type="dxa"/>
          </w:tcPr>
          <w:p w14:paraId="7B99BFC8" w14:textId="3ECEE3F1" w:rsidR="002866D9" w:rsidRPr="00B72A35" w:rsidRDefault="002866D9" w:rsidP="002866D9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756795">
              <w:rPr>
                <w:rFonts w:ascii="Century Gothic" w:hAnsi="Century Gothic"/>
                <w:color w:val="00B050"/>
              </w:rPr>
              <w:t>Je ne sais pas</w:t>
            </w:r>
          </w:p>
          <w:p w14:paraId="545F6766" w14:textId="77777777" w:rsidR="002866D9" w:rsidRDefault="002866D9" w:rsidP="002866D9">
            <w:pPr>
              <w:jc w:val="both"/>
              <w:rPr>
                <w:rFonts w:ascii="Century Gothic" w:hAnsi="Century Gothic"/>
              </w:rPr>
            </w:pPr>
          </w:p>
          <w:p w14:paraId="2FD820FA" w14:textId="6B0E84C0" w:rsidR="000C3E21" w:rsidRPr="00F01024" w:rsidRDefault="002866D9" w:rsidP="002866D9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0679436F" w14:textId="13FCE7EF" w:rsidR="00B72A35" w:rsidRPr="00B72A35" w:rsidRDefault="00B72A35" w:rsidP="00B72A35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2866D9">
              <w:rPr>
                <w:rFonts w:ascii="Century Gothic" w:hAnsi="Century Gothic"/>
                <w:color w:val="00B050"/>
              </w:rPr>
              <w:t>Bof</w:t>
            </w:r>
          </w:p>
          <w:p w14:paraId="751CB603" w14:textId="77777777" w:rsidR="00B72A35" w:rsidRDefault="00B72A35" w:rsidP="00B72A35">
            <w:pPr>
              <w:jc w:val="both"/>
              <w:rPr>
                <w:rFonts w:ascii="Century Gothic" w:hAnsi="Century Gothic"/>
              </w:rPr>
            </w:pPr>
          </w:p>
          <w:p w14:paraId="6BB13836" w14:textId="04619306" w:rsidR="000C3E21" w:rsidRPr="00F01024" w:rsidRDefault="00B72A35" w:rsidP="00B72A35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  <w:r w:rsidR="002866D9">
              <w:rPr>
                <w:rFonts w:ascii="Century Gothic" w:hAnsi="Century Gothic"/>
                <w:color w:val="FF0000"/>
              </w:rPr>
              <w:t>Pas d’accord avec les points faibles</w:t>
            </w:r>
          </w:p>
        </w:tc>
        <w:tc>
          <w:tcPr>
            <w:tcW w:w="4085" w:type="dxa"/>
          </w:tcPr>
          <w:p w14:paraId="3D28C418" w14:textId="7D75FFA6" w:rsidR="002866D9" w:rsidRPr="00B72A35" w:rsidRDefault="002866D9" w:rsidP="002866D9">
            <w:pPr>
              <w:jc w:val="both"/>
              <w:rPr>
                <w:rFonts w:ascii="Century Gothic" w:hAnsi="Century Gothic"/>
                <w:color w:val="00B050"/>
              </w:rPr>
            </w:pPr>
            <w:r w:rsidRPr="00B72A35">
              <w:rPr>
                <w:rFonts w:ascii="Century Gothic" w:hAnsi="Century Gothic"/>
                <w:color w:val="00B050"/>
              </w:rPr>
              <w:t>-</w:t>
            </w:r>
            <w:r w:rsidR="00756795">
              <w:rPr>
                <w:rFonts w:ascii="Century Gothic" w:hAnsi="Century Gothic"/>
                <w:color w:val="00B050"/>
              </w:rPr>
              <w:t>Autonome</w:t>
            </w:r>
          </w:p>
          <w:p w14:paraId="5FF79BD7" w14:textId="77777777" w:rsidR="002866D9" w:rsidRDefault="002866D9" w:rsidP="002866D9">
            <w:pPr>
              <w:jc w:val="both"/>
              <w:rPr>
                <w:rFonts w:ascii="Century Gothic" w:hAnsi="Century Gothic"/>
              </w:rPr>
            </w:pPr>
          </w:p>
          <w:p w14:paraId="705CAF75" w14:textId="30A9C39D" w:rsidR="000C3E21" w:rsidRPr="00F01024" w:rsidRDefault="002866D9" w:rsidP="002866D9">
            <w:pPr>
              <w:jc w:val="both"/>
              <w:rPr>
                <w:rFonts w:ascii="Century Gothic" w:hAnsi="Century Gothic"/>
              </w:rPr>
            </w:pPr>
            <w:r w:rsidRPr="00B72A35">
              <w:rPr>
                <w:rFonts w:ascii="Century Gothic" w:hAnsi="Century Gothic"/>
                <w:color w:val="FF0000"/>
              </w:rPr>
              <w:t>-</w:t>
            </w:r>
            <w:r w:rsidR="00756795">
              <w:rPr>
                <w:rFonts w:ascii="Century Gothic" w:hAnsi="Century Gothic"/>
                <w:color w:val="FF0000"/>
              </w:rPr>
              <w:t>Je ne pense pas</w:t>
            </w:r>
            <w:r w:rsidR="00B51C14">
              <w:rPr>
                <w:rFonts w:ascii="Century Gothic" w:hAnsi="Century Gothic"/>
                <w:color w:val="FF0000"/>
              </w:rPr>
              <w:t xml:space="preserve"> qu’il s’</w:t>
            </w:r>
            <w:proofErr w:type="spellStart"/>
            <w:r w:rsidR="00B51C14">
              <w:rPr>
                <w:rFonts w:ascii="Century Gothic" w:hAnsi="Century Gothic"/>
                <w:color w:val="FF0000"/>
              </w:rPr>
              <w:t>arrete</w:t>
            </w:r>
            <w:proofErr w:type="spellEnd"/>
            <w:r w:rsidR="00B51C14">
              <w:rPr>
                <w:rFonts w:ascii="Century Gothic" w:hAnsi="Century Gothic"/>
                <w:color w:val="FF0000"/>
              </w:rPr>
              <w:t xml:space="preserve"> que sur des détailles techniques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A02B" w14:textId="77777777" w:rsidR="00A47119" w:rsidRDefault="00A47119">
      <w:r>
        <w:separator/>
      </w:r>
    </w:p>
  </w:endnote>
  <w:endnote w:type="continuationSeparator" w:id="0">
    <w:p w14:paraId="2984B673" w14:textId="77777777" w:rsidR="00A47119" w:rsidRDefault="00A4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Auteur: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Création: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Modifié </w:t>
          </w:r>
          <w:proofErr w:type="gramStart"/>
          <w:r w:rsidRPr="006F45A3">
            <w:rPr>
              <w:rFonts w:cs="Arial"/>
              <w:sz w:val="16"/>
              <w:szCs w:val="16"/>
            </w:rPr>
            <w:t>par: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BSI</w:t>
          </w:r>
        </w:p>
      </w:tc>
      <w:tc>
        <w:tcPr>
          <w:tcW w:w="1832" w:type="dxa"/>
          <w:vAlign w:val="center"/>
        </w:tcPr>
        <w:p w14:paraId="5A56F9AE" w14:textId="134BC0A5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Impression: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Version: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E83F" w14:textId="77777777" w:rsidR="00A47119" w:rsidRDefault="00A47119">
      <w:r>
        <w:separator/>
      </w:r>
    </w:p>
  </w:footnote>
  <w:footnote w:type="continuationSeparator" w:id="0">
    <w:p w14:paraId="175F92AB" w14:textId="77777777" w:rsidR="00A47119" w:rsidRDefault="00A47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487788548">
    <w:abstractNumId w:val="36"/>
  </w:num>
  <w:num w:numId="2" w16cid:durableId="1501432124">
    <w:abstractNumId w:val="20"/>
  </w:num>
  <w:num w:numId="3" w16cid:durableId="717751813">
    <w:abstractNumId w:val="9"/>
  </w:num>
  <w:num w:numId="4" w16cid:durableId="908341565">
    <w:abstractNumId w:val="11"/>
  </w:num>
  <w:num w:numId="5" w16cid:durableId="1373073587">
    <w:abstractNumId w:val="39"/>
  </w:num>
  <w:num w:numId="6" w16cid:durableId="1050574495">
    <w:abstractNumId w:val="19"/>
  </w:num>
  <w:num w:numId="7" w16cid:durableId="1360743031">
    <w:abstractNumId w:val="27"/>
  </w:num>
  <w:num w:numId="8" w16cid:durableId="1215044757">
    <w:abstractNumId w:val="17"/>
  </w:num>
  <w:num w:numId="9" w16cid:durableId="966162834">
    <w:abstractNumId w:val="40"/>
  </w:num>
  <w:num w:numId="10" w16cid:durableId="190995829">
    <w:abstractNumId w:val="4"/>
  </w:num>
  <w:num w:numId="11" w16cid:durableId="534659818">
    <w:abstractNumId w:val="5"/>
  </w:num>
  <w:num w:numId="12" w16cid:durableId="53967049">
    <w:abstractNumId w:val="22"/>
  </w:num>
  <w:num w:numId="13" w16cid:durableId="549534043">
    <w:abstractNumId w:val="23"/>
  </w:num>
  <w:num w:numId="14" w16cid:durableId="1713729124">
    <w:abstractNumId w:val="12"/>
  </w:num>
  <w:num w:numId="15" w16cid:durableId="77757458">
    <w:abstractNumId w:val="6"/>
  </w:num>
  <w:num w:numId="16" w16cid:durableId="1956329986">
    <w:abstractNumId w:val="24"/>
  </w:num>
  <w:num w:numId="17" w16cid:durableId="1017464491">
    <w:abstractNumId w:val="33"/>
  </w:num>
  <w:num w:numId="18" w16cid:durableId="1908609582">
    <w:abstractNumId w:val="15"/>
  </w:num>
  <w:num w:numId="19" w16cid:durableId="777061924">
    <w:abstractNumId w:val="18"/>
  </w:num>
  <w:num w:numId="20" w16cid:durableId="1943880932">
    <w:abstractNumId w:val="25"/>
  </w:num>
  <w:num w:numId="21" w16cid:durableId="1911428523">
    <w:abstractNumId w:val="28"/>
  </w:num>
  <w:num w:numId="22" w16cid:durableId="36004789">
    <w:abstractNumId w:val="0"/>
  </w:num>
  <w:num w:numId="23" w16cid:durableId="689531029">
    <w:abstractNumId w:val="1"/>
  </w:num>
  <w:num w:numId="24" w16cid:durableId="666640077">
    <w:abstractNumId w:val="3"/>
  </w:num>
  <w:num w:numId="25" w16cid:durableId="943079374">
    <w:abstractNumId w:val="41"/>
  </w:num>
  <w:num w:numId="26" w16cid:durableId="905065912">
    <w:abstractNumId w:val="30"/>
  </w:num>
  <w:num w:numId="27" w16cid:durableId="740835729">
    <w:abstractNumId w:val="16"/>
  </w:num>
  <w:num w:numId="28" w16cid:durableId="2024092583">
    <w:abstractNumId w:val="21"/>
  </w:num>
  <w:num w:numId="29" w16cid:durableId="735206863">
    <w:abstractNumId w:val="35"/>
  </w:num>
  <w:num w:numId="30" w16cid:durableId="127939439">
    <w:abstractNumId w:val="38"/>
  </w:num>
  <w:num w:numId="31" w16cid:durableId="1705902694">
    <w:abstractNumId w:val="14"/>
  </w:num>
  <w:num w:numId="32" w16cid:durableId="1565405895">
    <w:abstractNumId w:val="26"/>
  </w:num>
  <w:num w:numId="33" w16cid:durableId="334723066">
    <w:abstractNumId w:val="34"/>
  </w:num>
  <w:num w:numId="34" w16cid:durableId="2125226794">
    <w:abstractNumId w:val="29"/>
  </w:num>
  <w:num w:numId="35" w16cid:durableId="825509968">
    <w:abstractNumId w:val="8"/>
  </w:num>
  <w:num w:numId="36" w16cid:durableId="327560431">
    <w:abstractNumId w:val="32"/>
  </w:num>
  <w:num w:numId="37" w16cid:durableId="950863367">
    <w:abstractNumId w:val="7"/>
  </w:num>
  <w:num w:numId="38" w16cid:durableId="96797918">
    <w:abstractNumId w:val="10"/>
  </w:num>
  <w:num w:numId="39" w16cid:durableId="434248051">
    <w:abstractNumId w:val="2"/>
  </w:num>
  <w:num w:numId="40" w16cid:durableId="1154032530">
    <w:abstractNumId w:val="31"/>
  </w:num>
  <w:num w:numId="41" w16cid:durableId="118958769">
    <w:abstractNumId w:val="37"/>
  </w:num>
  <w:num w:numId="42" w16cid:durableId="7475335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866D9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0BFC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56795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1C92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4D3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47119"/>
    <w:rsid w:val="00A912A7"/>
    <w:rsid w:val="00AD3A23"/>
    <w:rsid w:val="00AE282D"/>
    <w:rsid w:val="00AF58E1"/>
    <w:rsid w:val="00B12539"/>
    <w:rsid w:val="00B20D38"/>
    <w:rsid w:val="00B241D2"/>
    <w:rsid w:val="00B316AA"/>
    <w:rsid w:val="00B33505"/>
    <w:rsid w:val="00B510D5"/>
    <w:rsid w:val="00B51C14"/>
    <w:rsid w:val="00B5592B"/>
    <w:rsid w:val="00B72A35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572C9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123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Thomas Moreira</cp:lastModifiedBy>
  <cp:revision>28</cp:revision>
  <cp:lastPrinted>2018-11-20T15:14:00Z</cp:lastPrinted>
  <dcterms:created xsi:type="dcterms:W3CDTF">2016-03-16T10:37:00Z</dcterms:created>
  <dcterms:modified xsi:type="dcterms:W3CDTF">2024-03-18T10:51:00Z</dcterms:modified>
</cp:coreProperties>
</file>