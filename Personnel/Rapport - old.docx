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1F5F" w14:textId="26405BD1" w:rsidR="007F30AE" w:rsidRPr="000E7483" w:rsidRDefault="00030727" w:rsidP="000E7483">
      <w:pPr>
        <w:pStyle w:val="Titre"/>
      </w:pPr>
      <w:r>
        <w:t>P_GestProj – Le bâtiment X de Vennes</w:t>
      </w:r>
    </w:p>
    <w:p w14:paraId="08A9437A"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033FEFED" wp14:editId="77208164">
            <wp:extent cx="4376607" cy="3423285"/>
            <wp:effectExtent l="152400" t="152400" r="367030" b="3676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82606" cy="3427977"/>
                    </a:xfrm>
                    <a:prstGeom prst="rect">
                      <a:avLst/>
                    </a:prstGeom>
                    <a:ln>
                      <a:noFill/>
                    </a:ln>
                    <a:effectLst>
                      <a:outerShdw blurRad="292100" dist="139700" dir="2700000" algn="tl" rotWithShape="0">
                        <a:srgbClr val="333333">
                          <a:alpha val="65000"/>
                        </a:srgbClr>
                      </a:outerShdw>
                    </a:effectLst>
                  </pic:spPr>
                </pic:pic>
              </a:graphicData>
            </a:graphic>
          </wp:inline>
        </w:drawing>
      </w:r>
    </w:p>
    <w:p w14:paraId="608E4921" w14:textId="3DD79F2F" w:rsidR="001D4577" w:rsidRPr="000E7483" w:rsidRDefault="001D4577" w:rsidP="000E7483">
      <w:pPr>
        <w:jc w:val="center"/>
      </w:pPr>
    </w:p>
    <w:p w14:paraId="4D985E77" w14:textId="765042BB" w:rsidR="007F30AE" w:rsidRPr="000E7483" w:rsidRDefault="00E57163" w:rsidP="007D084B">
      <w:pPr>
        <w:spacing w:before="2000"/>
        <w:jc w:val="center"/>
      </w:pPr>
      <w:r>
        <w:t>Thomas Moreira</w:t>
      </w:r>
      <w:r w:rsidR="007F30AE" w:rsidRPr="000E7483">
        <w:t xml:space="preserve"> – </w:t>
      </w:r>
      <w:r>
        <w:t>Cin1B</w:t>
      </w:r>
    </w:p>
    <w:p w14:paraId="696CCF26" w14:textId="29BD3902" w:rsidR="007F30AE" w:rsidRPr="000E7483" w:rsidRDefault="00E57163" w:rsidP="000E7483">
      <w:pPr>
        <w:jc w:val="center"/>
      </w:pPr>
      <w:r>
        <w:t>Sebeillon</w:t>
      </w:r>
    </w:p>
    <w:p w14:paraId="404974A5" w14:textId="0EED02E4" w:rsidR="007F30AE" w:rsidRPr="000E7483" w:rsidRDefault="00E57163" w:rsidP="000E7483">
      <w:pPr>
        <w:jc w:val="center"/>
      </w:pPr>
      <w:r>
        <w:t>Xavier Carrel</w:t>
      </w:r>
    </w:p>
    <w:p w14:paraId="4B860A3E" w14:textId="77777777" w:rsidR="007F30AE" w:rsidRPr="007F30AE" w:rsidRDefault="007F30AE" w:rsidP="001764CE">
      <w:pPr>
        <w:pStyle w:val="Titre"/>
      </w:pPr>
      <w:r w:rsidRPr="00AA4393">
        <w:br w:type="page"/>
      </w:r>
      <w:r w:rsidRPr="007F30AE">
        <w:lastRenderedPageBreak/>
        <w:t>Table des matières</w:t>
      </w:r>
    </w:p>
    <w:sdt>
      <w:sdtPr>
        <w:rPr>
          <w:lang w:val="fr-FR"/>
        </w:rPr>
        <w:id w:val="2092732000"/>
        <w:docPartObj>
          <w:docPartGallery w:val="Table of Contents"/>
          <w:docPartUnique/>
        </w:docPartObj>
      </w:sdtPr>
      <w:sdtEndPr>
        <w:rPr>
          <w:b/>
          <w:bCs/>
        </w:rPr>
      </w:sdtEndPr>
      <w:sdtContent>
        <w:p w14:paraId="263F0988" w14:textId="0DED57B2" w:rsidR="00EB197D" w:rsidRPr="00EB197D" w:rsidRDefault="00EB197D" w:rsidP="00EB197D"/>
        <w:p w14:paraId="3FB7AC4F" w14:textId="45AA2C9A" w:rsidR="00EB197D" w:rsidRDefault="00EB197D">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65990138" w:history="1">
            <w:r w:rsidRPr="00EB275D">
              <w:rPr>
                <w:rStyle w:val="Lienhypertexte"/>
                <w:noProof/>
              </w:rPr>
              <w:t>1</w:t>
            </w:r>
            <w:r>
              <w:rPr>
                <w:rFonts w:eastAsiaTheme="minorEastAsia" w:cstheme="minorBidi"/>
                <w:b w:val="0"/>
                <w:bCs w:val="0"/>
                <w:caps w:val="0"/>
                <w:noProof/>
                <w:kern w:val="2"/>
                <w:sz w:val="22"/>
                <w:szCs w:val="22"/>
                <w14:ligatures w14:val="standardContextual"/>
              </w:rPr>
              <w:tab/>
            </w:r>
            <w:r w:rsidRPr="00EB275D">
              <w:rPr>
                <w:rStyle w:val="Lienhypertexte"/>
                <w:noProof/>
              </w:rPr>
              <w:t>Spécifications</w:t>
            </w:r>
            <w:r>
              <w:rPr>
                <w:noProof/>
                <w:webHidden/>
              </w:rPr>
              <w:tab/>
            </w:r>
            <w:r>
              <w:rPr>
                <w:noProof/>
                <w:webHidden/>
              </w:rPr>
              <w:fldChar w:fldCharType="begin"/>
            </w:r>
            <w:r>
              <w:rPr>
                <w:noProof/>
                <w:webHidden/>
              </w:rPr>
              <w:instrText xml:space="preserve"> PAGEREF _Toc165990138 \h </w:instrText>
            </w:r>
            <w:r>
              <w:rPr>
                <w:noProof/>
                <w:webHidden/>
              </w:rPr>
            </w:r>
            <w:r>
              <w:rPr>
                <w:noProof/>
                <w:webHidden/>
              </w:rPr>
              <w:fldChar w:fldCharType="separate"/>
            </w:r>
            <w:r w:rsidR="00257D4D">
              <w:rPr>
                <w:noProof/>
                <w:webHidden/>
              </w:rPr>
              <w:t>4</w:t>
            </w:r>
            <w:r>
              <w:rPr>
                <w:noProof/>
                <w:webHidden/>
              </w:rPr>
              <w:fldChar w:fldCharType="end"/>
            </w:r>
          </w:hyperlink>
        </w:p>
        <w:p w14:paraId="045A1AA2" w14:textId="295A3432"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39" w:history="1">
            <w:r w:rsidR="00EB197D" w:rsidRPr="00EB275D">
              <w:rPr>
                <w:rStyle w:val="Lienhypertexte"/>
                <w:noProof/>
              </w:rPr>
              <w:t>1.1</w:t>
            </w:r>
            <w:r w:rsidR="00EB197D">
              <w:rPr>
                <w:rFonts w:eastAsiaTheme="minorEastAsia" w:cstheme="minorBidi"/>
                <w:smallCaps w:val="0"/>
                <w:noProof/>
                <w:kern w:val="2"/>
                <w:sz w:val="22"/>
                <w:szCs w:val="22"/>
                <w14:ligatures w14:val="standardContextual"/>
              </w:rPr>
              <w:tab/>
            </w:r>
            <w:r w:rsidR="00EB197D" w:rsidRPr="00EB275D">
              <w:rPr>
                <w:rStyle w:val="Lienhypertexte"/>
                <w:noProof/>
              </w:rPr>
              <w:t>Titre</w:t>
            </w:r>
            <w:r w:rsidR="00EB197D">
              <w:rPr>
                <w:noProof/>
                <w:webHidden/>
              </w:rPr>
              <w:tab/>
            </w:r>
            <w:r w:rsidR="00EB197D">
              <w:rPr>
                <w:noProof/>
                <w:webHidden/>
              </w:rPr>
              <w:fldChar w:fldCharType="begin"/>
            </w:r>
            <w:r w:rsidR="00EB197D">
              <w:rPr>
                <w:noProof/>
                <w:webHidden/>
              </w:rPr>
              <w:instrText xml:space="preserve"> PAGEREF _Toc165990139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0FBC7AB8" w14:textId="52B4E42A"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0" w:history="1">
            <w:r w:rsidR="00EB197D" w:rsidRPr="00EB275D">
              <w:rPr>
                <w:rStyle w:val="Lienhypertexte"/>
                <w:noProof/>
              </w:rPr>
              <w:t>1.2</w:t>
            </w:r>
            <w:r w:rsidR="00EB197D">
              <w:rPr>
                <w:rFonts w:eastAsiaTheme="minorEastAsia" w:cstheme="minorBidi"/>
                <w:smallCaps w:val="0"/>
                <w:noProof/>
                <w:kern w:val="2"/>
                <w:sz w:val="22"/>
                <w:szCs w:val="22"/>
                <w14:ligatures w14:val="standardContextual"/>
              </w:rPr>
              <w:tab/>
            </w:r>
            <w:r w:rsidR="00EB197D" w:rsidRPr="00EB275D">
              <w:rPr>
                <w:rStyle w:val="Lienhypertexte"/>
                <w:noProof/>
              </w:rPr>
              <w:t>Description</w:t>
            </w:r>
            <w:r w:rsidR="00EB197D">
              <w:rPr>
                <w:noProof/>
                <w:webHidden/>
              </w:rPr>
              <w:tab/>
            </w:r>
            <w:r w:rsidR="00EB197D">
              <w:rPr>
                <w:noProof/>
                <w:webHidden/>
              </w:rPr>
              <w:fldChar w:fldCharType="begin"/>
            </w:r>
            <w:r w:rsidR="00EB197D">
              <w:rPr>
                <w:noProof/>
                <w:webHidden/>
              </w:rPr>
              <w:instrText xml:space="preserve"> PAGEREF _Toc165990140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4CBC8B5B" w14:textId="616ADF6A"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1" w:history="1">
            <w:r w:rsidR="00EB197D" w:rsidRPr="00EB275D">
              <w:rPr>
                <w:rStyle w:val="Lienhypertexte"/>
                <w:noProof/>
              </w:rPr>
              <w:t>1.3</w:t>
            </w:r>
            <w:r w:rsidR="00EB197D">
              <w:rPr>
                <w:rFonts w:eastAsiaTheme="minorEastAsia" w:cstheme="minorBidi"/>
                <w:smallCaps w:val="0"/>
                <w:noProof/>
                <w:kern w:val="2"/>
                <w:sz w:val="22"/>
                <w:szCs w:val="22"/>
                <w14:ligatures w14:val="standardContextual"/>
              </w:rPr>
              <w:tab/>
            </w:r>
            <w:r w:rsidR="00EB197D" w:rsidRPr="00EB275D">
              <w:rPr>
                <w:rStyle w:val="Lienhypertexte"/>
                <w:noProof/>
              </w:rPr>
              <w:t>Matériel et logiciels à disposition</w:t>
            </w:r>
            <w:r w:rsidR="00EB197D">
              <w:rPr>
                <w:noProof/>
                <w:webHidden/>
              </w:rPr>
              <w:tab/>
            </w:r>
            <w:r w:rsidR="00EB197D">
              <w:rPr>
                <w:noProof/>
                <w:webHidden/>
              </w:rPr>
              <w:fldChar w:fldCharType="begin"/>
            </w:r>
            <w:r w:rsidR="00EB197D">
              <w:rPr>
                <w:noProof/>
                <w:webHidden/>
              </w:rPr>
              <w:instrText xml:space="preserve"> PAGEREF _Toc165990141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783B09D5" w14:textId="0129067E"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2" w:history="1">
            <w:r w:rsidR="00EB197D" w:rsidRPr="00EB275D">
              <w:rPr>
                <w:rStyle w:val="Lienhypertexte"/>
                <w:noProof/>
              </w:rPr>
              <w:t>1.4</w:t>
            </w:r>
            <w:r w:rsidR="00EB197D">
              <w:rPr>
                <w:rFonts w:eastAsiaTheme="minorEastAsia" w:cstheme="minorBidi"/>
                <w:smallCaps w:val="0"/>
                <w:noProof/>
                <w:kern w:val="2"/>
                <w:sz w:val="22"/>
                <w:szCs w:val="22"/>
                <w14:ligatures w14:val="standardContextual"/>
              </w:rPr>
              <w:tab/>
            </w:r>
            <w:r w:rsidR="00EB197D" w:rsidRPr="00EB275D">
              <w:rPr>
                <w:rStyle w:val="Lienhypertexte"/>
                <w:noProof/>
              </w:rPr>
              <w:t>Prérequis</w:t>
            </w:r>
            <w:r w:rsidR="00EB197D">
              <w:rPr>
                <w:noProof/>
                <w:webHidden/>
              </w:rPr>
              <w:tab/>
            </w:r>
            <w:r w:rsidR="00EB197D">
              <w:rPr>
                <w:noProof/>
                <w:webHidden/>
              </w:rPr>
              <w:fldChar w:fldCharType="begin"/>
            </w:r>
            <w:r w:rsidR="00EB197D">
              <w:rPr>
                <w:noProof/>
                <w:webHidden/>
              </w:rPr>
              <w:instrText xml:space="preserve"> PAGEREF _Toc165990142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0BF5202D" w14:textId="51E404D6"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3" w:history="1">
            <w:r w:rsidR="00EB197D" w:rsidRPr="00EB275D">
              <w:rPr>
                <w:rStyle w:val="Lienhypertexte"/>
                <w:noProof/>
              </w:rPr>
              <w:t>1.5</w:t>
            </w:r>
            <w:r w:rsidR="00EB197D">
              <w:rPr>
                <w:rFonts w:eastAsiaTheme="minorEastAsia" w:cstheme="minorBidi"/>
                <w:smallCaps w:val="0"/>
                <w:noProof/>
                <w:kern w:val="2"/>
                <w:sz w:val="22"/>
                <w:szCs w:val="22"/>
                <w14:ligatures w14:val="standardContextual"/>
              </w:rPr>
              <w:tab/>
            </w:r>
            <w:r w:rsidR="00EB197D" w:rsidRPr="00EB275D">
              <w:rPr>
                <w:rStyle w:val="Lienhypertexte"/>
                <w:noProof/>
              </w:rPr>
              <w:t>Cahier des charges</w:t>
            </w:r>
            <w:r w:rsidR="00EB197D">
              <w:rPr>
                <w:noProof/>
                <w:webHidden/>
              </w:rPr>
              <w:tab/>
            </w:r>
            <w:r w:rsidR="00EB197D">
              <w:rPr>
                <w:noProof/>
                <w:webHidden/>
              </w:rPr>
              <w:fldChar w:fldCharType="begin"/>
            </w:r>
            <w:r w:rsidR="00EB197D">
              <w:rPr>
                <w:noProof/>
                <w:webHidden/>
              </w:rPr>
              <w:instrText xml:space="preserve"> PAGEREF _Toc165990143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55E0121F" w14:textId="46726055"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44" w:history="1">
            <w:r w:rsidR="00EB197D" w:rsidRPr="00EB275D">
              <w:rPr>
                <w:rStyle w:val="Lienhypertexte"/>
                <w:noProof/>
              </w:rPr>
              <w:t>1.5.1</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Objectifs et portée du projet</w:t>
            </w:r>
            <w:r w:rsidR="00EB197D">
              <w:rPr>
                <w:noProof/>
                <w:webHidden/>
              </w:rPr>
              <w:tab/>
            </w:r>
            <w:r w:rsidR="00EB197D">
              <w:rPr>
                <w:noProof/>
                <w:webHidden/>
              </w:rPr>
              <w:fldChar w:fldCharType="begin"/>
            </w:r>
            <w:r w:rsidR="00EB197D">
              <w:rPr>
                <w:noProof/>
                <w:webHidden/>
              </w:rPr>
              <w:instrText xml:space="preserve"> PAGEREF _Toc165990144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10241CCF" w14:textId="1ECD14E2"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45" w:history="1">
            <w:r w:rsidR="00EB197D" w:rsidRPr="00EB275D">
              <w:rPr>
                <w:rStyle w:val="Lienhypertexte"/>
                <w:noProof/>
              </w:rPr>
              <w:t>1.5.2</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Caractéristiques des utilisateurs et impacts</w:t>
            </w:r>
            <w:r w:rsidR="00EB197D">
              <w:rPr>
                <w:noProof/>
                <w:webHidden/>
              </w:rPr>
              <w:tab/>
            </w:r>
            <w:r w:rsidR="00EB197D">
              <w:rPr>
                <w:noProof/>
                <w:webHidden/>
              </w:rPr>
              <w:fldChar w:fldCharType="begin"/>
            </w:r>
            <w:r w:rsidR="00EB197D">
              <w:rPr>
                <w:noProof/>
                <w:webHidden/>
              </w:rPr>
              <w:instrText xml:space="preserve"> PAGEREF _Toc165990145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5471FA1B" w14:textId="68C0D066"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46" w:history="1">
            <w:r w:rsidR="00EB197D" w:rsidRPr="00EB275D">
              <w:rPr>
                <w:rStyle w:val="Lienhypertexte"/>
                <w:noProof/>
              </w:rPr>
              <w:t>1.5.3</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Fonctionnalités requises (du point de vue de l’utilisateur)</w:t>
            </w:r>
            <w:r w:rsidR="00EB197D">
              <w:rPr>
                <w:noProof/>
                <w:webHidden/>
              </w:rPr>
              <w:tab/>
            </w:r>
            <w:r w:rsidR="00EB197D">
              <w:rPr>
                <w:noProof/>
                <w:webHidden/>
              </w:rPr>
              <w:fldChar w:fldCharType="begin"/>
            </w:r>
            <w:r w:rsidR="00EB197D">
              <w:rPr>
                <w:noProof/>
                <w:webHidden/>
              </w:rPr>
              <w:instrText xml:space="preserve"> PAGEREF _Toc165990146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3394AD89" w14:textId="6E3DE0A2"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47" w:history="1">
            <w:r w:rsidR="00EB197D" w:rsidRPr="00EB275D">
              <w:rPr>
                <w:rStyle w:val="Lienhypertexte"/>
                <w:noProof/>
              </w:rPr>
              <w:t>1.5.4</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Contraintes</w:t>
            </w:r>
            <w:r w:rsidR="00EB197D">
              <w:rPr>
                <w:noProof/>
                <w:webHidden/>
              </w:rPr>
              <w:tab/>
            </w:r>
            <w:r w:rsidR="00EB197D">
              <w:rPr>
                <w:noProof/>
                <w:webHidden/>
              </w:rPr>
              <w:fldChar w:fldCharType="begin"/>
            </w:r>
            <w:r w:rsidR="00EB197D">
              <w:rPr>
                <w:noProof/>
                <w:webHidden/>
              </w:rPr>
              <w:instrText xml:space="preserve"> PAGEREF _Toc165990147 \h </w:instrText>
            </w:r>
            <w:r w:rsidR="00EB197D">
              <w:rPr>
                <w:noProof/>
                <w:webHidden/>
              </w:rPr>
            </w:r>
            <w:r w:rsidR="00EB197D">
              <w:rPr>
                <w:noProof/>
                <w:webHidden/>
              </w:rPr>
              <w:fldChar w:fldCharType="separate"/>
            </w:r>
            <w:r w:rsidR="00257D4D">
              <w:rPr>
                <w:noProof/>
                <w:webHidden/>
              </w:rPr>
              <w:t>4</w:t>
            </w:r>
            <w:r w:rsidR="00EB197D">
              <w:rPr>
                <w:noProof/>
                <w:webHidden/>
              </w:rPr>
              <w:fldChar w:fldCharType="end"/>
            </w:r>
          </w:hyperlink>
        </w:p>
        <w:p w14:paraId="69D21E6F" w14:textId="58C8C77E"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48" w:history="1">
            <w:r w:rsidR="00EB197D" w:rsidRPr="00EB275D">
              <w:rPr>
                <w:rStyle w:val="Lienhypertexte"/>
                <w:noProof/>
              </w:rPr>
              <w:t>1.6</w:t>
            </w:r>
            <w:r w:rsidR="00EB197D">
              <w:rPr>
                <w:rFonts w:eastAsiaTheme="minorEastAsia" w:cstheme="minorBidi"/>
                <w:smallCaps w:val="0"/>
                <w:noProof/>
                <w:kern w:val="2"/>
                <w:sz w:val="22"/>
                <w:szCs w:val="22"/>
                <w14:ligatures w14:val="standardContextual"/>
              </w:rPr>
              <w:tab/>
            </w:r>
            <w:r w:rsidR="00EB197D" w:rsidRPr="00EB275D">
              <w:rPr>
                <w:rStyle w:val="Lienhypertexte"/>
                <w:noProof/>
              </w:rPr>
              <w:t>Livrables</w:t>
            </w:r>
            <w:r w:rsidR="00EB197D">
              <w:rPr>
                <w:noProof/>
                <w:webHidden/>
              </w:rPr>
              <w:tab/>
            </w:r>
            <w:r w:rsidR="00EB197D">
              <w:rPr>
                <w:noProof/>
                <w:webHidden/>
              </w:rPr>
              <w:fldChar w:fldCharType="begin"/>
            </w:r>
            <w:r w:rsidR="00EB197D">
              <w:rPr>
                <w:noProof/>
                <w:webHidden/>
              </w:rPr>
              <w:instrText xml:space="preserve"> PAGEREF _Toc165990148 \h </w:instrText>
            </w:r>
            <w:r w:rsidR="00EB197D">
              <w:rPr>
                <w:noProof/>
                <w:webHidden/>
              </w:rPr>
            </w:r>
            <w:r w:rsidR="00EB197D">
              <w:rPr>
                <w:noProof/>
                <w:webHidden/>
              </w:rPr>
              <w:fldChar w:fldCharType="separate"/>
            </w:r>
            <w:r w:rsidR="00257D4D">
              <w:rPr>
                <w:noProof/>
                <w:webHidden/>
              </w:rPr>
              <w:t>5</w:t>
            </w:r>
            <w:r w:rsidR="00EB197D">
              <w:rPr>
                <w:noProof/>
                <w:webHidden/>
              </w:rPr>
              <w:fldChar w:fldCharType="end"/>
            </w:r>
          </w:hyperlink>
        </w:p>
        <w:p w14:paraId="3CE674F9" w14:textId="17668AE8"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49" w:history="1">
            <w:r w:rsidR="00EB197D" w:rsidRPr="00EB275D">
              <w:rPr>
                <w:rStyle w:val="Lienhypertexte"/>
                <w:noProof/>
              </w:rPr>
              <w:t>2</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Planification Initiale</w:t>
            </w:r>
            <w:r w:rsidR="00EB197D">
              <w:rPr>
                <w:noProof/>
                <w:webHidden/>
              </w:rPr>
              <w:tab/>
            </w:r>
            <w:r w:rsidR="00EB197D">
              <w:rPr>
                <w:noProof/>
                <w:webHidden/>
              </w:rPr>
              <w:fldChar w:fldCharType="begin"/>
            </w:r>
            <w:r w:rsidR="00EB197D">
              <w:rPr>
                <w:noProof/>
                <w:webHidden/>
              </w:rPr>
              <w:instrText xml:space="preserve"> PAGEREF _Toc165990149 \h </w:instrText>
            </w:r>
            <w:r w:rsidR="00EB197D">
              <w:rPr>
                <w:noProof/>
                <w:webHidden/>
              </w:rPr>
            </w:r>
            <w:r w:rsidR="00EB197D">
              <w:rPr>
                <w:noProof/>
                <w:webHidden/>
              </w:rPr>
              <w:fldChar w:fldCharType="separate"/>
            </w:r>
            <w:r w:rsidR="00257D4D">
              <w:rPr>
                <w:noProof/>
                <w:webHidden/>
              </w:rPr>
              <w:t>5</w:t>
            </w:r>
            <w:r w:rsidR="00EB197D">
              <w:rPr>
                <w:noProof/>
                <w:webHidden/>
              </w:rPr>
              <w:fldChar w:fldCharType="end"/>
            </w:r>
          </w:hyperlink>
        </w:p>
        <w:p w14:paraId="70223677" w14:textId="0FD86044"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50" w:history="1">
            <w:r w:rsidR="00EB197D" w:rsidRPr="00EB275D">
              <w:rPr>
                <w:rStyle w:val="Lienhypertexte"/>
                <w:noProof/>
              </w:rPr>
              <w:t>3</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Analyse fonctionnelle</w:t>
            </w:r>
            <w:r w:rsidR="00EB197D">
              <w:rPr>
                <w:noProof/>
                <w:webHidden/>
              </w:rPr>
              <w:tab/>
            </w:r>
            <w:r w:rsidR="00EB197D">
              <w:rPr>
                <w:noProof/>
                <w:webHidden/>
              </w:rPr>
              <w:fldChar w:fldCharType="begin"/>
            </w:r>
            <w:r w:rsidR="00EB197D">
              <w:rPr>
                <w:noProof/>
                <w:webHidden/>
              </w:rPr>
              <w:instrText xml:space="preserve"> PAGEREF _Toc165990150 \h </w:instrText>
            </w:r>
            <w:r w:rsidR="00EB197D">
              <w:rPr>
                <w:noProof/>
                <w:webHidden/>
              </w:rPr>
            </w:r>
            <w:r w:rsidR="00EB197D">
              <w:rPr>
                <w:noProof/>
                <w:webHidden/>
              </w:rPr>
              <w:fldChar w:fldCharType="separate"/>
            </w:r>
            <w:r w:rsidR="00257D4D">
              <w:rPr>
                <w:noProof/>
                <w:webHidden/>
              </w:rPr>
              <w:t>6</w:t>
            </w:r>
            <w:r w:rsidR="00EB197D">
              <w:rPr>
                <w:noProof/>
                <w:webHidden/>
              </w:rPr>
              <w:fldChar w:fldCharType="end"/>
            </w:r>
          </w:hyperlink>
        </w:p>
        <w:p w14:paraId="6B907468" w14:textId="2767913D"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1" w:history="1">
            <w:r w:rsidR="00EB197D" w:rsidRPr="00EB275D">
              <w:rPr>
                <w:rStyle w:val="Lienhypertexte"/>
                <w:noProof/>
              </w:rPr>
              <w:t>3.1.1</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Un endroit pour manger sur le toit</w:t>
            </w:r>
            <w:r w:rsidR="00EB197D">
              <w:rPr>
                <w:noProof/>
                <w:webHidden/>
              </w:rPr>
              <w:tab/>
            </w:r>
            <w:r w:rsidR="00EB197D">
              <w:rPr>
                <w:noProof/>
                <w:webHidden/>
              </w:rPr>
              <w:fldChar w:fldCharType="begin"/>
            </w:r>
            <w:r w:rsidR="00EB197D">
              <w:rPr>
                <w:noProof/>
                <w:webHidden/>
              </w:rPr>
              <w:instrText xml:space="preserve"> PAGEREF _Toc165990151 \h </w:instrText>
            </w:r>
            <w:r w:rsidR="00EB197D">
              <w:rPr>
                <w:noProof/>
                <w:webHidden/>
              </w:rPr>
            </w:r>
            <w:r w:rsidR="00EB197D">
              <w:rPr>
                <w:noProof/>
                <w:webHidden/>
              </w:rPr>
              <w:fldChar w:fldCharType="separate"/>
            </w:r>
            <w:r w:rsidR="00257D4D">
              <w:rPr>
                <w:noProof/>
                <w:webHidden/>
              </w:rPr>
              <w:t>6</w:t>
            </w:r>
            <w:r w:rsidR="00EB197D">
              <w:rPr>
                <w:noProof/>
                <w:webHidden/>
              </w:rPr>
              <w:fldChar w:fldCharType="end"/>
            </w:r>
          </w:hyperlink>
        </w:p>
        <w:p w14:paraId="1FCE9951" w14:textId="494A459F"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2" w:history="1">
            <w:r w:rsidR="00EB197D" w:rsidRPr="00EB275D">
              <w:rPr>
                <w:rStyle w:val="Lienhypertexte"/>
                <w:noProof/>
              </w:rPr>
              <w:t>3.1.2</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de sport</w:t>
            </w:r>
            <w:r w:rsidR="00EB197D">
              <w:rPr>
                <w:noProof/>
                <w:webHidden/>
              </w:rPr>
              <w:tab/>
            </w:r>
            <w:r w:rsidR="00EB197D">
              <w:rPr>
                <w:noProof/>
                <w:webHidden/>
              </w:rPr>
              <w:fldChar w:fldCharType="begin"/>
            </w:r>
            <w:r w:rsidR="00EB197D">
              <w:rPr>
                <w:noProof/>
                <w:webHidden/>
              </w:rPr>
              <w:instrText xml:space="preserve"> PAGEREF _Toc165990152 \h </w:instrText>
            </w:r>
            <w:r w:rsidR="00EB197D">
              <w:rPr>
                <w:noProof/>
                <w:webHidden/>
              </w:rPr>
            </w:r>
            <w:r w:rsidR="00EB197D">
              <w:rPr>
                <w:noProof/>
                <w:webHidden/>
              </w:rPr>
              <w:fldChar w:fldCharType="separate"/>
            </w:r>
            <w:r w:rsidR="00257D4D">
              <w:rPr>
                <w:noProof/>
                <w:webHidden/>
              </w:rPr>
              <w:t>6</w:t>
            </w:r>
            <w:r w:rsidR="00EB197D">
              <w:rPr>
                <w:noProof/>
                <w:webHidden/>
              </w:rPr>
              <w:fldChar w:fldCharType="end"/>
            </w:r>
          </w:hyperlink>
        </w:p>
        <w:p w14:paraId="53DC82AE" w14:textId="46A4D1C0"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3" w:history="1">
            <w:r w:rsidR="00EB197D" w:rsidRPr="00EB275D">
              <w:rPr>
                <w:rStyle w:val="Lienhypertexte"/>
                <w:noProof/>
              </w:rPr>
              <w:t>3.1.3</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Vestiaires</w:t>
            </w:r>
            <w:r w:rsidR="00EB197D">
              <w:rPr>
                <w:noProof/>
                <w:webHidden/>
              </w:rPr>
              <w:tab/>
            </w:r>
            <w:r w:rsidR="00EB197D">
              <w:rPr>
                <w:noProof/>
                <w:webHidden/>
              </w:rPr>
              <w:fldChar w:fldCharType="begin"/>
            </w:r>
            <w:r w:rsidR="00EB197D">
              <w:rPr>
                <w:noProof/>
                <w:webHidden/>
              </w:rPr>
              <w:instrText xml:space="preserve"> PAGEREF _Toc165990153 \h </w:instrText>
            </w:r>
            <w:r w:rsidR="00EB197D">
              <w:rPr>
                <w:noProof/>
                <w:webHidden/>
              </w:rPr>
            </w:r>
            <w:r w:rsidR="00EB197D">
              <w:rPr>
                <w:noProof/>
                <w:webHidden/>
              </w:rPr>
              <w:fldChar w:fldCharType="separate"/>
            </w:r>
            <w:r w:rsidR="00257D4D">
              <w:rPr>
                <w:noProof/>
                <w:webHidden/>
              </w:rPr>
              <w:t>6</w:t>
            </w:r>
            <w:r w:rsidR="00EB197D">
              <w:rPr>
                <w:noProof/>
                <w:webHidden/>
              </w:rPr>
              <w:fldChar w:fldCharType="end"/>
            </w:r>
          </w:hyperlink>
        </w:p>
        <w:p w14:paraId="4D8E2746" w14:textId="3E76ED29"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4" w:history="1">
            <w:r w:rsidR="00EB197D" w:rsidRPr="00EB275D">
              <w:rPr>
                <w:rStyle w:val="Lienhypertexte"/>
                <w:noProof/>
              </w:rPr>
              <w:t>3.1.4</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a manger</w:t>
            </w:r>
            <w:r w:rsidR="00EB197D">
              <w:rPr>
                <w:noProof/>
                <w:webHidden/>
              </w:rPr>
              <w:tab/>
            </w:r>
            <w:r w:rsidR="00EB197D">
              <w:rPr>
                <w:noProof/>
                <w:webHidden/>
              </w:rPr>
              <w:fldChar w:fldCharType="begin"/>
            </w:r>
            <w:r w:rsidR="00EB197D">
              <w:rPr>
                <w:noProof/>
                <w:webHidden/>
              </w:rPr>
              <w:instrText xml:space="preserve"> PAGEREF _Toc165990154 \h </w:instrText>
            </w:r>
            <w:r w:rsidR="00EB197D">
              <w:rPr>
                <w:noProof/>
                <w:webHidden/>
              </w:rPr>
            </w:r>
            <w:r w:rsidR="00EB197D">
              <w:rPr>
                <w:noProof/>
                <w:webHidden/>
              </w:rPr>
              <w:fldChar w:fldCharType="separate"/>
            </w:r>
            <w:r w:rsidR="00257D4D">
              <w:rPr>
                <w:noProof/>
                <w:webHidden/>
              </w:rPr>
              <w:t>7</w:t>
            </w:r>
            <w:r w:rsidR="00EB197D">
              <w:rPr>
                <w:noProof/>
                <w:webHidden/>
              </w:rPr>
              <w:fldChar w:fldCharType="end"/>
            </w:r>
          </w:hyperlink>
        </w:p>
        <w:p w14:paraId="61858F01" w14:textId="6FAEC6DC"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5" w:history="1">
            <w:r w:rsidR="00EB197D" w:rsidRPr="00EB275D">
              <w:rPr>
                <w:rStyle w:val="Lienhypertexte"/>
                <w:noProof/>
              </w:rPr>
              <w:t>3.1.5</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Classes</w:t>
            </w:r>
            <w:r w:rsidR="00EB197D">
              <w:rPr>
                <w:noProof/>
                <w:webHidden/>
              </w:rPr>
              <w:tab/>
            </w:r>
            <w:r w:rsidR="00EB197D">
              <w:rPr>
                <w:noProof/>
                <w:webHidden/>
              </w:rPr>
              <w:fldChar w:fldCharType="begin"/>
            </w:r>
            <w:r w:rsidR="00EB197D">
              <w:rPr>
                <w:noProof/>
                <w:webHidden/>
              </w:rPr>
              <w:instrText xml:space="preserve"> PAGEREF _Toc165990155 \h </w:instrText>
            </w:r>
            <w:r w:rsidR="00EB197D">
              <w:rPr>
                <w:noProof/>
                <w:webHidden/>
              </w:rPr>
            </w:r>
            <w:r w:rsidR="00EB197D">
              <w:rPr>
                <w:noProof/>
                <w:webHidden/>
              </w:rPr>
              <w:fldChar w:fldCharType="separate"/>
            </w:r>
            <w:r w:rsidR="00257D4D">
              <w:rPr>
                <w:noProof/>
                <w:webHidden/>
              </w:rPr>
              <w:t>7</w:t>
            </w:r>
            <w:r w:rsidR="00EB197D">
              <w:rPr>
                <w:noProof/>
                <w:webHidden/>
              </w:rPr>
              <w:fldChar w:fldCharType="end"/>
            </w:r>
          </w:hyperlink>
        </w:p>
        <w:p w14:paraId="5BCC0CC0" w14:textId="3FB72E7A"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6" w:history="1">
            <w:r w:rsidR="00EB197D" w:rsidRPr="00EB275D">
              <w:rPr>
                <w:rStyle w:val="Lienhypertexte"/>
                <w:noProof/>
              </w:rPr>
              <w:t>3.1.6</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d'administration Informatique</w:t>
            </w:r>
            <w:r w:rsidR="00EB197D">
              <w:rPr>
                <w:noProof/>
                <w:webHidden/>
              </w:rPr>
              <w:tab/>
            </w:r>
            <w:r w:rsidR="00EB197D">
              <w:rPr>
                <w:noProof/>
                <w:webHidden/>
              </w:rPr>
              <w:fldChar w:fldCharType="begin"/>
            </w:r>
            <w:r w:rsidR="00EB197D">
              <w:rPr>
                <w:noProof/>
                <w:webHidden/>
              </w:rPr>
              <w:instrText xml:space="preserve"> PAGEREF _Toc165990156 \h </w:instrText>
            </w:r>
            <w:r w:rsidR="00EB197D">
              <w:rPr>
                <w:noProof/>
                <w:webHidden/>
              </w:rPr>
            </w:r>
            <w:r w:rsidR="00EB197D">
              <w:rPr>
                <w:noProof/>
                <w:webHidden/>
              </w:rPr>
              <w:fldChar w:fldCharType="separate"/>
            </w:r>
            <w:r w:rsidR="00257D4D">
              <w:rPr>
                <w:noProof/>
                <w:webHidden/>
              </w:rPr>
              <w:t>7</w:t>
            </w:r>
            <w:r w:rsidR="00EB197D">
              <w:rPr>
                <w:noProof/>
                <w:webHidden/>
              </w:rPr>
              <w:fldChar w:fldCharType="end"/>
            </w:r>
          </w:hyperlink>
        </w:p>
        <w:p w14:paraId="3E121776" w14:textId="28C49F40"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7" w:history="1">
            <w:r w:rsidR="00EB197D" w:rsidRPr="00EB275D">
              <w:rPr>
                <w:rStyle w:val="Lienhypertexte"/>
                <w:noProof/>
              </w:rPr>
              <w:t>3.1.7</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Technique</w:t>
            </w:r>
            <w:r w:rsidR="00EB197D">
              <w:rPr>
                <w:noProof/>
                <w:webHidden/>
              </w:rPr>
              <w:tab/>
            </w:r>
            <w:r w:rsidR="00EB197D">
              <w:rPr>
                <w:noProof/>
                <w:webHidden/>
              </w:rPr>
              <w:fldChar w:fldCharType="begin"/>
            </w:r>
            <w:r w:rsidR="00EB197D">
              <w:rPr>
                <w:noProof/>
                <w:webHidden/>
              </w:rPr>
              <w:instrText xml:space="preserve"> PAGEREF _Toc165990157 \h </w:instrText>
            </w:r>
            <w:r w:rsidR="00EB197D">
              <w:rPr>
                <w:noProof/>
                <w:webHidden/>
              </w:rPr>
            </w:r>
            <w:r w:rsidR="00EB197D">
              <w:rPr>
                <w:noProof/>
                <w:webHidden/>
              </w:rPr>
              <w:fldChar w:fldCharType="separate"/>
            </w:r>
            <w:r w:rsidR="00257D4D">
              <w:rPr>
                <w:noProof/>
                <w:webHidden/>
              </w:rPr>
              <w:t>7</w:t>
            </w:r>
            <w:r w:rsidR="00EB197D">
              <w:rPr>
                <w:noProof/>
                <w:webHidden/>
              </w:rPr>
              <w:fldChar w:fldCharType="end"/>
            </w:r>
          </w:hyperlink>
        </w:p>
        <w:p w14:paraId="571AF16B" w14:textId="12E0F21E"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8" w:history="1">
            <w:r w:rsidR="00EB197D" w:rsidRPr="00EB275D">
              <w:rPr>
                <w:rStyle w:val="Lienhypertexte"/>
                <w:noProof/>
              </w:rPr>
              <w:t>3.1.8</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Toilettes</w:t>
            </w:r>
            <w:r w:rsidR="00EB197D">
              <w:rPr>
                <w:noProof/>
                <w:webHidden/>
              </w:rPr>
              <w:tab/>
            </w:r>
            <w:r w:rsidR="00EB197D">
              <w:rPr>
                <w:noProof/>
                <w:webHidden/>
              </w:rPr>
              <w:fldChar w:fldCharType="begin"/>
            </w:r>
            <w:r w:rsidR="00EB197D">
              <w:rPr>
                <w:noProof/>
                <w:webHidden/>
              </w:rPr>
              <w:instrText xml:space="preserve"> PAGEREF _Toc165990158 \h </w:instrText>
            </w:r>
            <w:r w:rsidR="00EB197D">
              <w:rPr>
                <w:noProof/>
                <w:webHidden/>
              </w:rPr>
            </w:r>
            <w:r w:rsidR="00EB197D">
              <w:rPr>
                <w:noProof/>
                <w:webHidden/>
              </w:rPr>
              <w:fldChar w:fldCharType="separate"/>
            </w:r>
            <w:r w:rsidR="00257D4D">
              <w:rPr>
                <w:noProof/>
                <w:webHidden/>
              </w:rPr>
              <w:t>8</w:t>
            </w:r>
            <w:r w:rsidR="00EB197D">
              <w:rPr>
                <w:noProof/>
                <w:webHidden/>
              </w:rPr>
              <w:fldChar w:fldCharType="end"/>
            </w:r>
          </w:hyperlink>
        </w:p>
        <w:p w14:paraId="3FAC70C2" w14:textId="732AC83B"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59" w:history="1">
            <w:r w:rsidR="00EB197D" w:rsidRPr="00EB275D">
              <w:rPr>
                <w:rStyle w:val="Lienhypertexte"/>
                <w:noProof/>
              </w:rPr>
              <w:t>3.1.9</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de repos</w:t>
            </w:r>
            <w:r w:rsidR="00EB197D">
              <w:rPr>
                <w:noProof/>
                <w:webHidden/>
              </w:rPr>
              <w:tab/>
            </w:r>
            <w:r w:rsidR="00EB197D">
              <w:rPr>
                <w:noProof/>
                <w:webHidden/>
              </w:rPr>
              <w:fldChar w:fldCharType="begin"/>
            </w:r>
            <w:r w:rsidR="00EB197D">
              <w:rPr>
                <w:noProof/>
                <w:webHidden/>
              </w:rPr>
              <w:instrText xml:space="preserve"> PAGEREF _Toc165990159 \h </w:instrText>
            </w:r>
            <w:r w:rsidR="00EB197D">
              <w:rPr>
                <w:noProof/>
                <w:webHidden/>
              </w:rPr>
            </w:r>
            <w:r w:rsidR="00EB197D">
              <w:rPr>
                <w:noProof/>
                <w:webHidden/>
              </w:rPr>
              <w:fldChar w:fldCharType="separate"/>
            </w:r>
            <w:r w:rsidR="00257D4D">
              <w:rPr>
                <w:noProof/>
                <w:webHidden/>
              </w:rPr>
              <w:t>8</w:t>
            </w:r>
            <w:r w:rsidR="00EB197D">
              <w:rPr>
                <w:noProof/>
                <w:webHidden/>
              </w:rPr>
              <w:fldChar w:fldCharType="end"/>
            </w:r>
          </w:hyperlink>
        </w:p>
        <w:p w14:paraId="556EA8FA" w14:textId="690CAFAB"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60" w:history="1">
            <w:r w:rsidR="00EB197D" w:rsidRPr="00EB275D">
              <w:rPr>
                <w:rStyle w:val="Lienhypertexte"/>
                <w:noProof/>
              </w:rPr>
              <w:t>3.1.10</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Parking</w:t>
            </w:r>
            <w:r w:rsidR="00EB197D">
              <w:rPr>
                <w:noProof/>
                <w:webHidden/>
              </w:rPr>
              <w:tab/>
            </w:r>
            <w:r w:rsidR="00EB197D">
              <w:rPr>
                <w:noProof/>
                <w:webHidden/>
              </w:rPr>
              <w:fldChar w:fldCharType="begin"/>
            </w:r>
            <w:r w:rsidR="00EB197D">
              <w:rPr>
                <w:noProof/>
                <w:webHidden/>
              </w:rPr>
              <w:instrText xml:space="preserve"> PAGEREF _Toc165990160 \h </w:instrText>
            </w:r>
            <w:r w:rsidR="00EB197D">
              <w:rPr>
                <w:noProof/>
                <w:webHidden/>
              </w:rPr>
            </w:r>
            <w:r w:rsidR="00EB197D">
              <w:rPr>
                <w:noProof/>
                <w:webHidden/>
              </w:rPr>
              <w:fldChar w:fldCharType="separate"/>
            </w:r>
            <w:r w:rsidR="00257D4D">
              <w:rPr>
                <w:noProof/>
                <w:webHidden/>
              </w:rPr>
              <w:t>8</w:t>
            </w:r>
            <w:r w:rsidR="00EB197D">
              <w:rPr>
                <w:noProof/>
                <w:webHidden/>
              </w:rPr>
              <w:fldChar w:fldCharType="end"/>
            </w:r>
          </w:hyperlink>
        </w:p>
        <w:p w14:paraId="11556B3F" w14:textId="1A7D462F"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61" w:history="1">
            <w:r w:rsidR="00EB197D" w:rsidRPr="00EB275D">
              <w:rPr>
                <w:rStyle w:val="Lienhypertexte"/>
                <w:noProof/>
              </w:rPr>
              <w:t>3.1.11</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Salle de Reserve</w:t>
            </w:r>
            <w:r w:rsidR="00EB197D">
              <w:rPr>
                <w:noProof/>
                <w:webHidden/>
              </w:rPr>
              <w:tab/>
            </w:r>
            <w:r w:rsidR="00EB197D">
              <w:rPr>
                <w:noProof/>
                <w:webHidden/>
              </w:rPr>
              <w:fldChar w:fldCharType="begin"/>
            </w:r>
            <w:r w:rsidR="00EB197D">
              <w:rPr>
                <w:noProof/>
                <w:webHidden/>
              </w:rPr>
              <w:instrText xml:space="preserve"> PAGEREF _Toc165990161 \h </w:instrText>
            </w:r>
            <w:r w:rsidR="00EB197D">
              <w:rPr>
                <w:noProof/>
                <w:webHidden/>
              </w:rPr>
            </w:r>
            <w:r w:rsidR="00EB197D">
              <w:rPr>
                <w:noProof/>
                <w:webHidden/>
              </w:rPr>
              <w:fldChar w:fldCharType="separate"/>
            </w:r>
            <w:r w:rsidR="00257D4D">
              <w:rPr>
                <w:noProof/>
                <w:webHidden/>
              </w:rPr>
              <w:t>9</w:t>
            </w:r>
            <w:r w:rsidR="00EB197D">
              <w:rPr>
                <w:noProof/>
                <w:webHidden/>
              </w:rPr>
              <w:fldChar w:fldCharType="end"/>
            </w:r>
          </w:hyperlink>
        </w:p>
        <w:p w14:paraId="14FFFCFF" w14:textId="64B0F631"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62" w:history="1">
            <w:r w:rsidR="00EB197D" w:rsidRPr="00EB275D">
              <w:rPr>
                <w:rStyle w:val="Lienhypertexte"/>
                <w:noProof/>
              </w:rPr>
              <w:t>3.1.12</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Classe</w:t>
            </w:r>
            <w:r w:rsidR="00EB197D">
              <w:rPr>
                <w:noProof/>
                <w:webHidden/>
              </w:rPr>
              <w:tab/>
            </w:r>
            <w:r w:rsidR="00EB197D">
              <w:rPr>
                <w:noProof/>
                <w:webHidden/>
              </w:rPr>
              <w:fldChar w:fldCharType="begin"/>
            </w:r>
            <w:r w:rsidR="00EB197D">
              <w:rPr>
                <w:noProof/>
                <w:webHidden/>
              </w:rPr>
              <w:instrText xml:space="preserve"> PAGEREF _Toc165990162 \h </w:instrText>
            </w:r>
            <w:r w:rsidR="00EB197D">
              <w:rPr>
                <w:noProof/>
                <w:webHidden/>
              </w:rPr>
            </w:r>
            <w:r w:rsidR="00EB197D">
              <w:rPr>
                <w:noProof/>
                <w:webHidden/>
              </w:rPr>
              <w:fldChar w:fldCharType="separate"/>
            </w:r>
            <w:r w:rsidR="00257D4D">
              <w:rPr>
                <w:noProof/>
                <w:webHidden/>
              </w:rPr>
              <w:t>9</w:t>
            </w:r>
            <w:r w:rsidR="00EB197D">
              <w:rPr>
                <w:noProof/>
                <w:webHidden/>
              </w:rPr>
              <w:fldChar w:fldCharType="end"/>
            </w:r>
          </w:hyperlink>
        </w:p>
        <w:p w14:paraId="3B998373" w14:textId="32051915" w:rsidR="00EB19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0163" w:history="1">
            <w:r w:rsidR="00EB197D" w:rsidRPr="00EB275D">
              <w:rPr>
                <w:rStyle w:val="Lienhypertexte"/>
                <w:noProof/>
              </w:rPr>
              <w:t>3.1.13</w:t>
            </w:r>
            <w:r w:rsidR="00EB197D">
              <w:rPr>
                <w:rFonts w:eastAsiaTheme="minorEastAsia" w:cstheme="minorBidi"/>
                <w:i w:val="0"/>
                <w:iCs w:val="0"/>
                <w:noProof/>
                <w:kern w:val="2"/>
                <w:sz w:val="22"/>
                <w:szCs w:val="22"/>
                <w14:ligatures w14:val="standardContextual"/>
              </w:rPr>
              <w:tab/>
            </w:r>
            <w:r w:rsidR="00EB197D" w:rsidRPr="00EB275D">
              <w:rPr>
                <w:rStyle w:val="Lienhypertexte"/>
                <w:noProof/>
              </w:rPr>
              <w:t>Toilettes d14</w:t>
            </w:r>
            <w:r w:rsidR="00EB197D">
              <w:rPr>
                <w:noProof/>
                <w:webHidden/>
              </w:rPr>
              <w:tab/>
            </w:r>
            <w:r w:rsidR="00EB197D">
              <w:rPr>
                <w:noProof/>
                <w:webHidden/>
              </w:rPr>
              <w:fldChar w:fldCharType="begin"/>
            </w:r>
            <w:r w:rsidR="00EB197D">
              <w:rPr>
                <w:noProof/>
                <w:webHidden/>
              </w:rPr>
              <w:instrText xml:space="preserve"> PAGEREF _Toc165990163 \h </w:instrText>
            </w:r>
            <w:r w:rsidR="00EB197D">
              <w:rPr>
                <w:noProof/>
                <w:webHidden/>
              </w:rPr>
            </w:r>
            <w:r w:rsidR="00EB197D">
              <w:rPr>
                <w:noProof/>
                <w:webHidden/>
              </w:rPr>
              <w:fldChar w:fldCharType="separate"/>
            </w:r>
            <w:r w:rsidR="00257D4D">
              <w:rPr>
                <w:noProof/>
                <w:webHidden/>
              </w:rPr>
              <w:t>9</w:t>
            </w:r>
            <w:r w:rsidR="00EB197D">
              <w:rPr>
                <w:noProof/>
                <w:webHidden/>
              </w:rPr>
              <w:fldChar w:fldCharType="end"/>
            </w:r>
          </w:hyperlink>
        </w:p>
        <w:p w14:paraId="0B54B131" w14:textId="00D38A8B"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64" w:history="1">
            <w:r w:rsidR="00EB197D" w:rsidRPr="00EB275D">
              <w:rPr>
                <w:rStyle w:val="Lienhypertexte"/>
                <w:noProof/>
              </w:rPr>
              <w:t>4</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Réalisation</w:t>
            </w:r>
            <w:r w:rsidR="00EB197D">
              <w:rPr>
                <w:noProof/>
                <w:webHidden/>
              </w:rPr>
              <w:tab/>
            </w:r>
            <w:r w:rsidR="00EB197D">
              <w:rPr>
                <w:noProof/>
                <w:webHidden/>
              </w:rPr>
              <w:fldChar w:fldCharType="begin"/>
            </w:r>
            <w:r w:rsidR="00EB197D">
              <w:rPr>
                <w:noProof/>
                <w:webHidden/>
              </w:rPr>
              <w:instrText xml:space="preserve"> PAGEREF _Toc165990164 \h </w:instrText>
            </w:r>
            <w:r w:rsidR="00EB197D">
              <w:rPr>
                <w:noProof/>
                <w:webHidden/>
              </w:rPr>
            </w:r>
            <w:r w:rsidR="00EB197D">
              <w:rPr>
                <w:noProof/>
                <w:webHidden/>
              </w:rPr>
              <w:fldChar w:fldCharType="separate"/>
            </w:r>
            <w:r w:rsidR="00257D4D">
              <w:rPr>
                <w:noProof/>
                <w:webHidden/>
              </w:rPr>
              <w:t>10</w:t>
            </w:r>
            <w:r w:rsidR="00EB197D">
              <w:rPr>
                <w:noProof/>
                <w:webHidden/>
              </w:rPr>
              <w:fldChar w:fldCharType="end"/>
            </w:r>
          </w:hyperlink>
        </w:p>
        <w:p w14:paraId="4B1E532E" w14:textId="3BB3AC7D"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65" w:history="1">
            <w:r w:rsidR="00EB197D" w:rsidRPr="00EB275D">
              <w:rPr>
                <w:rStyle w:val="Lienhypertexte"/>
                <w:noProof/>
              </w:rPr>
              <w:t>4.1</w:t>
            </w:r>
            <w:r w:rsidR="00EB197D">
              <w:rPr>
                <w:rFonts w:eastAsiaTheme="minorEastAsia" w:cstheme="minorBidi"/>
                <w:smallCaps w:val="0"/>
                <w:noProof/>
                <w:kern w:val="2"/>
                <w:sz w:val="22"/>
                <w:szCs w:val="22"/>
                <w14:ligatures w14:val="standardContextual"/>
              </w:rPr>
              <w:tab/>
            </w:r>
            <w:r w:rsidR="00EB197D" w:rsidRPr="00EB275D">
              <w:rPr>
                <w:rStyle w:val="Lienhypertexte"/>
                <w:noProof/>
              </w:rPr>
              <w:t>Installation de l’environnement de travail</w:t>
            </w:r>
            <w:r w:rsidR="00EB197D">
              <w:rPr>
                <w:noProof/>
                <w:webHidden/>
              </w:rPr>
              <w:tab/>
            </w:r>
            <w:r w:rsidR="00EB197D">
              <w:rPr>
                <w:noProof/>
                <w:webHidden/>
              </w:rPr>
              <w:fldChar w:fldCharType="begin"/>
            </w:r>
            <w:r w:rsidR="00EB197D">
              <w:rPr>
                <w:noProof/>
                <w:webHidden/>
              </w:rPr>
              <w:instrText xml:space="preserve"> PAGEREF _Toc165990165 \h </w:instrText>
            </w:r>
            <w:r w:rsidR="00EB197D">
              <w:rPr>
                <w:noProof/>
                <w:webHidden/>
              </w:rPr>
            </w:r>
            <w:r w:rsidR="00EB197D">
              <w:rPr>
                <w:noProof/>
                <w:webHidden/>
              </w:rPr>
              <w:fldChar w:fldCharType="separate"/>
            </w:r>
            <w:r w:rsidR="00257D4D">
              <w:rPr>
                <w:noProof/>
                <w:webHidden/>
              </w:rPr>
              <w:t>10</w:t>
            </w:r>
            <w:r w:rsidR="00EB197D">
              <w:rPr>
                <w:noProof/>
                <w:webHidden/>
              </w:rPr>
              <w:fldChar w:fldCharType="end"/>
            </w:r>
          </w:hyperlink>
        </w:p>
        <w:p w14:paraId="6569F642" w14:textId="00A46B73"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66" w:history="1">
            <w:r w:rsidR="00EB197D" w:rsidRPr="00EB275D">
              <w:rPr>
                <w:rStyle w:val="Lienhypertexte"/>
                <w:noProof/>
              </w:rPr>
              <w:t>4.2</w:t>
            </w:r>
            <w:r w:rsidR="00EB197D">
              <w:rPr>
                <w:rFonts w:eastAsiaTheme="minorEastAsia" w:cstheme="minorBidi"/>
                <w:smallCaps w:val="0"/>
                <w:noProof/>
                <w:kern w:val="2"/>
                <w:sz w:val="22"/>
                <w:szCs w:val="22"/>
                <w14:ligatures w14:val="standardContextual"/>
              </w:rPr>
              <w:tab/>
            </w:r>
            <w:r w:rsidR="00EB197D" w:rsidRPr="00EB275D">
              <w:rPr>
                <w:rStyle w:val="Lienhypertexte"/>
                <w:noProof/>
              </w:rPr>
              <w:t>Ressources extérieures</w:t>
            </w:r>
            <w:r w:rsidR="00EB197D">
              <w:rPr>
                <w:noProof/>
                <w:webHidden/>
              </w:rPr>
              <w:tab/>
            </w:r>
            <w:r w:rsidR="00EB197D">
              <w:rPr>
                <w:noProof/>
                <w:webHidden/>
              </w:rPr>
              <w:fldChar w:fldCharType="begin"/>
            </w:r>
            <w:r w:rsidR="00EB197D">
              <w:rPr>
                <w:noProof/>
                <w:webHidden/>
              </w:rPr>
              <w:instrText xml:space="preserve"> PAGEREF _Toc165990166 \h </w:instrText>
            </w:r>
            <w:r w:rsidR="00EB197D">
              <w:rPr>
                <w:noProof/>
                <w:webHidden/>
              </w:rPr>
            </w:r>
            <w:r w:rsidR="00EB197D">
              <w:rPr>
                <w:noProof/>
                <w:webHidden/>
              </w:rPr>
              <w:fldChar w:fldCharType="separate"/>
            </w:r>
            <w:r w:rsidR="00257D4D">
              <w:rPr>
                <w:noProof/>
                <w:webHidden/>
              </w:rPr>
              <w:t>10</w:t>
            </w:r>
            <w:r w:rsidR="00EB197D">
              <w:rPr>
                <w:noProof/>
                <w:webHidden/>
              </w:rPr>
              <w:fldChar w:fldCharType="end"/>
            </w:r>
          </w:hyperlink>
        </w:p>
        <w:p w14:paraId="2D19270E" w14:textId="2130D226"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67" w:history="1">
            <w:r w:rsidR="00EB197D" w:rsidRPr="00EB275D">
              <w:rPr>
                <w:rStyle w:val="Lienhypertexte"/>
                <w:noProof/>
              </w:rPr>
              <w:t>4.3</w:t>
            </w:r>
            <w:r w:rsidR="00EB197D">
              <w:rPr>
                <w:rFonts w:eastAsiaTheme="minorEastAsia" w:cstheme="minorBidi"/>
                <w:smallCaps w:val="0"/>
                <w:noProof/>
                <w:kern w:val="2"/>
                <w:sz w:val="22"/>
                <w:szCs w:val="22"/>
                <w14:ligatures w14:val="standardContextual"/>
              </w:rPr>
              <w:tab/>
            </w:r>
            <w:r w:rsidR="00EB197D" w:rsidRPr="00EB275D">
              <w:rPr>
                <w:rStyle w:val="Lienhypertexte"/>
                <w:noProof/>
              </w:rPr>
              <w:t>Déroulement effectif</w:t>
            </w:r>
            <w:r w:rsidR="00EB197D">
              <w:rPr>
                <w:noProof/>
                <w:webHidden/>
              </w:rPr>
              <w:tab/>
            </w:r>
            <w:r w:rsidR="00EB197D">
              <w:rPr>
                <w:noProof/>
                <w:webHidden/>
              </w:rPr>
              <w:fldChar w:fldCharType="begin"/>
            </w:r>
            <w:r w:rsidR="00EB197D">
              <w:rPr>
                <w:noProof/>
                <w:webHidden/>
              </w:rPr>
              <w:instrText xml:space="preserve"> PAGEREF _Toc165990167 \h </w:instrText>
            </w:r>
            <w:r w:rsidR="00EB197D">
              <w:rPr>
                <w:noProof/>
                <w:webHidden/>
              </w:rPr>
            </w:r>
            <w:r w:rsidR="00EB197D">
              <w:rPr>
                <w:noProof/>
                <w:webHidden/>
              </w:rPr>
              <w:fldChar w:fldCharType="separate"/>
            </w:r>
            <w:r w:rsidR="00257D4D">
              <w:rPr>
                <w:noProof/>
                <w:webHidden/>
              </w:rPr>
              <w:t>10</w:t>
            </w:r>
            <w:r w:rsidR="00EB197D">
              <w:rPr>
                <w:noProof/>
                <w:webHidden/>
              </w:rPr>
              <w:fldChar w:fldCharType="end"/>
            </w:r>
          </w:hyperlink>
        </w:p>
        <w:p w14:paraId="38FC1F33" w14:textId="3D84A4A6"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68" w:history="1">
            <w:r w:rsidR="00EB197D" w:rsidRPr="00EB275D">
              <w:rPr>
                <w:rStyle w:val="Lienhypertexte"/>
                <w:noProof/>
              </w:rPr>
              <w:t>Sprint 2</w:t>
            </w:r>
            <w:r w:rsidR="00EB197D">
              <w:rPr>
                <w:noProof/>
                <w:webHidden/>
              </w:rPr>
              <w:tab/>
            </w:r>
            <w:r w:rsidR="00EB197D">
              <w:rPr>
                <w:noProof/>
                <w:webHidden/>
              </w:rPr>
              <w:fldChar w:fldCharType="begin"/>
            </w:r>
            <w:r w:rsidR="00EB197D">
              <w:rPr>
                <w:noProof/>
                <w:webHidden/>
              </w:rPr>
              <w:instrText xml:space="preserve"> PAGEREF _Toc165990168 \h </w:instrText>
            </w:r>
            <w:r w:rsidR="00EB197D">
              <w:rPr>
                <w:noProof/>
                <w:webHidden/>
              </w:rPr>
            </w:r>
            <w:r w:rsidR="00EB197D">
              <w:rPr>
                <w:noProof/>
                <w:webHidden/>
              </w:rPr>
              <w:fldChar w:fldCharType="separate"/>
            </w:r>
            <w:r w:rsidR="00257D4D">
              <w:rPr>
                <w:b/>
                <w:bCs/>
                <w:noProof/>
                <w:webHidden/>
                <w:lang w:val="fr-FR"/>
              </w:rPr>
              <w:t>Erreur ! Signet non défini.</w:t>
            </w:r>
            <w:r w:rsidR="00EB197D">
              <w:rPr>
                <w:noProof/>
                <w:webHidden/>
              </w:rPr>
              <w:fldChar w:fldCharType="end"/>
            </w:r>
          </w:hyperlink>
        </w:p>
        <w:p w14:paraId="3B45BC92" w14:textId="58971D0B"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69" w:history="1">
            <w:r w:rsidR="00EB197D" w:rsidRPr="00EB275D">
              <w:rPr>
                <w:rStyle w:val="Lienhypertexte"/>
                <w:noProof/>
              </w:rPr>
              <w:t>User stories effectués :</w:t>
            </w:r>
            <w:r w:rsidR="00EB197D">
              <w:rPr>
                <w:noProof/>
                <w:webHidden/>
              </w:rPr>
              <w:tab/>
            </w:r>
            <w:r w:rsidR="00EB197D">
              <w:rPr>
                <w:noProof/>
                <w:webHidden/>
              </w:rPr>
              <w:fldChar w:fldCharType="begin"/>
            </w:r>
            <w:r w:rsidR="00EB197D">
              <w:rPr>
                <w:noProof/>
                <w:webHidden/>
              </w:rPr>
              <w:instrText xml:space="preserve"> PAGEREF _Toc165990169 \h </w:instrText>
            </w:r>
            <w:r w:rsidR="00EB197D">
              <w:rPr>
                <w:noProof/>
                <w:webHidden/>
              </w:rPr>
            </w:r>
            <w:r w:rsidR="00EB197D">
              <w:rPr>
                <w:noProof/>
                <w:webHidden/>
              </w:rPr>
              <w:fldChar w:fldCharType="separate"/>
            </w:r>
            <w:r w:rsidR="00257D4D">
              <w:rPr>
                <w:b/>
                <w:bCs/>
                <w:noProof/>
                <w:webHidden/>
                <w:lang w:val="fr-FR"/>
              </w:rPr>
              <w:t>Erreur ! Signet non défini.</w:t>
            </w:r>
            <w:r w:rsidR="00EB197D">
              <w:rPr>
                <w:noProof/>
                <w:webHidden/>
              </w:rPr>
              <w:fldChar w:fldCharType="end"/>
            </w:r>
          </w:hyperlink>
        </w:p>
        <w:p w14:paraId="7D600D18" w14:textId="0FD6627A"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0" w:history="1">
            <w:r w:rsidR="00EB197D" w:rsidRPr="00EB275D">
              <w:rPr>
                <w:rStyle w:val="Lienhypertexte"/>
                <w:noProof/>
              </w:rPr>
              <w:t>-Toilettes</w:t>
            </w:r>
            <w:r w:rsidR="00EB197D">
              <w:rPr>
                <w:noProof/>
                <w:webHidden/>
              </w:rPr>
              <w:tab/>
            </w:r>
            <w:r w:rsidR="00EB197D">
              <w:rPr>
                <w:noProof/>
                <w:webHidden/>
              </w:rPr>
              <w:fldChar w:fldCharType="begin"/>
            </w:r>
            <w:r w:rsidR="00EB197D">
              <w:rPr>
                <w:noProof/>
                <w:webHidden/>
              </w:rPr>
              <w:instrText xml:space="preserve"> PAGEREF _Toc165990170 \h </w:instrText>
            </w:r>
            <w:r w:rsidR="00EB197D">
              <w:rPr>
                <w:noProof/>
                <w:webHidden/>
              </w:rPr>
            </w:r>
            <w:r w:rsidR="00EB197D">
              <w:rPr>
                <w:noProof/>
                <w:webHidden/>
              </w:rPr>
              <w:fldChar w:fldCharType="separate"/>
            </w:r>
            <w:r w:rsidR="00257D4D">
              <w:rPr>
                <w:b/>
                <w:bCs/>
                <w:noProof/>
                <w:webHidden/>
                <w:lang w:val="fr-FR"/>
              </w:rPr>
              <w:t>Erreur ! Signet non défini.</w:t>
            </w:r>
            <w:r w:rsidR="00EB197D">
              <w:rPr>
                <w:noProof/>
                <w:webHidden/>
              </w:rPr>
              <w:fldChar w:fldCharType="end"/>
            </w:r>
          </w:hyperlink>
        </w:p>
        <w:p w14:paraId="68E34CAD" w14:textId="5C0FF6E4"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1" w:history="1">
            <w:r w:rsidR="00EB197D" w:rsidRPr="00EB275D">
              <w:rPr>
                <w:rStyle w:val="Lienhypertexte"/>
                <w:noProof/>
              </w:rPr>
              <w:t>-Vestiaires</w:t>
            </w:r>
            <w:r w:rsidR="00EB197D">
              <w:rPr>
                <w:noProof/>
                <w:webHidden/>
              </w:rPr>
              <w:tab/>
            </w:r>
            <w:r w:rsidR="00EB197D">
              <w:rPr>
                <w:noProof/>
                <w:webHidden/>
              </w:rPr>
              <w:fldChar w:fldCharType="begin"/>
            </w:r>
            <w:r w:rsidR="00EB197D">
              <w:rPr>
                <w:noProof/>
                <w:webHidden/>
              </w:rPr>
              <w:instrText xml:space="preserve"> PAGEREF _Toc165990171 \h </w:instrText>
            </w:r>
            <w:r w:rsidR="00EB197D">
              <w:rPr>
                <w:noProof/>
                <w:webHidden/>
              </w:rPr>
            </w:r>
            <w:r w:rsidR="00EB197D">
              <w:rPr>
                <w:noProof/>
                <w:webHidden/>
              </w:rPr>
              <w:fldChar w:fldCharType="separate"/>
            </w:r>
            <w:r w:rsidR="00257D4D">
              <w:rPr>
                <w:b/>
                <w:bCs/>
                <w:noProof/>
                <w:webHidden/>
                <w:lang w:val="fr-FR"/>
              </w:rPr>
              <w:t>Erreur ! Signet non défini.</w:t>
            </w:r>
            <w:r w:rsidR="00EB197D">
              <w:rPr>
                <w:noProof/>
                <w:webHidden/>
              </w:rPr>
              <w:fldChar w:fldCharType="end"/>
            </w:r>
          </w:hyperlink>
        </w:p>
        <w:p w14:paraId="73016588" w14:textId="28EB1B66"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2" w:history="1">
            <w:r w:rsidR="00EB197D" w:rsidRPr="00EB275D">
              <w:rPr>
                <w:rStyle w:val="Lienhypertexte"/>
                <w:noProof/>
              </w:rPr>
              <w:t>-Salle à manger</w:t>
            </w:r>
            <w:r w:rsidR="00EB197D">
              <w:rPr>
                <w:noProof/>
                <w:webHidden/>
              </w:rPr>
              <w:tab/>
            </w:r>
            <w:r w:rsidR="00EB197D">
              <w:rPr>
                <w:noProof/>
                <w:webHidden/>
              </w:rPr>
              <w:fldChar w:fldCharType="begin"/>
            </w:r>
            <w:r w:rsidR="00EB197D">
              <w:rPr>
                <w:noProof/>
                <w:webHidden/>
              </w:rPr>
              <w:instrText xml:space="preserve"> PAGEREF _Toc165990172 \h </w:instrText>
            </w:r>
            <w:r w:rsidR="00EB197D">
              <w:rPr>
                <w:noProof/>
                <w:webHidden/>
              </w:rPr>
            </w:r>
            <w:r w:rsidR="00EB197D">
              <w:rPr>
                <w:noProof/>
                <w:webHidden/>
              </w:rPr>
              <w:fldChar w:fldCharType="separate"/>
            </w:r>
            <w:r w:rsidR="00257D4D">
              <w:rPr>
                <w:b/>
                <w:bCs/>
                <w:noProof/>
                <w:webHidden/>
                <w:lang w:val="fr-FR"/>
              </w:rPr>
              <w:t>Erreur ! Signet non défini.</w:t>
            </w:r>
            <w:r w:rsidR="00EB197D">
              <w:rPr>
                <w:noProof/>
                <w:webHidden/>
              </w:rPr>
              <w:fldChar w:fldCharType="end"/>
            </w:r>
          </w:hyperlink>
        </w:p>
        <w:p w14:paraId="17A106B3" w14:textId="5314F94D"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3" w:history="1">
            <w:r w:rsidR="00EB197D" w:rsidRPr="00EB275D">
              <w:rPr>
                <w:rStyle w:val="Lienhypertexte"/>
                <w:noProof/>
              </w:rPr>
              <w:t>-Endroit pour manger sur le toit</w:t>
            </w:r>
            <w:r w:rsidR="00EB197D">
              <w:rPr>
                <w:noProof/>
                <w:webHidden/>
              </w:rPr>
              <w:tab/>
            </w:r>
            <w:r w:rsidR="00EB197D">
              <w:rPr>
                <w:noProof/>
                <w:webHidden/>
              </w:rPr>
              <w:fldChar w:fldCharType="begin"/>
            </w:r>
            <w:r w:rsidR="00EB197D">
              <w:rPr>
                <w:noProof/>
                <w:webHidden/>
              </w:rPr>
              <w:instrText xml:space="preserve"> PAGEREF _Toc165990173 \h </w:instrText>
            </w:r>
            <w:r w:rsidR="00EB197D">
              <w:rPr>
                <w:noProof/>
                <w:webHidden/>
              </w:rPr>
            </w:r>
            <w:r w:rsidR="00EB197D">
              <w:rPr>
                <w:noProof/>
                <w:webHidden/>
              </w:rPr>
              <w:fldChar w:fldCharType="separate"/>
            </w:r>
            <w:r w:rsidR="00257D4D">
              <w:rPr>
                <w:b/>
                <w:bCs/>
                <w:noProof/>
                <w:webHidden/>
                <w:lang w:val="fr-FR"/>
              </w:rPr>
              <w:t>Erreur ! Signet non défini.</w:t>
            </w:r>
            <w:r w:rsidR="00EB197D">
              <w:rPr>
                <w:noProof/>
                <w:webHidden/>
              </w:rPr>
              <w:fldChar w:fldCharType="end"/>
            </w:r>
          </w:hyperlink>
        </w:p>
        <w:p w14:paraId="178AB0E9" w14:textId="274F5822" w:rsidR="00EB197D"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65990174" w:history="1">
            <w:r w:rsidR="00EB197D" w:rsidRPr="00EB275D">
              <w:rPr>
                <w:rStyle w:val="Lienhypertexte"/>
                <w:noProof/>
              </w:rPr>
              <w:t>Dans ce sprint, on a presque tout fini, just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r w:rsidR="00EB197D">
              <w:rPr>
                <w:noProof/>
                <w:webHidden/>
              </w:rPr>
              <w:tab/>
            </w:r>
            <w:r w:rsidR="00EB197D">
              <w:rPr>
                <w:noProof/>
                <w:webHidden/>
              </w:rPr>
              <w:fldChar w:fldCharType="begin"/>
            </w:r>
            <w:r w:rsidR="00EB197D">
              <w:rPr>
                <w:noProof/>
                <w:webHidden/>
              </w:rPr>
              <w:instrText xml:space="preserve"> PAGEREF _Toc165990174 \h </w:instrText>
            </w:r>
            <w:r w:rsidR="00EB197D">
              <w:rPr>
                <w:noProof/>
                <w:webHidden/>
              </w:rPr>
            </w:r>
            <w:r w:rsidR="00EB197D">
              <w:rPr>
                <w:noProof/>
                <w:webHidden/>
              </w:rPr>
              <w:fldChar w:fldCharType="separate"/>
            </w:r>
            <w:r w:rsidR="00257D4D">
              <w:rPr>
                <w:b/>
                <w:bCs/>
                <w:noProof/>
                <w:webHidden/>
                <w:lang w:val="fr-FR"/>
              </w:rPr>
              <w:t>Erreur ! Signet non défini.</w:t>
            </w:r>
            <w:r w:rsidR="00EB197D">
              <w:rPr>
                <w:noProof/>
                <w:webHidden/>
              </w:rPr>
              <w:fldChar w:fldCharType="end"/>
            </w:r>
          </w:hyperlink>
        </w:p>
        <w:p w14:paraId="3EB190BE" w14:textId="32E615B1"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75" w:history="1">
            <w:r w:rsidR="00EB197D" w:rsidRPr="00EB275D">
              <w:rPr>
                <w:rStyle w:val="Lienhypertexte"/>
                <w:noProof/>
              </w:rPr>
              <w:t>4.4</w:t>
            </w:r>
            <w:r w:rsidR="00EB197D">
              <w:rPr>
                <w:rFonts w:eastAsiaTheme="minorEastAsia" w:cstheme="minorBidi"/>
                <w:smallCaps w:val="0"/>
                <w:noProof/>
                <w:kern w:val="2"/>
                <w:sz w:val="22"/>
                <w:szCs w:val="22"/>
                <w14:ligatures w14:val="standardContextual"/>
              </w:rPr>
              <w:tab/>
            </w:r>
            <w:r w:rsidR="00EB197D" w:rsidRPr="00EB275D">
              <w:rPr>
                <w:rStyle w:val="Lienhypertexte"/>
                <w:noProof/>
              </w:rPr>
              <w:t>Journal de travail</w:t>
            </w:r>
            <w:r w:rsidR="00EB197D">
              <w:rPr>
                <w:noProof/>
                <w:webHidden/>
              </w:rPr>
              <w:tab/>
            </w:r>
            <w:r w:rsidR="00EB197D">
              <w:rPr>
                <w:noProof/>
                <w:webHidden/>
              </w:rPr>
              <w:fldChar w:fldCharType="begin"/>
            </w:r>
            <w:r w:rsidR="00EB197D">
              <w:rPr>
                <w:noProof/>
                <w:webHidden/>
              </w:rPr>
              <w:instrText xml:space="preserve"> PAGEREF _Toc165990175 \h </w:instrText>
            </w:r>
            <w:r w:rsidR="00EB197D">
              <w:rPr>
                <w:noProof/>
                <w:webHidden/>
              </w:rPr>
            </w:r>
            <w:r w:rsidR="00EB197D">
              <w:rPr>
                <w:noProof/>
                <w:webHidden/>
              </w:rPr>
              <w:fldChar w:fldCharType="separate"/>
            </w:r>
            <w:r w:rsidR="00257D4D">
              <w:rPr>
                <w:noProof/>
                <w:webHidden/>
              </w:rPr>
              <w:t>10</w:t>
            </w:r>
            <w:r w:rsidR="00EB197D">
              <w:rPr>
                <w:noProof/>
                <w:webHidden/>
              </w:rPr>
              <w:fldChar w:fldCharType="end"/>
            </w:r>
          </w:hyperlink>
        </w:p>
        <w:p w14:paraId="3D0AA868" w14:textId="4CC2568A"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76" w:history="1">
            <w:r w:rsidR="00EB197D" w:rsidRPr="00EB275D">
              <w:rPr>
                <w:rStyle w:val="Lienhypertexte"/>
                <w:noProof/>
              </w:rPr>
              <w:t>4.5</w:t>
            </w:r>
            <w:r w:rsidR="00EB197D">
              <w:rPr>
                <w:rFonts w:eastAsiaTheme="minorEastAsia" w:cstheme="minorBidi"/>
                <w:smallCaps w:val="0"/>
                <w:noProof/>
                <w:kern w:val="2"/>
                <w:sz w:val="22"/>
                <w:szCs w:val="22"/>
                <w14:ligatures w14:val="standardContextual"/>
              </w:rPr>
              <w:tab/>
            </w:r>
            <w:r w:rsidR="00EB197D" w:rsidRPr="00EB275D">
              <w:rPr>
                <w:rStyle w:val="Lienhypertexte"/>
                <w:noProof/>
              </w:rPr>
              <w:t>Processus d’intégration</w:t>
            </w:r>
            <w:r w:rsidR="00EB197D">
              <w:rPr>
                <w:noProof/>
                <w:webHidden/>
              </w:rPr>
              <w:tab/>
            </w:r>
            <w:r w:rsidR="00EB197D">
              <w:rPr>
                <w:noProof/>
                <w:webHidden/>
              </w:rPr>
              <w:fldChar w:fldCharType="begin"/>
            </w:r>
            <w:r w:rsidR="00EB197D">
              <w:rPr>
                <w:noProof/>
                <w:webHidden/>
              </w:rPr>
              <w:instrText xml:space="preserve"> PAGEREF _Toc165990176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5CEB8063" w14:textId="57D41AC2"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77" w:history="1">
            <w:r w:rsidR="00EB197D" w:rsidRPr="00EB275D">
              <w:rPr>
                <w:rStyle w:val="Lienhypertexte"/>
                <w:noProof/>
              </w:rPr>
              <w:t>5</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Tests</w:t>
            </w:r>
            <w:r w:rsidR="00EB197D">
              <w:rPr>
                <w:noProof/>
                <w:webHidden/>
              </w:rPr>
              <w:tab/>
            </w:r>
            <w:r w:rsidR="00EB197D">
              <w:rPr>
                <w:noProof/>
                <w:webHidden/>
              </w:rPr>
              <w:fldChar w:fldCharType="begin"/>
            </w:r>
            <w:r w:rsidR="00EB197D">
              <w:rPr>
                <w:noProof/>
                <w:webHidden/>
              </w:rPr>
              <w:instrText xml:space="preserve"> PAGEREF _Toc165990177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51A9314D" w14:textId="26F62581"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78" w:history="1">
            <w:r w:rsidR="00EB197D" w:rsidRPr="00EB275D">
              <w:rPr>
                <w:rStyle w:val="Lienhypertexte"/>
                <w:noProof/>
              </w:rPr>
              <w:t>5.1</w:t>
            </w:r>
            <w:r w:rsidR="00EB197D">
              <w:rPr>
                <w:rFonts w:eastAsiaTheme="minorEastAsia" w:cstheme="minorBidi"/>
                <w:smallCaps w:val="0"/>
                <w:noProof/>
                <w:kern w:val="2"/>
                <w:sz w:val="22"/>
                <w:szCs w:val="22"/>
                <w14:ligatures w14:val="standardContextual"/>
              </w:rPr>
              <w:tab/>
            </w:r>
            <w:r w:rsidR="00EB197D" w:rsidRPr="00EB275D">
              <w:rPr>
                <w:rStyle w:val="Lienhypertexte"/>
                <w:noProof/>
              </w:rPr>
              <w:t>Stratégie de test</w:t>
            </w:r>
            <w:r w:rsidR="00EB197D">
              <w:rPr>
                <w:noProof/>
                <w:webHidden/>
              </w:rPr>
              <w:tab/>
            </w:r>
            <w:r w:rsidR="00EB197D">
              <w:rPr>
                <w:noProof/>
                <w:webHidden/>
              </w:rPr>
              <w:fldChar w:fldCharType="begin"/>
            </w:r>
            <w:r w:rsidR="00EB197D">
              <w:rPr>
                <w:noProof/>
                <w:webHidden/>
              </w:rPr>
              <w:instrText xml:space="preserve"> PAGEREF _Toc165990178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62D540EB" w14:textId="22CB8CEB"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79" w:history="1">
            <w:r w:rsidR="00EB197D" w:rsidRPr="00EB275D">
              <w:rPr>
                <w:rStyle w:val="Lienhypertexte"/>
                <w:noProof/>
              </w:rPr>
              <w:t>5.2</w:t>
            </w:r>
            <w:r w:rsidR="00EB197D">
              <w:rPr>
                <w:rFonts w:eastAsiaTheme="minorEastAsia" w:cstheme="minorBidi"/>
                <w:smallCaps w:val="0"/>
                <w:noProof/>
                <w:kern w:val="2"/>
                <w:sz w:val="22"/>
                <w:szCs w:val="22"/>
                <w14:ligatures w14:val="standardContextual"/>
              </w:rPr>
              <w:tab/>
            </w:r>
            <w:r w:rsidR="00EB197D" w:rsidRPr="00EB275D">
              <w:rPr>
                <w:rStyle w:val="Lienhypertexte"/>
                <w:noProof/>
              </w:rPr>
              <w:t>Dossier des tests</w:t>
            </w:r>
            <w:r w:rsidR="00EB197D">
              <w:rPr>
                <w:noProof/>
                <w:webHidden/>
              </w:rPr>
              <w:tab/>
            </w:r>
            <w:r w:rsidR="00EB197D">
              <w:rPr>
                <w:noProof/>
                <w:webHidden/>
              </w:rPr>
              <w:fldChar w:fldCharType="begin"/>
            </w:r>
            <w:r w:rsidR="00EB197D">
              <w:rPr>
                <w:noProof/>
                <w:webHidden/>
              </w:rPr>
              <w:instrText xml:space="preserve"> PAGEREF _Toc165990179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2A28716E" w14:textId="259DB793"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80" w:history="1">
            <w:r w:rsidR="00EB197D" w:rsidRPr="00EB275D">
              <w:rPr>
                <w:rStyle w:val="Lienhypertexte"/>
                <w:noProof/>
              </w:rPr>
              <w:t>5.3</w:t>
            </w:r>
            <w:r w:rsidR="00EB197D">
              <w:rPr>
                <w:rFonts w:eastAsiaTheme="minorEastAsia" w:cstheme="minorBidi"/>
                <w:smallCaps w:val="0"/>
                <w:noProof/>
                <w:kern w:val="2"/>
                <w:sz w:val="22"/>
                <w:szCs w:val="22"/>
                <w14:ligatures w14:val="standardContextual"/>
              </w:rPr>
              <w:tab/>
            </w:r>
            <w:r w:rsidR="00EB197D" w:rsidRPr="00EB275D">
              <w:rPr>
                <w:rStyle w:val="Lienhypertexte"/>
                <w:noProof/>
              </w:rPr>
              <w:t>Problèmes restants</w:t>
            </w:r>
            <w:r w:rsidR="00EB197D">
              <w:rPr>
                <w:noProof/>
                <w:webHidden/>
              </w:rPr>
              <w:tab/>
            </w:r>
            <w:r w:rsidR="00EB197D">
              <w:rPr>
                <w:noProof/>
                <w:webHidden/>
              </w:rPr>
              <w:fldChar w:fldCharType="begin"/>
            </w:r>
            <w:r w:rsidR="00EB197D">
              <w:rPr>
                <w:noProof/>
                <w:webHidden/>
              </w:rPr>
              <w:instrText xml:space="preserve"> PAGEREF _Toc165990180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6C945EAD" w14:textId="21C7B9DC"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81" w:history="1">
            <w:r w:rsidR="00EB197D" w:rsidRPr="00EB275D">
              <w:rPr>
                <w:rStyle w:val="Lienhypertexte"/>
                <w:noProof/>
              </w:rPr>
              <w:t>6</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Conclusion</w:t>
            </w:r>
            <w:r w:rsidR="00EB197D">
              <w:rPr>
                <w:noProof/>
                <w:webHidden/>
              </w:rPr>
              <w:tab/>
            </w:r>
            <w:r w:rsidR="00EB197D">
              <w:rPr>
                <w:noProof/>
                <w:webHidden/>
              </w:rPr>
              <w:fldChar w:fldCharType="begin"/>
            </w:r>
            <w:r w:rsidR="00EB197D">
              <w:rPr>
                <w:noProof/>
                <w:webHidden/>
              </w:rPr>
              <w:instrText xml:space="preserve"> PAGEREF _Toc165990181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13010B43" w14:textId="43D92AF3"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82" w:history="1">
            <w:r w:rsidR="00EB197D" w:rsidRPr="00EB275D">
              <w:rPr>
                <w:rStyle w:val="Lienhypertexte"/>
                <w:noProof/>
              </w:rPr>
              <w:t>6.1</w:t>
            </w:r>
            <w:r w:rsidR="00EB197D">
              <w:rPr>
                <w:rFonts w:eastAsiaTheme="minorEastAsia" w:cstheme="minorBidi"/>
                <w:smallCaps w:val="0"/>
                <w:noProof/>
                <w:kern w:val="2"/>
                <w:sz w:val="22"/>
                <w:szCs w:val="22"/>
                <w14:ligatures w14:val="standardContextual"/>
              </w:rPr>
              <w:tab/>
            </w:r>
            <w:r w:rsidR="00EB197D" w:rsidRPr="00EB275D">
              <w:rPr>
                <w:rStyle w:val="Lienhypertexte"/>
                <w:noProof/>
              </w:rPr>
              <w:t>Bilan des fonctionnalités demandées</w:t>
            </w:r>
            <w:r w:rsidR="00EB197D">
              <w:rPr>
                <w:noProof/>
                <w:webHidden/>
              </w:rPr>
              <w:tab/>
            </w:r>
            <w:r w:rsidR="00EB197D">
              <w:rPr>
                <w:noProof/>
                <w:webHidden/>
              </w:rPr>
              <w:fldChar w:fldCharType="begin"/>
            </w:r>
            <w:r w:rsidR="00EB197D">
              <w:rPr>
                <w:noProof/>
                <w:webHidden/>
              </w:rPr>
              <w:instrText xml:space="preserve"> PAGEREF _Toc165990182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2A19B8EC" w14:textId="3AE68655"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83" w:history="1">
            <w:r w:rsidR="00EB197D" w:rsidRPr="00EB275D">
              <w:rPr>
                <w:rStyle w:val="Lienhypertexte"/>
                <w:noProof/>
              </w:rPr>
              <w:t>6.2</w:t>
            </w:r>
            <w:r w:rsidR="00EB197D">
              <w:rPr>
                <w:rFonts w:eastAsiaTheme="minorEastAsia" w:cstheme="minorBidi"/>
                <w:smallCaps w:val="0"/>
                <w:noProof/>
                <w:kern w:val="2"/>
                <w:sz w:val="22"/>
                <w:szCs w:val="22"/>
                <w14:ligatures w14:val="standardContextual"/>
              </w:rPr>
              <w:tab/>
            </w:r>
            <w:r w:rsidR="00EB197D" w:rsidRPr="00EB275D">
              <w:rPr>
                <w:rStyle w:val="Lienhypertexte"/>
                <w:noProof/>
              </w:rPr>
              <w:t>Bilan de la planification</w:t>
            </w:r>
            <w:r w:rsidR="00EB197D">
              <w:rPr>
                <w:noProof/>
                <w:webHidden/>
              </w:rPr>
              <w:tab/>
            </w:r>
            <w:r w:rsidR="00EB197D">
              <w:rPr>
                <w:noProof/>
                <w:webHidden/>
              </w:rPr>
              <w:fldChar w:fldCharType="begin"/>
            </w:r>
            <w:r w:rsidR="00EB197D">
              <w:rPr>
                <w:noProof/>
                <w:webHidden/>
              </w:rPr>
              <w:instrText xml:space="preserve"> PAGEREF _Toc165990183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37D7F653" w14:textId="26693DC3" w:rsidR="00EB19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0184" w:history="1">
            <w:r w:rsidR="00EB197D" w:rsidRPr="00EB275D">
              <w:rPr>
                <w:rStyle w:val="Lienhypertexte"/>
                <w:noProof/>
              </w:rPr>
              <w:t>6.3</w:t>
            </w:r>
            <w:r w:rsidR="00EB197D">
              <w:rPr>
                <w:rFonts w:eastAsiaTheme="minorEastAsia" w:cstheme="minorBidi"/>
                <w:smallCaps w:val="0"/>
                <w:noProof/>
                <w:kern w:val="2"/>
                <w:sz w:val="22"/>
                <w:szCs w:val="22"/>
                <w14:ligatures w14:val="standardContextual"/>
              </w:rPr>
              <w:tab/>
            </w:r>
            <w:r w:rsidR="00EB197D" w:rsidRPr="00EB275D">
              <w:rPr>
                <w:rStyle w:val="Lienhypertexte"/>
                <w:noProof/>
              </w:rPr>
              <w:t>Bilan personnel</w:t>
            </w:r>
            <w:r w:rsidR="00EB197D">
              <w:rPr>
                <w:noProof/>
                <w:webHidden/>
              </w:rPr>
              <w:tab/>
            </w:r>
            <w:r w:rsidR="00EB197D">
              <w:rPr>
                <w:noProof/>
                <w:webHidden/>
              </w:rPr>
              <w:fldChar w:fldCharType="begin"/>
            </w:r>
            <w:r w:rsidR="00EB197D">
              <w:rPr>
                <w:noProof/>
                <w:webHidden/>
              </w:rPr>
              <w:instrText xml:space="preserve"> PAGEREF _Toc165990184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731197A7" w14:textId="155818CD" w:rsidR="00EB19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0185" w:history="1">
            <w:r w:rsidR="00EB197D" w:rsidRPr="00EB275D">
              <w:rPr>
                <w:rStyle w:val="Lienhypertexte"/>
                <w:noProof/>
              </w:rPr>
              <w:t>7</w:t>
            </w:r>
            <w:r w:rsidR="00EB197D">
              <w:rPr>
                <w:rFonts w:eastAsiaTheme="minorEastAsia" w:cstheme="minorBidi"/>
                <w:b w:val="0"/>
                <w:bCs w:val="0"/>
                <w:caps w:val="0"/>
                <w:noProof/>
                <w:kern w:val="2"/>
                <w:sz w:val="22"/>
                <w:szCs w:val="22"/>
                <w14:ligatures w14:val="standardContextual"/>
              </w:rPr>
              <w:tab/>
            </w:r>
            <w:r w:rsidR="00EB197D" w:rsidRPr="00EB275D">
              <w:rPr>
                <w:rStyle w:val="Lienhypertexte"/>
                <w:noProof/>
              </w:rPr>
              <w:t>Annexes</w:t>
            </w:r>
            <w:r w:rsidR="00EB197D">
              <w:rPr>
                <w:noProof/>
                <w:webHidden/>
              </w:rPr>
              <w:tab/>
            </w:r>
            <w:r w:rsidR="00EB197D">
              <w:rPr>
                <w:noProof/>
                <w:webHidden/>
              </w:rPr>
              <w:fldChar w:fldCharType="begin"/>
            </w:r>
            <w:r w:rsidR="00EB197D">
              <w:rPr>
                <w:noProof/>
                <w:webHidden/>
              </w:rPr>
              <w:instrText xml:space="preserve"> PAGEREF _Toc165990185 \h </w:instrText>
            </w:r>
            <w:r w:rsidR="00EB197D">
              <w:rPr>
                <w:noProof/>
                <w:webHidden/>
              </w:rPr>
            </w:r>
            <w:r w:rsidR="00EB197D">
              <w:rPr>
                <w:noProof/>
                <w:webHidden/>
              </w:rPr>
              <w:fldChar w:fldCharType="separate"/>
            </w:r>
            <w:r w:rsidR="00257D4D">
              <w:rPr>
                <w:noProof/>
                <w:webHidden/>
              </w:rPr>
              <w:t>11</w:t>
            </w:r>
            <w:r w:rsidR="00EB197D">
              <w:rPr>
                <w:noProof/>
                <w:webHidden/>
              </w:rPr>
              <w:fldChar w:fldCharType="end"/>
            </w:r>
          </w:hyperlink>
        </w:p>
        <w:p w14:paraId="5B5D796D" w14:textId="2FF65C0A" w:rsidR="00EB197D" w:rsidRDefault="00EB197D">
          <w:r>
            <w:rPr>
              <w:b/>
              <w:bCs/>
              <w:lang w:val="fr-FR"/>
            </w:rPr>
            <w:fldChar w:fldCharType="end"/>
          </w:r>
        </w:p>
      </w:sdtContent>
    </w:sdt>
    <w:p w14:paraId="6862F88E" w14:textId="1742ABAF" w:rsidR="00292D2B" w:rsidRDefault="00A65F0B" w:rsidP="00292D2B">
      <w:pPr>
        <w:pStyle w:val="TM10"/>
        <w:tabs>
          <w:tab w:val="left" w:pos="400"/>
          <w:tab w:val="right" w:leader="dot" w:pos="9060"/>
        </w:tabs>
        <w:rPr>
          <w:rFonts w:cs="Arial"/>
          <w:i/>
          <w:iCs/>
          <w:caps w:val="0"/>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sidR="00000000">
        <w:rPr>
          <w:rFonts w:cs="Arial"/>
          <w:i/>
          <w:iCs/>
          <w:caps w:val="0"/>
          <w:sz w:val="22"/>
          <w:szCs w:val="22"/>
        </w:rPr>
        <w:fldChar w:fldCharType="separate"/>
      </w:r>
      <w:r>
        <w:rPr>
          <w:rFonts w:cs="Arial"/>
          <w:i/>
          <w:iCs/>
          <w:caps w:val="0"/>
          <w:sz w:val="22"/>
          <w:szCs w:val="22"/>
        </w:rPr>
        <w:fldChar w:fldCharType="end"/>
      </w:r>
    </w:p>
    <w:p w14:paraId="638C0659" w14:textId="0073752D" w:rsidR="00742484" w:rsidRDefault="00742484">
      <w:r>
        <w:br w:type="page"/>
      </w:r>
    </w:p>
    <w:p w14:paraId="0DDC8044" w14:textId="77777777" w:rsidR="00D160DD" w:rsidRDefault="007F30AE" w:rsidP="008E53F9">
      <w:pPr>
        <w:pStyle w:val="Titre1"/>
      </w:pPr>
      <w:bookmarkStart w:id="0" w:name="_Toc532179955"/>
      <w:bookmarkStart w:id="1" w:name="_Toc165969637"/>
      <w:bookmarkStart w:id="2" w:name="_Toc164007793"/>
      <w:bookmarkStart w:id="3" w:name="_Toc165990138"/>
      <w:r w:rsidRPr="00932149">
        <w:lastRenderedPageBreak/>
        <w:t>Spécifications</w:t>
      </w:r>
      <w:bookmarkEnd w:id="0"/>
      <w:bookmarkEnd w:id="1"/>
      <w:bookmarkEnd w:id="2"/>
      <w:bookmarkEnd w:id="3"/>
    </w:p>
    <w:p w14:paraId="5F3174D0" w14:textId="77777777" w:rsidR="008E53F9" w:rsidRPr="008E53F9" w:rsidRDefault="008E53F9" w:rsidP="008E53F9">
      <w:pPr>
        <w:pStyle w:val="Corpsdetexte"/>
      </w:pPr>
    </w:p>
    <w:p w14:paraId="075B2DAD" w14:textId="77777777" w:rsidR="00D160DD" w:rsidRDefault="00753A51" w:rsidP="008E53F9">
      <w:pPr>
        <w:pStyle w:val="Titre2"/>
      </w:pPr>
      <w:bookmarkStart w:id="4" w:name="_Toc164007794"/>
      <w:bookmarkStart w:id="5" w:name="_Toc165990139"/>
      <w:bookmarkStart w:id="6" w:name="_Toc532179969"/>
      <w:bookmarkStart w:id="7" w:name="_Toc165969639"/>
      <w:r>
        <w:t>T</w:t>
      </w:r>
      <w:r w:rsidR="00902523">
        <w:t>itr</w:t>
      </w:r>
      <w:r w:rsidR="0015167D">
        <w:t>e</w:t>
      </w:r>
      <w:bookmarkEnd w:id="4"/>
      <w:bookmarkEnd w:id="5"/>
    </w:p>
    <w:p w14:paraId="4FF3FEB8" w14:textId="77777777" w:rsidR="0015167D" w:rsidRPr="0015167D" w:rsidRDefault="0015167D" w:rsidP="0015167D">
      <w:pPr>
        <w:pStyle w:val="Retraitcorpsdetexte"/>
      </w:pPr>
    </w:p>
    <w:p w14:paraId="718C2EE8" w14:textId="77777777" w:rsidR="00961976" w:rsidRPr="00961976" w:rsidRDefault="00961976" w:rsidP="00961976">
      <w:pPr>
        <w:pStyle w:val="Retraitcorpsdetexte"/>
        <w:jc w:val="center"/>
        <w:rPr>
          <w:b/>
          <w:bCs/>
          <w:color w:val="000000" w:themeColor="text1"/>
          <w:szCs w:val="24"/>
          <w:u w:val="single"/>
        </w:rPr>
      </w:pPr>
      <w:r w:rsidRPr="00961976">
        <w:rPr>
          <w:b/>
          <w:bCs/>
          <w:color w:val="000000" w:themeColor="text1"/>
          <w:szCs w:val="24"/>
          <w:u w:val="single"/>
        </w:rPr>
        <w:t>Bâtiment X – Vennes</w:t>
      </w:r>
    </w:p>
    <w:p w14:paraId="29F05C37" w14:textId="77777777" w:rsidR="00961976" w:rsidRPr="00961976" w:rsidRDefault="00961976" w:rsidP="00961976">
      <w:pPr>
        <w:pStyle w:val="Retraitcorpsdetexte"/>
        <w:rPr>
          <w:color w:val="000000" w:themeColor="text1"/>
          <w:sz w:val="16"/>
        </w:rPr>
      </w:pPr>
      <w:r w:rsidRPr="00961976">
        <w:rPr>
          <w:color w:val="000000" w:themeColor="text1"/>
          <w:sz w:val="16"/>
        </w:rPr>
        <w:t xml:space="preserve"> </w:t>
      </w:r>
    </w:p>
    <w:p w14:paraId="7F2EDC78" w14:textId="050E6D0C" w:rsidR="0015167D" w:rsidRPr="00961976" w:rsidRDefault="00961976" w:rsidP="00961976">
      <w:pPr>
        <w:pStyle w:val="Retraitcorpsdetexte"/>
        <w:rPr>
          <w:color w:val="000000" w:themeColor="text1"/>
        </w:rPr>
      </w:pPr>
      <w:r w:rsidRPr="00961976">
        <w:rPr>
          <w:color w:val="000000" w:themeColor="text1"/>
          <w:sz w:val="16"/>
        </w:rPr>
        <w:t>Un nouveau bâtiment à construire à Vennes qui est écologique est bénéfique pour tout le monde, venant de la Section Informatique de l’ETML.</w:t>
      </w:r>
    </w:p>
    <w:p w14:paraId="43CCE0C1" w14:textId="77777777" w:rsidR="00753A51" w:rsidRDefault="00902523" w:rsidP="008E53F9">
      <w:pPr>
        <w:pStyle w:val="Titre2"/>
      </w:pPr>
      <w:bookmarkStart w:id="8" w:name="_Toc164007795"/>
      <w:bookmarkStart w:id="9" w:name="_Toc165990140"/>
      <w:r>
        <w:t>Description</w:t>
      </w:r>
      <w:bookmarkEnd w:id="8"/>
      <w:bookmarkEnd w:id="9"/>
    </w:p>
    <w:p w14:paraId="25D71B04" w14:textId="77777777" w:rsidR="0015167D" w:rsidRPr="0015167D" w:rsidRDefault="0015167D" w:rsidP="0015167D">
      <w:pPr>
        <w:pStyle w:val="Retraitcorpsdetexte"/>
      </w:pPr>
    </w:p>
    <w:p w14:paraId="48342632" w14:textId="77777777"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14:paraId="13AA196B" w14:textId="77777777" w:rsidR="0015167D" w:rsidRPr="00F664DF" w:rsidRDefault="0015167D" w:rsidP="0015167D">
      <w:pPr>
        <w:pStyle w:val="Retraitcorpsdetexte"/>
      </w:pPr>
    </w:p>
    <w:p w14:paraId="7F9DDBC2" w14:textId="77777777" w:rsidR="00753A51" w:rsidRDefault="00902523" w:rsidP="008E53F9">
      <w:pPr>
        <w:pStyle w:val="Titre2"/>
      </w:pPr>
      <w:bookmarkStart w:id="10" w:name="_Toc164007796"/>
      <w:bookmarkStart w:id="11" w:name="_Toc165990141"/>
      <w:r>
        <w:t>Matériel et logiciels à disposition</w:t>
      </w:r>
      <w:bookmarkEnd w:id="10"/>
      <w:bookmarkEnd w:id="11"/>
    </w:p>
    <w:p w14:paraId="6604A307" w14:textId="77777777" w:rsidR="0015167D" w:rsidRPr="0015167D" w:rsidRDefault="0015167D" w:rsidP="0015167D">
      <w:pPr>
        <w:pStyle w:val="Retraitcorpsdetexte"/>
      </w:pPr>
    </w:p>
    <w:p w14:paraId="5AEF1FA1" w14:textId="77777777" w:rsidR="0015167D" w:rsidRDefault="0015167D" w:rsidP="0015167D">
      <w:pPr>
        <w:pStyle w:val="Informations"/>
      </w:pPr>
      <w:r>
        <w:t>A compléter</w:t>
      </w:r>
      <w:r w:rsidR="00542CE3">
        <w:t xml:space="preserve"> par ce qui est nécessaire pour le démarrage</w:t>
      </w:r>
      <w:r>
        <w:t xml:space="preserve"> … </w:t>
      </w:r>
    </w:p>
    <w:p w14:paraId="229D4665" w14:textId="77777777" w:rsidR="00F664DF" w:rsidRPr="00F664DF" w:rsidRDefault="00F664DF" w:rsidP="00F664DF">
      <w:pPr>
        <w:pStyle w:val="Retraitcorpsdetexte"/>
      </w:pPr>
    </w:p>
    <w:p w14:paraId="06A2618B" w14:textId="77777777" w:rsidR="00753A51" w:rsidRDefault="00753A51" w:rsidP="008E53F9">
      <w:pPr>
        <w:pStyle w:val="Titre2"/>
      </w:pPr>
      <w:bookmarkStart w:id="12" w:name="_Toc164007797"/>
      <w:bookmarkStart w:id="13" w:name="_Toc165990142"/>
      <w:r>
        <w:t>P</w:t>
      </w:r>
      <w:r w:rsidR="00902523">
        <w:t>rérequis</w:t>
      </w:r>
      <w:bookmarkEnd w:id="12"/>
      <w:bookmarkEnd w:id="13"/>
    </w:p>
    <w:p w14:paraId="1E84C499" w14:textId="77777777" w:rsidR="0015167D" w:rsidRPr="0015167D" w:rsidRDefault="0015167D" w:rsidP="0015167D">
      <w:pPr>
        <w:pStyle w:val="Retraitcorpsdetexte"/>
      </w:pPr>
    </w:p>
    <w:p w14:paraId="6676F6C6"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7CE5F7EC" w14:textId="77777777" w:rsidR="0015167D" w:rsidRPr="00F664DF" w:rsidRDefault="0015167D" w:rsidP="0015167D">
      <w:pPr>
        <w:pStyle w:val="Retraitcorpsdetexte"/>
      </w:pPr>
    </w:p>
    <w:p w14:paraId="1D650B74" w14:textId="77777777" w:rsidR="00753A51" w:rsidRDefault="00902523" w:rsidP="008E53F9">
      <w:pPr>
        <w:pStyle w:val="Titre2"/>
      </w:pPr>
      <w:bookmarkStart w:id="14" w:name="_Toc164007798"/>
      <w:bookmarkStart w:id="15" w:name="_Toc165990143"/>
      <w:r>
        <w:t>Cahier des charges</w:t>
      </w:r>
      <w:bookmarkEnd w:id="14"/>
      <w:bookmarkEnd w:id="15"/>
    </w:p>
    <w:p w14:paraId="48751836" w14:textId="77777777" w:rsidR="00D160DD" w:rsidRDefault="00EE16F0" w:rsidP="00AA4393">
      <w:pPr>
        <w:pStyle w:val="Titre3"/>
      </w:pPr>
      <w:bookmarkStart w:id="16" w:name="_Toc164007799"/>
      <w:bookmarkStart w:id="17" w:name="_Toc165990144"/>
      <w:r w:rsidRPr="00EE16F0">
        <w:t>Objectifs et portée du projet</w:t>
      </w:r>
      <w:bookmarkEnd w:id="16"/>
      <w:bookmarkEnd w:id="17"/>
    </w:p>
    <w:p w14:paraId="4F2EBCDD" w14:textId="77777777" w:rsidR="00920F4E" w:rsidRDefault="00920F4E" w:rsidP="00920F4E">
      <w:pPr>
        <w:pStyle w:val="Retraitcorpsdetexte3"/>
      </w:pPr>
    </w:p>
    <w:p w14:paraId="4F103DAE"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3D1B1C6B" w14:textId="77777777" w:rsidR="0015167D" w:rsidRPr="00920F4E" w:rsidRDefault="0015167D" w:rsidP="00920F4E">
      <w:pPr>
        <w:pStyle w:val="Retraitcorpsdetexte3"/>
      </w:pPr>
    </w:p>
    <w:p w14:paraId="541E1767" w14:textId="77777777" w:rsidR="00753A51" w:rsidRDefault="00542CE3" w:rsidP="006E2CE8">
      <w:pPr>
        <w:pStyle w:val="Titre3"/>
      </w:pPr>
      <w:bookmarkStart w:id="18" w:name="_Toc164007800"/>
      <w:bookmarkStart w:id="19" w:name="_Toc165990145"/>
      <w:r w:rsidRPr="00EE16F0">
        <w:t xml:space="preserve">Caractéristiques des utilisateurs et </w:t>
      </w:r>
      <w:r>
        <w:t>impacts</w:t>
      </w:r>
      <w:bookmarkEnd w:id="18"/>
      <w:bookmarkEnd w:id="19"/>
    </w:p>
    <w:p w14:paraId="21749ECA" w14:textId="77777777" w:rsidR="00F664DF" w:rsidRDefault="00F664DF" w:rsidP="00F664DF">
      <w:pPr>
        <w:pStyle w:val="Retraitcorpsdetexte3"/>
      </w:pPr>
    </w:p>
    <w:p w14:paraId="11FC7318"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1CD80CAE"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276B2217" w14:textId="77777777" w:rsidR="00454A1D" w:rsidRPr="00F664DF" w:rsidRDefault="00454A1D" w:rsidP="00454A1D">
      <w:pPr>
        <w:pStyle w:val="Informations"/>
      </w:pPr>
    </w:p>
    <w:p w14:paraId="54078CA5" w14:textId="77777777" w:rsidR="00753A51" w:rsidRDefault="00542CE3" w:rsidP="006E2CE8">
      <w:pPr>
        <w:pStyle w:val="Titre3"/>
      </w:pPr>
      <w:bookmarkStart w:id="20" w:name="_Toc164007801"/>
      <w:bookmarkStart w:id="21" w:name="_Toc165990146"/>
      <w:r w:rsidRPr="00EE16F0">
        <w:t>Fonctionnalités requises (du point de vue de l’utilisateur)</w:t>
      </w:r>
      <w:bookmarkEnd w:id="20"/>
      <w:bookmarkEnd w:id="21"/>
    </w:p>
    <w:p w14:paraId="40AB69F0" w14:textId="77777777" w:rsidR="00F664DF" w:rsidRDefault="00F664DF" w:rsidP="00F664DF">
      <w:pPr>
        <w:pStyle w:val="Retraitcorpsdetexte3"/>
      </w:pPr>
    </w:p>
    <w:p w14:paraId="0B0BE76B"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62B9B56E" w14:textId="77777777" w:rsidR="00454A1D" w:rsidRDefault="00454A1D" w:rsidP="0015167D">
      <w:pPr>
        <w:pStyle w:val="Informations"/>
      </w:pPr>
      <w:r>
        <w:t>S’appuyer sur la technique « On utilise (le produit) pour … » pour identifier les fonctionnalités</w:t>
      </w:r>
    </w:p>
    <w:p w14:paraId="09723AB2" w14:textId="77777777" w:rsidR="0015167D" w:rsidRPr="00F664DF" w:rsidRDefault="0015167D" w:rsidP="00F664DF">
      <w:pPr>
        <w:pStyle w:val="Retraitcorpsdetexte3"/>
      </w:pPr>
    </w:p>
    <w:p w14:paraId="7E426A32" w14:textId="77777777" w:rsidR="00753A51" w:rsidRDefault="00753A51" w:rsidP="00EE55F0">
      <w:pPr>
        <w:pStyle w:val="Titre3"/>
      </w:pPr>
      <w:bookmarkStart w:id="22" w:name="_Toc164007802"/>
      <w:bookmarkStart w:id="23" w:name="_Toc165990147"/>
      <w:r w:rsidRPr="00EE16F0">
        <w:t>Contraintes</w:t>
      </w:r>
      <w:bookmarkEnd w:id="22"/>
      <w:bookmarkEnd w:id="23"/>
    </w:p>
    <w:p w14:paraId="54F0EE75" w14:textId="77777777" w:rsidR="00F664DF" w:rsidRDefault="00F664DF" w:rsidP="00F664DF">
      <w:pPr>
        <w:pStyle w:val="Retraitcorpsdetexte3"/>
      </w:pPr>
    </w:p>
    <w:p w14:paraId="39F8E6BB" w14:textId="77777777" w:rsidR="00D95D32" w:rsidRDefault="00D95D32" w:rsidP="0015167D">
      <w:pPr>
        <w:pStyle w:val="Informations"/>
      </w:pPr>
      <w:r>
        <w:lastRenderedPageBreak/>
        <w:t>Quelles sont les choses que vous êtes obligés de faire ou d’utiliser, sur lesquels vous n’avez pas votre mot à dire.</w:t>
      </w:r>
    </w:p>
    <w:p w14:paraId="1CB860D0"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6866CCF9" w14:textId="77777777" w:rsidR="0015167D" w:rsidRPr="00F664DF" w:rsidRDefault="0015167D" w:rsidP="00F664DF">
      <w:pPr>
        <w:pStyle w:val="Retraitcorpsdetexte3"/>
      </w:pPr>
    </w:p>
    <w:p w14:paraId="4AD25C40" w14:textId="77777777" w:rsidR="00753A51" w:rsidRDefault="00D95D32" w:rsidP="008E53F9">
      <w:pPr>
        <w:pStyle w:val="Titre2"/>
      </w:pPr>
      <w:bookmarkStart w:id="24" w:name="_Toc164007803"/>
      <w:bookmarkStart w:id="25" w:name="_Toc165990148"/>
      <w:r>
        <w:t>Livrables</w:t>
      </w:r>
      <w:bookmarkEnd w:id="24"/>
      <w:bookmarkEnd w:id="25"/>
    </w:p>
    <w:p w14:paraId="2F2C3828" w14:textId="12A4119D" w:rsidR="007169DA" w:rsidRPr="007169DA" w:rsidRDefault="007169DA" w:rsidP="007169DA">
      <w:pPr>
        <w:rPr>
          <w:rFonts w:ascii="Segoe UI" w:hAnsi="Segoe UI" w:cs="Segoe UI"/>
          <w:sz w:val="21"/>
          <w:szCs w:val="21"/>
        </w:rPr>
      </w:pPr>
    </w:p>
    <w:p w14:paraId="4E7312D9" w14:textId="75C914C4" w:rsidR="007169DA" w:rsidRPr="007169DA" w:rsidRDefault="007169DA" w:rsidP="007169DA">
      <w:pPr>
        <w:pStyle w:val="Paragraphedeliste"/>
        <w:numPr>
          <w:ilvl w:val="0"/>
          <w:numId w:val="12"/>
        </w:numPr>
        <w:spacing w:before="100" w:beforeAutospacing="1" w:after="100" w:afterAutospacing="1"/>
        <w:rPr>
          <w:rFonts w:ascii="Segoe UI" w:hAnsi="Segoe UI" w:cs="Segoe UI"/>
          <w:sz w:val="21"/>
          <w:szCs w:val="21"/>
        </w:rPr>
      </w:pPr>
      <w:r w:rsidRPr="007169DA">
        <w:rPr>
          <w:rFonts w:ascii="Segoe UI" w:hAnsi="Segoe UI" w:cs="Segoe UI"/>
          <w:sz w:val="21"/>
          <w:szCs w:val="21"/>
        </w:rPr>
        <w:t>Les livrables seront :</w:t>
      </w:r>
    </w:p>
    <w:p w14:paraId="2FA6F124"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Les constructions .sh3d</w:t>
      </w:r>
    </w:p>
    <w:p w14:paraId="327DB18B"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La comparaison du rapport à celui de la semaine dernière en PDF</w:t>
      </w:r>
    </w:p>
    <w:p w14:paraId="1B10F591"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Le rapport à jour en PDF</w:t>
      </w:r>
    </w:p>
    <w:p w14:paraId="74A98DDF" w14:textId="77777777" w:rsidR="007169DA" w:rsidRP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Le journal de travail en PDF</w:t>
      </w:r>
    </w:p>
    <w:p w14:paraId="53CB34AA" w14:textId="2C1D863A" w:rsidR="007169DA" w:rsidRDefault="007169DA" w:rsidP="007169DA">
      <w:pPr>
        <w:numPr>
          <w:ilvl w:val="0"/>
          <w:numId w:val="10"/>
        </w:numPr>
        <w:spacing w:before="100" w:beforeAutospacing="1" w:after="100" w:afterAutospacing="1"/>
        <w:rPr>
          <w:rFonts w:ascii="Segoe UI" w:hAnsi="Segoe UI" w:cs="Segoe UI"/>
          <w:sz w:val="21"/>
          <w:szCs w:val="21"/>
        </w:rPr>
      </w:pPr>
      <w:r w:rsidRPr="007169DA">
        <w:rPr>
          <w:rFonts w:ascii="Segoe UI" w:hAnsi="Segoe UI" w:cs="Segoe UI"/>
          <w:sz w:val="21"/>
          <w:szCs w:val="21"/>
        </w:rPr>
        <w:t>Un fichier .txt</w:t>
      </w:r>
    </w:p>
    <w:p w14:paraId="3D5651F1" w14:textId="77777777" w:rsidR="0061226E" w:rsidRPr="007169DA" w:rsidRDefault="0061226E" w:rsidP="0061226E">
      <w:pPr>
        <w:spacing w:before="100" w:beforeAutospacing="1" w:after="100" w:afterAutospacing="1"/>
        <w:ind w:left="1440"/>
        <w:rPr>
          <w:rFonts w:ascii="Segoe UI" w:hAnsi="Segoe UI" w:cs="Segoe UI"/>
          <w:sz w:val="21"/>
          <w:szCs w:val="21"/>
        </w:rPr>
      </w:pPr>
    </w:p>
    <w:p w14:paraId="2253FF8D" w14:textId="77777777" w:rsidR="0061226E" w:rsidRPr="0061226E" w:rsidRDefault="0061226E" w:rsidP="0061226E">
      <w:pPr>
        <w:pStyle w:val="Paragraphedeliste"/>
        <w:numPr>
          <w:ilvl w:val="0"/>
          <w:numId w:val="14"/>
        </w:numPr>
      </w:pPr>
      <w:r w:rsidRPr="0061226E">
        <w:t>L’emplacement des fichiers PDF sera dans GitHub, dans la release de la semaine concernée dans le dossier Personnel &gt; Livrables et il y aura un fichier .txt avec le nom qui indique où le fichier des Constructions se trouve.</w:t>
      </w:r>
    </w:p>
    <w:p w14:paraId="0B7F7C1F" w14:textId="77777777" w:rsidR="0061226E" w:rsidRPr="0061226E" w:rsidRDefault="0061226E" w:rsidP="0061226E">
      <w:pPr>
        <w:pStyle w:val="Paragraphedeliste"/>
        <w:numPr>
          <w:ilvl w:val="0"/>
          <w:numId w:val="14"/>
        </w:numPr>
      </w:pPr>
      <w:r w:rsidRPr="0061226E">
        <w:t>Les constructions seront mises dans le répertoire XCL-306 &gt; KAMION &gt; Constructions, sur Teams.</w:t>
      </w:r>
    </w:p>
    <w:p w14:paraId="34C97812" w14:textId="77777777" w:rsidR="0061226E" w:rsidRPr="0061226E" w:rsidRDefault="0061226E" w:rsidP="0061226E">
      <w:pPr>
        <w:pStyle w:val="Paragraphedeliste"/>
        <w:numPr>
          <w:ilvl w:val="0"/>
          <w:numId w:val="14"/>
        </w:numPr>
      </w:pPr>
      <w:r w:rsidRPr="0061226E">
        <w:t>Un message Teams sera envoyé pour notifier que la livraison a été faite.</w:t>
      </w:r>
    </w:p>
    <w:p w14:paraId="301016F8" w14:textId="77777777" w:rsidR="0061226E" w:rsidRPr="0061226E" w:rsidRDefault="0061226E" w:rsidP="0061226E">
      <w:pPr>
        <w:pStyle w:val="Paragraphedeliste"/>
        <w:numPr>
          <w:ilvl w:val="0"/>
          <w:numId w:val="14"/>
        </w:numPr>
      </w:pPr>
      <w:r w:rsidRPr="0061226E">
        <w:t>Pour la confirmation de la réception, il faut répondre sur Teams pour qu’on sache si vous aviez reçu les Livrables.</w:t>
      </w:r>
    </w:p>
    <w:p w14:paraId="744DE60E" w14:textId="77777777" w:rsidR="0061226E" w:rsidRPr="0061226E" w:rsidRDefault="0061226E" w:rsidP="0061226E">
      <w:pPr>
        <w:pStyle w:val="Paragraphedeliste"/>
        <w:numPr>
          <w:ilvl w:val="0"/>
          <w:numId w:val="14"/>
        </w:numPr>
      </w:pPr>
      <w:r w:rsidRPr="0061226E">
        <w:t>L’intégration se trouvera sur Teams XCL-306 &gt; KAMION &gt; Intégration</w:t>
      </w:r>
    </w:p>
    <w:p w14:paraId="2D2D5262" w14:textId="77777777" w:rsidR="007169DA" w:rsidRPr="007169DA" w:rsidRDefault="007169DA" w:rsidP="007169DA">
      <w:pPr>
        <w:spacing w:before="100" w:beforeAutospacing="1" w:after="100" w:afterAutospacing="1"/>
        <w:rPr>
          <w:rFonts w:ascii="Segoe UI" w:hAnsi="Segoe UI" w:cs="Segoe UI"/>
          <w:sz w:val="21"/>
          <w:szCs w:val="21"/>
        </w:rPr>
      </w:pPr>
      <w:r w:rsidRPr="007169DA">
        <w:rPr>
          <w:rFonts w:ascii="Segoe UI" w:hAnsi="Segoe UI" w:cs="Segoe UI"/>
          <w:sz w:val="21"/>
          <w:szCs w:val="21"/>
        </w:rPr>
        <w:t> </w:t>
      </w:r>
    </w:p>
    <w:p w14:paraId="2A00C93A" w14:textId="77777777" w:rsidR="007169DA" w:rsidRDefault="007169DA" w:rsidP="00F16ADE">
      <w:pPr>
        <w:pStyle w:val="Informations"/>
      </w:pPr>
    </w:p>
    <w:p w14:paraId="2A95CE6A" w14:textId="77777777" w:rsidR="007169DA" w:rsidRDefault="007169DA" w:rsidP="00F16ADE">
      <w:pPr>
        <w:pStyle w:val="Informations"/>
      </w:pPr>
    </w:p>
    <w:p w14:paraId="0329DD65" w14:textId="7B34906E" w:rsidR="00E07F66" w:rsidRDefault="00E07F66" w:rsidP="00F16ADE">
      <w:pPr>
        <w:pStyle w:val="Informations"/>
      </w:pPr>
      <w:r>
        <w:t>Cette section décrit tous les livrables du projet, avec pour chacun :</w:t>
      </w:r>
    </w:p>
    <w:p w14:paraId="781F0C82" w14:textId="77777777" w:rsidR="00E07F66" w:rsidRDefault="00E07F66" w:rsidP="00E07F66">
      <w:pPr>
        <w:pStyle w:val="Informations"/>
        <w:numPr>
          <w:ilvl w:val="0"/>
          <w:numId w:val="8"/>
        </w:numPr>
      </w:pPr>
      <w:r>
        <w:t>La description du livrable (fichier .zip, url, document imprimé, composants hardware, …)</w:t>
      </w:r>
    </w:p>
    <w:p w14:paraId="5A2FC67F" w14:textId="77777777" w:rsidR="00E07F66" w:rsidRDefault="00E07F66" w:rsidP="00E07F66">
      <w:pPr>
        <w:pStyle w:val="Informations"/>
        <w:numPr>
          <w:ilvl w:val="0"/>
          <w:numId w:val="8"/>
        </w:numPr>
      </w:pPr>
      <w:r>
        <w:t>L’emplacement où il sera déposé</w:t>
      </w:r>
    </w:p>
    <w:p w14:paraId="75DEDCDC" w14:textId="77777777" w:rsidR="00E07F66" w:rsidRDefault="00E07F66" w:rsidP="00E07F66">
      <w:pPr>
        <w:pStyle w:val="Informations"/>
        <w:numPr>
          <w:ilvl w:val="0"/>
          <w:numId w:val="8"/>
        </w:numPr>
      </w:pPr>
      <w:r>
        <w:t>Les modalités d’annonce de livraison</w:t>
      </w:r>
    </w:p>
    <w:p w14:paraId="01CBE541" w14:textId="77777777" w:rsidR="00E07F66" w:rsidRDefault="00E07F66" w:rsidP="00E07F66">
      <w:pPr>
        <w:pStyle w:val="Informations"/>
        <w:numPr>
          <w:ilvl w:val="0"/>
          <w:numId w:val="8"/>
        </w:numPr>
      </w:pPr>
      <w:r>
        <w:t>Les éventuelles modalités de confirmation de réception.</w:t>
      </w:r>
    </w:p>
    <w:p w14:paraId="06268F83" w14:textId="77777777" w:rsidR="00E07F66" w:rsidRDefault="00E07F66" w:rsidP="00F16ADE">
      <w:pPr>
        <w:pStyle w:val="Informations"/>
      </w:pPr>
    </w:p>
    <w:p w14:paraId="105C3E1B" w14:textId="77777777" w:rsidR="00E07F66" w:rsidRDefault="00E07F66" w:rsidP="00F16ADE">
      <w:pPr>
        <w:pStyle w:val="Informations"/>
      </w:pPr>
      <w:r>
        <w:t>Chacun des livrables décrits dans cette section fera l’objet d’une évaluation.</w:t>
      </w:r>
    </w:p>
    <w:p w14:paraId="3DC74E0B" w14:textId="77777777" w:rsidR="00E07F66" w:rsidRDefault="00E07F66" w:rsidP="00F16ADE">
      <w:pPr>
        <w:pStyle w:val="Informations"/>
      </w:pPr>
    </w:p>
    <w:p w14:paraId="2209C817" w14:textId="77777777" w:rsidR="007F30AE" w:rsidRPr="007F30AE" w:rsidRDefault="007F30AE" w:rsidP="008E53F9">
      <w:pPr>
        <w:pStyle w:val="Titre1"/>
      </w:pPr>
      <w:bookmarkStart w:id="26" w:name="_Toc164007804"/>
      <w:bookmarkStart w:id="27" w:name="_Toc165990149"/>
      <w:r w:rsidRPr="007F30AE">
        <w:t>Planification</w:t>
      </w:r>
      <w:bookmarkEnd w:id="6"/>
      <w:bookmarkEnd w:id="7"/>
      <w:r w:rsidR="008E53F9">
        <w:t xml:space="preserve"> Initiale</w:t>
      </w:r>
      <w:bookmarkEnd w:id="26"/>
      <w:bookmarkEnd w:id="27"/>
    </w:p>
    <w:p w14:paraId="655E2F8C" w14:textId="77777777" w:rsidR="00261950" w:rsidRPr="00261950" w:rsidRDefault="00261950" w:rsidP="00261950">
      <w:pPr>
        <w:pStyle w:val="Informations"/>
        <w:rPr>
          <w:color w:val="000000" w:themeColor="text1"/>
        </w:rPr>
      </w:pPr>
      <w:r w:rsidRPr="00261950">
        <w:rPr>
          <w:color w:val="000000" w:themeColor="text1"/>
        </w:rPr>
        <w:t>Pour ce projet, voici ce qui a été planifié depuis le départ :</w:t>
      </w:r>
    </w:p>
    <w:p w14:paraId="69530179" w14:textId="77777777" w:rsidR="00261950" w:rsidRPr="00261950" w:rsidRDefault="00261950" w:rsidP="00261950">
      <w:pPr>
        <w:pStyle w:val="Informations"/>
        <w:rPr>
          <w:color w:val="000000" w:themeColor="text1"/>
        </w:rPr>
      </w:pPr>
      <w:r w:rsidRPr="00261950">
        <w:rPr>
          <w:color w:val="000000" w:themeColor="text1"/>
        </w:rPr>
        <w:t>Date de début de ce projet le 18 mars 2024</w:t>
      </w:r>
    </w:p>
    <w:p w14:paraId="306C6336" w14:textId="77777777" w:rsidR="00261950" w:rsidRPr="00261950" w:rsidRDefault="00261950" w:rsidP="00261950">
      <w:pPr>
        <w:pStyle w:val="Informations"/>
        <w:rPr>
          <w:color w:val="000000" w:themeColor="text1"/>
        </w:rPr>
      </w:pPr>
      <w:r w:rsidRPr="00261950">
        <w:rPr>
          <w:color w:val="000000" w:themeColor="text1"/>
        </w:rPr>
        <w:t>Date de fin de ce projet le 31 mai 2024</w:t>
      </w:r>
    </w:p>
    <w:p w14:paraId="4926E9CE" w14:textId="77777777" w:rsidR="00261950" w:rsidRPr="00261950" w:rsidRDefault="00261950" w:rsidP="00261950">
      <w:pPr>
        <w:pStyle w:val="Informations"/>
        <w:rPr>
          <w:color w:val="000000" w:themeColor="text1"/>
        </w:rPr>
      </w:pPr>
      <w:r w:rsidRPr="00261950">
        <w:rPr>
          <w:color w:val="000000" w:themeColor="text1"/>
        </w:rPr>
        <w:t>Il y a eu 2 semaines de vacances commençant le 29 mars 2024 jusqu’au 14 avril 2024</w:t>
      </w:r>
    </w:p>
    <w:p w14:paraId="74E45FD8" w14:textId="77777777" w:rsidR="00261950" w:rsidRPr="00261950" w:rsidRDefault="00261950" w:rsidP="00261950">
      <w:pPr>
        <w:pStyle w:val="Informations"/>
        <w:rPr>
          <w:color w:val="000000" w:themeColor="text1"/>
        </w:rPr>
      </w:pPr>
      <w:r w:rsidRPr="00261950">
        <w:rPr>
          <w:color w:val="000000" w:themeColor="text1"/>
        </w:rPr>
        <w:t>Pont de l’Ascension le 9 et 10 mai</w:t>
      </w:r>
    </w:p>
    <w:p w14:paraId="783DE3C4" w14:textId="77777777" w:rsidR="00261950" w:rsidRPr="00261950" w:rsidRDefault="00261950" w:rsidP="00261950">
      <w:pPr>
        <w:pStyle w:val="Informations"/>
        <w:rPr>
          <w:color w:val="000000" w:themeColor="text1"/>
        </w:rPr>
      </w:pPr>
      <w:r w:rsidRPr="00261950">
        <w:rPr>
          <w:color w:val="000000" w:themeColor="text1"/>
        </w:rPr>
        <w:t>Lundi de Pentecôte le 20 mai</w:t>
      </w:r>
    </w:p>
    <w:p w14:paraId="7957D19B" w14:textId="77777777" w:rsidR="00261950" w:rsidRPr="00261950" w:rsidRDefault="00261950" w:rsidP="00261950">
      <w:pPr>
        <w:pStyle w:val="Informations"/>
        <w:rPr>
          <w:color w:val="000000" w:themeColor="text1"/>
        </w:rPr>
      </w:pPr>
      <w:r w:rsidRPr="00261950">
        <w:rPr>
          <w:color w:val="000000" w:themeColor="text1"/>
        </w:rPr>
        <w:t>Nous avons 4 périodes par semaine, pendant 9 semaines</w:t>
      </w:r>
    </w:p>
    <w:p w14:paraId="39112DCE" w14:textId="77777777" w:rsidR="00261950" w:rsidRPr="00261950" w:rsidRDefault="00261950" w:rsidP="00261950">
      <w:pPr>
        <w:pStyle w:val="Informations"/>
        <w:rPr>
          <w:color w:val="000000" w:themeColor="text1"/>
        </w:rPr>
      </w:pPr>
      <w:r w:rsidRPr="00261950">
        <w:rPr>
          <w:color w:val="000000" w:themeColor="text1"/>
        </w:rPr>
        <w:t>Normalement, ce projet est pour 32 périodes mais vu les congés qu’on a eus, une semaine a été ajoutée donc le projet est de 36 périodes en total.</w:t>
      </w:r>
    </w:p>
    <w:p w14:paraId="63171379" w14:textId="77777777" w:rsidR="00261950" w:rsidRPr="00261950" w:rsidRDefault="00261950" w:rsidP="00261950">
      <w:pPr>
        <w:pStyle w:val="Informations"/>
        <w:rPr>
          <w:color w:val="000000" w:themeColor="text1"/>
        </w:rPr>
      </w:pPr>
      <w:r w:rsidRPr="00261950">
        <w:rPr>
          <w:color w:val="000000" w:themeColor="text1"/>
        </w:rPr>
        <w:t xml:space="preserve"> </w:t>
      </w:r>
    </w:p>
    <w:p w14:paraId="0752E86B" w14:textId="77777777" w:rsidR="00261950" w:rsidRPr="00261950" w:rsidRDefault="00261950" w:rsidP="00261950">
      <w:pPr>
        <w:pStyle w:val="Informations"/>
        <w:rPr>
          <w:color w:val="000000" w:themeColor="text1"/>
        </w:rPr>
      </w:pPr>
      <w:r w:rsidRPr="00261950">
        <w:rPr>
          <w:color w:val="000000" w:themeColor="text1"/>
        </w:rPr>
        <w:t xml:space="preserve">          Sprint 2 :</w:t>
      </w:r>
    </w:p>
    <w:p w14:paraId="12AB1416" w14:textId="77777777" w:rsidR="00261950" w:rsidRPr="00261950" w:rsidRDefault="00261950" w:rsidP="00261950">
      <w:pPr>
        <w:pStyle w:val="Informations"/>
        <w:rPr>
          <w:color w:val="000000" w:themeColor="text1"/>
        </w:rPr>
      </w:pPr>
      <w:r w:rsidRPr="00261950">
        <w:rPr>
          <w:color w:val="000000" w:themeColor="text1"/>
        </w:rPr>
        <w:t xml:space="preserve"> </w:t>
      </w:r>
    </w:p>
    <w:p w14:paraId="482E40D8" w14:textId="77777777" w:rsidR="00261950" w:rsidRPr="00261950" w:rsidRDefault="00261950" w:rsidP="00261950">
      <w:pPr>
        <w:pStyle w:val="Informations"/>
        <w:rPr>
          <w:color w:val="000000" w:themeColor="text1"/>
        </w:rPr>
      </w:pPr>
      <w:r w:rsidRPr="00261950">
        <w:rPr>
          <w:color w:val="000000" w:themeColor="text1"/>
        </w:rPr>
        <w:t>29 avril – 3 mai</w:t>
      </w:r>
    </w:p>
    <w:p w14:paraId="317A88CB" w14:textId="77777777" w:rsidR="00261950" w:rsidRPr="00261950" w:rsidRDefault="00261950" w:rsidP="00261950">
      <w:pPr>
        <w:pStyle w:val="Informations"/>
        <w:rPr>
          <w:color w:val="000000" w:themeColor="text1"/>
        </w:rPr>
      </w:pPr>
      <w:r w:rsidRPr="00261950">
        <w:rPr>
          <w:color w:val="000000" w:themeColor="text1"/>
        </w:rPr>
        <w:t>Le sprint review a été fait le 30 avril 2024, à 15h50</w:t>
      </w:r>
    </w:p>
    <w:p w14:paraId="44DEA3EB" w14:textId="77777777" w:rsidR="00261950" w:rsidRPr="00261950" w:rsidRDefault="00261950" w:rsidP="00261950">
      <w:pPr>
        <w:pStyle w:val="Informations"/>
        <w:rPr>
          <w:color w:val="000000" w:themeColor="text1"/>
        </w:rPr>
      </w:pPr>
      <w:r w:rsidRPr="00261950">
        <w:rPr>
          <w:color w:val="000000" w:themeColor="text1"/>
        </w:rPr>
        <w:t xml:space="preserve"> </w:t>
      </w:r>
    </w:p>
    <w:p w14:paraId="2C4355D9" w14:textId="77777777" w:rsidR="00261950" w:rsidRPr="00261950" w:rsidRDefault="00261950" w:rsidP="00261950">
      <w:pPr>
        <w:pStyle w:val="Informations"/>
        <w:rPr>
          <w:color w:val="000000" w:themeColor="text1"/>
        </w:rPr>
      </w:pPr>
      <w:r w:rsidRPr="00261950">
        <w:rPr>
          <w:color w:val="000000" w:themeColor="text1"/>
        </w:rPr>
        <w:t xml:space="preserve">          Spring 3 :</w:t>
      </w:r>
    </w:p>
    <w:p w14:paraId="2E4139C1" w14:textId="77777777" w:rsidR="00261950" w:rsidRPr="00261950" w:rsidRDefault="00261950" w:rsidP="00261950">
      <w:pPr>
        <w:pStyle w:val="Informations"/>
        <w:rPr>
          <w:color w:val="000000" w:themeColor="text1"/>
        </w:rPr>
      </w:pPr>
      <w:r w:rsidRPr="00261950">
        <w:rPr>
          <w:color w:val="000000" w:themeColor="text1"/>
        </w:rPr>
        <w:t>06 mai – 10 mai</w:t>
      </w:r>
    </w:p>
    <w:p w14:paraId="17516560" w14:textId="77777777" w:rsidR="00261950" w:rsidRPr="00261950" w:rsidRDefault="00261950" w:rsidP="00261950">
      <w:pPr>
        <w:pStyle w:val="Informations"/>
        <w:rPr>
          <w:color w:val="000000" w:themeColor="text1"/>
        </w:rPr>
      </w:pPr>
      <w:r w:rsidRPr="00261950">
        <w:rPr>
          <w:color w:val="000000" w:themeColor="text1"/>
        </w:rPr>
        <w:lastRenderedPageBreak/>
        <w:t>Le sprint review a été fait le 7 mai, à 16h00</w:t>
      </w:r>
    </w:p>
    <w:p w14:paraId="7A3579C7" w14:textId="77777777" w:rsidR="00F16ADE" w:rsidRDefault="00F16ADE" w:rsidP="00F16ADE">
      <w:pPr>
        <w:pStyle w:val="Informations"/>
      </w:pPr>
    </w:p>
    <w:p w14:paraId="708DB61C" w14:textId="77777777" w:rsidR="007F30AE" w:rsidRPr="007F30AE" w:rsidRDefault="007F30AE" w:rsidP="008E53F9">
      <w:pPr>
        <w:pStyle w:val="Titre1"/>
      </w:pPr>
      <w:bookmarkStart w:id="28" w:name="_Toc532179957"/>
      <w:bookmarkStart w:id="29" w:name="_Toc165969641"/>
      <w:bookmarkStart w:id="30" w:name="_Toc164007805"/>
      <w:bookmarkStart w:id="31" w:name="_Toc165990150"/>
      <w:r w:rsidRPr="007F30AE">
        <w:t>Analyse</w:t>
      </w:r>
      <w:bookmarkEnd w:id="28"/>
      <w:bookmarkEnd w:id="29"/>
      <w:r w:rsidR="00446E95">
        <w:t xml:space="preserve"> fonctionnelle</w:t>
      </w:r>
      <w:bookmarkEnd w:id="30"/>
      <w:bookmarkEnd w:id="31"/>
    </w:p>
    <w:p w14:paraId="079042E4" w14:textId="77777777" w:rsidR="00A400FD" w:rsidRDefault="00A400FD" w:rsidP="00A400FD">
      <w:pPr>
        <w:pStyle w:val="Retraitcorpsdetexte"/>
      </w:pPr>
      <w:bookmarkStart w:id="32" w:name="_Toc532179959"/>
      <w:bookmarkStart w:id="33" w:name="_Toc165969643"/>
    </w:p>
    <w:p w14:paraId="16BDDB25" w14:textId="77777777" w:rsidR="007516E2" w:rsidRDefault="007516E2" w:rsidP="007516E2">
      <w:pPr>
        <w:pStyle w:val="Titre3"/>
      </w:pPr>
      <w:bookmarkStart w:id="34" w:name="_Toc165990151"/>
      <w:bookmarkStart w:id="35" w:name="_Toc532179964"/>
      <w:bookmarkStart w:id="36" w:name="_Toc165969648"/>
      <w:bookmarkStart w:id="37" w:name="_Toc164007806"/>
      <w:bookmarkEnd w:id="32"/>
      <w:bookmarkEnd w:id="33"/>
      <w:r>
        <w:t>Un endroit pour manger sur le toit</w:t>
      </w:r>
      <w:bookmarkEnd w:id="34"/>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3E67DF7" w14:textId="77777777" w:rsidTr="00DE2A78">
        <w:tc>
          <w:tcPr>
            <w:tcW w:w="0" w:type="auto"/>
          </w:tcPr>
          <w:p w14:paraId="0C8CE2D3" w14:textId="77777777" w:rsidR="007516E2" w:rsidRDefault="007516E2" w:rsidP="00DE2A78">
            <w:r>
              <w:t>En tant que étudiant Je veux un endroit sur le toit Pour manger</w:t>
            </w:r>
          </w:p>
        </w:tc>
      </w:tr>
      <w:tr w:rsidR="007516E2" w14:paraId="7AB8B8E2" w14:textId="77777777" w:rsidTr="00DE2A78">
        <w:tc>
          <w:tcPr>
            <w:tcW w:w="0" w:type="auto"/>
          </w:tcPr>
          <w:p w14:paraId="0C7B20E2"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6"/>
              <w:gridCol w:w="7154"/>
            </w:tblGrid>
            <w:tr w:rsidR="007516E2" w14:paraId="6B1C1675" w14:textId="77777777" w:rsidTr="00DE2A78">
              <w:tc>
                <w:tcPr>
                  <w:tcW w:w="0" w:type="auto"/>
                </w:tcPr>
                <w:p w14:paraId="6AA941C2" w14:textId="77777777" w:rsidR="007516E2" w:rsidRDefault="007516E2" w:rsidP="00DE2A78">
                  <w:r>
                    <w:t>Parasols</w:t>
                  </w:r>
                </w:p>
              </w:tc>
              <w:tc>
                <w:tcPr>
                  <w:tcW w:w="0" w:type="auto"/>
                </w:tcPr>
                <w:p w14:paraId="7A4CB080" w14:textId="77777777" w:rsidR="007516E2" w:rsidRDefault="007516E2" w:rsidP="00DE2A78">
                  <w:r>
                    <w:t>Il y a un parasol par table</w:t>
                  </w:r>
                </w:p>
              </w:tc>
            </w:tr>
            <w:tr w:rsidR="007516E2" w14:paraId="27914893" w14:textId="77777777" w:rsidTr="00DE2A78">
              <w:tc>
                <w:tcPr>
                  <w:tcW w:w="0" w:type="auto"/>
                </w:tcPr>
                <w:p w14:paraId="2F967F5D" w14:textId="77777777" w:rsidR="007516E2" w:rsidRDefault="007516E2" w:rsidP="00DE2A78">
                  <w:r>
                    <w:t>Tables</w:t>
                  </w:r>
                </w:p>
              </w:tc>
              <w:tc>
                <w:tcPr>
                  <w:tcW w:w="0" w:type="auto"/>
                </w:tcPr>
                <w:p w14:paraId="3BA0EC2D" w14:textId="77777777" w:rsidR="007516E2" w:rsidRDefault="007516E2" w:rsidP="00DE2A78">
                  <w:r>
                    <w:t>Il y a 10 tables</w:t>
                  </w:r>
                </w:p>
              </w:tc>
            </w:tr>
            <w:tr w:rsidR="007516E2" w14:paraId="4A24D11C" w14:textId="77777777" w:rsidTr="00DE2A78">
              <w:tc>
                <w:tcPr>
                  <w:tcW w:w="0" w:type="auto"/>
                </w:tcPr>
                <w:p w14:paraId="0B99FB29" w14:textId="77777777" w:rsidR="007516E2" w:rsidRDefault="007516E2" w:rsidP="00DE2A78">
                  <w:r>
                    <w:t>Chaises</w:t>
                  </w:r>
                </w:p>
              </w:tc>
              <w:tc>
                <w:tcPr>
                  <w:tcW w:w="0" w:type="auto"/>
                </w:tcPr>
                <w:p w14:paraId="2D44F983" w14:textId="77777777" w:rsidR="007516E2" w:rsidRDefault="007516E2" w:rsidP="00DE2A78">
                  <w:r>
                    <w:t>Il y a 40 chaises</w:t>
                  </w:r>
                </w:p>
              </w:tc>
            </w:tr>
            <w:tr w:rsidR="007516E2" w14:paraId="14CAE8FF" w14:textId="77777777" w:rsidTr="00DE2A78">
              <w:tc>
                <w:tcPr>
                  <w:tcW w:w="0" w:type="auto"/>
                </w:tcPr>
                <w:p w14:paraId="0176F3B2" w14:textId="77777777" w:rsidR="007516E2" w:rsidRDefault="007516E2" w:rsidP="00DE2A78">
                  <w:r>
                    <w:t>Cabane</w:t>
                  </w:r>
                </w:p>
              </w:tc>
              <w:tc>
                <w:tcPr>
                  <w:tcW w:w="0" w:type="auto"/>
                </w:tcPr>
                <w:p w14:paraId="4B6FA2F2" w14:textId="77777777" w:rsidR="007516E2" w:rsidRDefault="007516E2" w:rsidP="00DE2A78">
                  <w:r>
                    <w:t>Il y a une cabane pour pouvoir ranger le materiel</w:t>
                  </w:r>
                </w:p>
              </w:tc>
            </w:tr>
            <w:tr w:rsidR="007516E2" w14:paraId="6E216BB2" w14:textId="77777777" w:rsidTr="00DE2A78">
              <w:tc>
                <w:tcPr>
                  <w:tcW w:w="0" w:type="auto"/>
                </w:tcPr>
                <w:p w14:paraId="47593DBA" w14:textId="77777777" w:rsidR="007516E2" w:rsidRDefault="007516E2" w:rsidP="00DE2A78">
                  <w:r>
                    <w:t>Poubelles</w:t>
                  </w:r>
                </w:p>
              </w:tc>
              <w:tc>
                <w:tcPr>
                  <w:tcW w:w="0" w:type="auto"/>
                </w:tcPr>
                <w:p w14:paraId="45A1E029" w14:textId="77777777" w:rsidR="007516E2" w:rsidRDefault="007516E2" w:rsidP="00DE2A78">
                  <w:r>
                    <w:t>Il y a 3 poubelles</w:t>
                  </w:r>
                </w:p>
              </w:tc>
            </w:tr>
            <w:tr w:rsidR="007516E2" w14:paraId="2E600839" w14:textId="77777777" w:rsidTr="00DE2A78">
              <w:tc>
                <w:tcPr>
                  <w:tcW w:w="0" w:type="auto"/>
                </w:tcPr>
                <w:p w14:paraId="132D6D99" w14:textId="77777777" w:rsidR="007516E2" w:rsidRDefault="007516E2" w:rsidP="00DE2A78">
                  <w:r>
                    <w:t>Decoration simple</w:t>
                  </w:r>
                </w:p>
              </w:tc>
              <w:tc>
                <w:tcPr>
                  <w:tcW w:w="0" w:type="auto"/>
                </w:tcPr>
                <w:p w14:paraId="50D249A4" w14:textId="77777777" w:rsidR="007516E2" w:rsidRDefault="007516E2" w:rsidP="00DE2A78">
                  <w:r>
                    <w:t>Il y a de la decoration qui rend l'endriot conviviale</w:t>
                  </w:r>
                </w:p>
              </w:tc>
            </w:tr>
            <w:tr w:rsidR="007516E2" w14:paraId="4560BAB2" w14:textId="77777777" w:rsidTr="00DE2A78">
              <w:tc>
                <w:tcPr>
                  <w:tcW w:w="0" w:type="auto"/>
                </w:tcPr>
                <w:p w14:paraId="35283EE9" w14:textId="77777777" w:rsidR="007516E2" w:rsidRDefault="007516E2" w:rsidP="00DE2A78">
                  <w:r>
                    <w:t>Barriere escalier</w:t>
                  </w:r>
                </w:p>
              </w:tc>
              <w:tc>
                <w:tcPr>
                  <w:tcW w:w="0" w:type="auto"/>
                </w:tcPr>
                <w:p w14:paraId="64024011" w14:textId="77777777" w:rsidR="007516E2" w:rsidRDefault="007516E2" w:rsidP="00DE2A78">
                  <w:r>
                    <w:t>Il y a une barriere autour de l'escalier pour que personne tombe de 1 metre</w:t>
                  </w:r>
                </w:p>
              </w:tc>
            </w:tr>
            <w:tr w:rsidR="007516E2" w14:paraId="465611A4" w14:textId="77777777" w:rsidTr="00DE2A78">
              <w:tc>
                <w:tcPr>
                  <w:tcW w:w="0" w:type="auto"/>
                </w:tcPr>
                <w:p w14:paraId="2AE7156F" w14:textId="77777777" w:rsidR="007516E2" w:rsidRDefault="007516E2" w:rsidP="00DE2A78">
                  <w:r>
                    <w:t>De l'ombre naturelle</w:t>
                  </w:r>
                </w:p>
              </w:tc>
              <w:tc>
                <w:tcPr>
                  <w:tcW w:w="0" w:type="auto"/>
                </w:tcPr>
                <w:p w14:paraId="7E2E03D6" w14:textId="77777777" w:rsidR="007516E2" w:rsidRDefault="007516E2" w:rsidP="00DE2A78">
                  <w:r>
                    <w:t>Il y a des pillones avec un toit dur sur l'escalier pour que l'eau ne puisse par rentrer</w:t>
                  </w:r>
                </w:p>
              </w:tc>
            </w:tr>
          </w:tbl>
          <w:p w14:paraId="6EEFA5CE" w14:textId="77777777" w:rsidR="007516E2" w:rsidRDefault="007516E2" w:rsidP="00DE2A78"/>
        </w:tc>
      </w:tr>
    </w:tbl>
    <w:p w14:paraId="1B99A96B" w14:textId="77777777" w:rsidR="007516E2" w:rsidRDefault="007516E2" w:rsidP="007516E2"/>
    <w:p w14:paraId="71053653" w14:textId="77777777" w:rsidR="007516E2" w:rsidRDefault="007516E2" w:rsidP="007516E2">
      <w:pPr>
        <w:pStyle w:val="Titre3"/>
      </w:pPr>
      <w:bookmarkStart w:id="38" w:name="_Toc165990152"/>
      <w:r>
        <w:t>Salle de sport</w:t>
      </w:r>
      <w:bookmarkEnd w:id="38"/>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7E5424B" w14:textId="77777777" w:rsidTr="00DE2A78">
        <w:tc>
          <w:tcPr>
            <w:tcW w:w="0" w:type="auto"/>
          </w:tcPr>
          <w:p w14:paraId="700200CA" w14:textId="77777777" w:rsidR="007516E2" w:rsidRDefault="007516E2" w:rsidP="00DE2A78">
            <w:r>
              <w:t>En tant qu'utilisateur Je veux une salle de sport Pour m'entrainer après les cours</w:t>
            </w:r>
          </w:p>
        </w:tc>
      </w:tr>
      <w:tr w:rsidR="007516E2" w14:paraId="0E0DBB30" w14:textId="77777777" w:rsidTr="00DE2A78">
        <w:tc>
          <w:tcPr>
            <w:tcW w:w="0" w:type="auto"/>
          </w:tcPr>
          <w:p w14:paraId="512CE2EE"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4"/>
              <w:gridCol w:w="7156"/>
            </w:tblGrid>
            <w:tr w:rsidR="007516E2" w14:paraId="4EE8C420" w14:textId="77777777" w:rsidTr="00DE2A78">
              <w:tc>
                <w:tcPr>
                  <w:tcW w:w="0" w:type="auto"/>
                </w:tcPr>
                <w:p w14:paraId="420A9A54" w14:textId="77777777" w:rsidR="007516E2" w:rsidRDefault="007516E2" w:rsidP="00DE2A78">
                  <w:r>
                    <w:t>2 bench</w:t>
                  </w:r>
                </w:p>
              </w:tc>
              <w:tc>
                <w:tcPr>
                  <w:tcW w:w="0" w:type="auto"/>
                </w:tcPr>
                <w:p w14:paraId="2BCF6880" w14:textId="77777777" w:rsidR="007516E2" w:rsidRDefault="007516E2" w:rsidP="00DE2A78">
                  <w:r>
                    <w:t>Il y a 2 bench simple</w:t>
                  </w:r>
                </w:p>
              </w:tc>
            </w:tr>
            <w:tr w:rsidR="007516E2" w14:paraId="759B343F" w14:textId="77777777" w:rsidTr="00DE2A78">
              <w:tc>
                <w:tcPr>
                  <w:tcW w:w="0" w:type="auto"/>
                </w:tcPr>
                <w:p w14:paraId="52B8E05B" w14:textId="77777777" w:rsidR="007516E2" w:rsidRDefault="007516E2" w:rsidP="00DE2A78">
                  <w:r>
                    <w:t>1 leg press</w:t>
                  </w:r>
                </w:p>
              </w:tc>
              <w:tc>
                <w:tcPr>
                  <w:tcW w:w="0" w:type="auto"/>
                </w:tcPr>
                <w:p w14:paraId="1983F002" w14:textId="77777777" w:rsidR="007516E2" w:rsidRDefault="007516E2" w:rsidP="00DE2A78">
                  <w:r>
                    <w:t>Il y a 1 leg press</w:t>
                  </w:r>
                </w:p>
              </w:tc>
            </w:tr>
            <w:tr w:rsidR="007516E2" w14:paraId="3CD2B791" w14:textId="77777777" w:rsidTr="00DE2A78">
              <w:tc>
                <w:tcPr>
                  <w:tcW w:w="0" w:type="auto"/>
                </w:tcPr>
                <w:p w14:paraId="5E304594" w14:textId="77777777" w:rsidR="007516E2" w:rsidRDefault="007516E2" w:rsidP="00DE2A78">
                  <w:r>
                    <w:t>1 leg curl</w:t>
                  </w:r>
                </w:p>
              </w:tc>
              <w:tc>
                <w:tcPr>
                  <w:tcW w:w="0" w:type="auto"/>
                </w:tcPr>
                <w:p w14:paraId="7CEA1FCB" w14:textId="77777777" w:rsidR="007516E2" w:rsidRDefault="007516E2" w:rsidP="00DE2A78">
                  <w:r>
                    <w:t>Il y a 1 leg curl</w:t>
                  </w:r>
                </w:p>
              </w:tc>
            </w:tr>
            <w:tr w:rsidR="007516E2" w14:paraId="0D165999" w14:textId="77777777" w:rsidTr="00DE2A78">
              <w:tc>
                <w:tcPr>
                  <w:tcW w:w="0" w:type="auto"/>
                </w:tcPr>
                <w:p w14:paraId="7AD90339" w14:textId="77777777" w:rsidR="007516E2" w:rsidRDefault="007516E2" w:rsidP="00DE2A78">
                  <w:r>
                    <w:t>1 leg extension</w:t>
                  </w:r>
                </w:p>
              </w:tc>
              <w:tc>
                <w:tcPr>
                  <w:tcW w:w="0" w:type="auto"/>
                </w:tcPr>
                <w:p w14:paraId="725DA1D5" w14:textId="77777777" w:rsidR="007516E2" w:rsidRDefault="007516E2" w:rsidP="00DE2A78">
                  <w:r>
                    <w:t>Il y a 1 leg extension</w:t>
                  </w:r>
                </w:p>
              </w:tc>
            </w:tr>
            <w:tr w:rsidR="007516E2" w14:paraId="22C86FDA" w14:textId="77777777" w:rsidTr="00DE2A78">
              <w:tc>
                <w:tcPr>
                  <w:tcW w:w="0" w:type="auto"/>
                </w:tcPr>
                <w:p w14:paraId="2D7807BE" w14:textId="77777777" w:rsidR="007516E2" w:rsidRDefault="007516E2" w:rsidP="00DE2A78">
                  <w:r>
                    <w:t>2 Cable machine</w:t>
                  </w:r>
                </w:p>
              </w:tc>
              <w:tc>
                <w:tcPr>
                  <w:tcW w:w="0" w:type="auto"/>
                </w:tcPr>
                <w:p w14:paraId="70CDD099" w14:textId="77777777" w:rsidR="007516E2" w:rsidRDefault="007516E2" w:rsidP="00DE2A78">
                  <w:r>
                    <w:t>Il y a 2 cable machine</w:t>
                  </w:r>
                </w:p>
              </w:tc>
            </w:tr>
            <w:tr w:rsidR="007516E2" w14:paraId="47DBDCB4" w14:textId="77777777" w:rsidTr="00DE2A78">
              <w:tc>
                <w:tcPr>
                  <w:tcW w:w="0" w:type="auto"/>
                </w:tcPr>
                <w:p w14:paraId="7E77B1D1" w14:textId="77777777" w:rsidR="007516E2" w:rsidRDefault="007516E2" w:rsidP="00DE2A78">
                  <w:r>
                    <w:t>3 Machine de cardio</w:t>
                  </w:r>
                </w:p>
              </w:tc>
              <w:tc>
                <w:tcPr>
                  <w:tcW w:w="0" w:type="auto"/>
                </w:tcPr>
                <w:p w14:paraId="50EDA4E6" w14:textId="77777777" w:rsidR="007516E2" w:rsidRDefault="007516E2" w:rsidP="00DE2A78">
                  <w:r>
                    <w:t>Il y a 2 vélo d'appartement &amp; 1 tapis de course</w:t>
                  </w:r>
                </w:p>
              </w:tc>
            </w:tr>
            <w:tr w:rsidR="007516E2" w14:paraId="585A470D" w14:textId="77777777" w:rsidTr="00DE2A78">
              <w:tc>
                <w:tcPr>
                  <w:tcW w:w="0" w:type="auto"/>
                </w:tcPr>
                <w:p w14:paraId="58AEB45D" w14:textId="77777777" w:rsidR="007516E2" w:rsidRDefault="007516E2" w:rsidP="00DE2A78">
                  <w:r>
                    <w:t>3 power rack</w:t>
                  </w:r>
                </w:p>
              </w:tc>
              <w:tc>
                <w:tcPr>
                  <w:tcW w:w="0" w:type="auto"/>
                </w:tcPr>
                <w:p w14:paraId="414A3EDC" w14:textId="77777777" w:rsidR="007516E2" w:rsidRDefault="007516E2" w:rsidP="00DE2A78">
                  <w:r>
                    <w:t>Il y a 3 power rack</w:t>
                  </w:r>
                </w:p>
              </w:tc>
            </w:tr>
            <w:tr w:rsidR="007516E2" w14:paraId="3EC06D31" w14:textId="77777777" w:rsidTr="00DE2A78">
              <w:tc>
                <w:tcPr>
                  <w:tcW w:w="0" w:type="auto"/>
                </w:tcPr>
                <w:p w14:paraId="1A64A25B" w14:textId="77777777" w:rsidR="007516E2" w:rsidRDefault="007516E2" w:rsidP="00DE2A78">
                  <w:r>
                    <w:t>Lot haltère</w:t>
                  </w:r>
                </w:p>
              </w:tc>
              <w:tc>
                <w:tcPr>
                  <w:tcW w:w="0" w:type="auto"/>
                </w:tcPr>
                <w:p w14:paraId="21B52E5D" w14:textId="77777777" w:rsidR="007516E2" w:rsidRDefault="007516E2" w:rsidP="00DE2A78">
                  <w:r>
                    <w:t>Il y a deux paire d'haltère de 2kg à 60kg</w:t>
                  </w:r>
                </w:p>
              </w:tc>
            </w:tr>
            <w:tr w:rsidR="007516E2" w14:paraId="792FA7EB" w14:textId="77777777" w:rsidTr="00DE2A78">
              <w:tc>
                <w:tcPr>
                  <w:tcW w:w="0" w:type="auto"/>
                </w:tcPr>
                <w:p w14:paraId="7729CE9C" w14:textId="77777777" w:rsidR="007516E2" w:rsidRDefault="007516E2" w:rsidP="00DE2A78">
                  <w:r>
                    <w:t>Poids</w:t>
                  </w:r>
                </w:p>
              </w:tc>
              <w:tc>
                <w:tcPr>
                  <w:tcW w:w="0" w:type="auto"/>
                </w:tcPr>
                <w:p w14:paraId="19E82066" w14:textId="77777777" w:rsidR="007516E2" w:rsidRDefault="007516E2" w:rsidP="00DE2A78">
                  <w:r>
                    <w:t>Il y a 10x 25kg, 10x 20kg, 10x 15kg, 14x 10kg, 16x 5kg, 20x 2,5kg, 20x 2kg, 20x 1kg plate</w:t>
                  </w:r>
                </w:p>
              </w:tc>
            </w:tr>
          </w:tbl>
          <w:p w14:paraId="3449CB6C" w14:textId="77777777" w:rsidR="007516E2" w:rsidRDefault="007516E2" w:rsidP="00DE2A78"/>
        </w:tc>
      </w:tr>
    </w:tbl>
    <w:p w14:paraId="3FD2E8D2" w14:textId="77777777" w:rsidR="007516E2" w:rsidRDefault="007516E2" w:rsidP="007516E2"/>
    <w:p w14:paraId="193A859A" w14:textId="77777777" w:rsidR="007516E2" w:rsidRDefault="007516E2" w:rsidP="007516E2">
      <w:pPr>
        <w:pStyle w:val="Titre3"/>
      </w:pPr>
      <w:bookmarkStart w:id="39" w:name="_Toc165990153"/>
      <w:r>
        <w:t>Vestiaires</w:t>
      </w:r>
      <w:bookmarkEnd w:id="3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04E397BF" w14:textId="77777777" w:rsidTr="00DE2A78">
        <w:tc>
          <w:tcPr>
            <w:tcW w:w="0" w:type="auto"/>
          </w:tcPr>
          <w:p w14:paraId="75241918" w14:textId="77777777" w:rsidR="007516E2" w:rsidRDefault="007516E2" w:rsidP="00DE2A78">
            <w:r>
              <w:t>En tant qu'utilisateur du bâtiment, Je veux des vestiaires  Pour pouvoir me changer pour aller à la salle de sport</w:t>
            </w:r>
          </w:p>
        </w:tc>
      </w:tr>
      <w:tr w:rsidR="007516E2" w14:paraId="7A59C2F3" w14:textId="77777777" w:rsidTr="00DE2A78">
        <w:tc>
          <w:tcPr>
            <w:tcW w:w="0" w:type="auto"/>
          </w:tcPr>
          <w:p w14:paraId="2A412EC3"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66"/>
              <w:gridCol w:w="7674"/>
            </w:tblGrid>
            <w:tr w:rsidR="007516E2" w14:paraId="66028B59" w14:textId="77777777" w:rsidTr="00DE2A78">
              <w:tc>
                <w:tcPr>
                  <w:tcW w:w="0" w:type="auto"/>
                </w:tcPr>
                <w:p w14:paraId="21ABC768" w14:textId="77777777" w:rsidR="007516E2" w:rsidRDefault="007516E2" w:rsidP="00DE2A78">
                  <w:r>
                    <w:t>Casiers</w:t>
                  </w:r>
                </w:p>
              </w:tc>
              <w:tc>
                <w:tcPr>
                  <w:tcW w:w="0" w:type="auto"/>
                </w:tcPr>
                <w:p w14:paraId="560DAF15" w14:textId="77777777" w:rsidR="007516E2" w:rsidRDefault="007516E2" w:rsidP="00DE2A78">
                  <w:r>
                    <w:t>Il y a 12 casiers à gauche quand je rentre dans la salle</w:t>
                  </w:r>
                </w:p>
              </w:tc>
            </w:tr>
            <w:tr w:rsidR="007516E2" w14:paraId="763E14AE" w14:textId="77777777" w:rsidTr="00DE2A78">
              <w:tc>
                <w:tcPr>
                  <w:tcW w:w="0" w:type="auto"/>
                </w:tcPr>
                <w:p w14:paraId="0AA8C38E" w14:textId="77777777" w:rsidR="007516E2" w:rsidRDefault="007516E2" w:rsidP="00DE2A78">
                  <w:r>
                    <w:t>Lumières</w:t>
                  </w:r>
                </w:p>
              </w:tc>
              <w:tc>
                <w:tcPr>
                  <w:tcW w:w="0" w:type="auto"/>
                </w:tcPr>
                <w:p w14:paraId="0762D97C" w14:textId="77777777" w:rsidR="007516E2" w:rsidRDefault="007516E2" w:rsidP="00DE2A78">
                  <w:r>
                    <w:t>Il y a sur le toit deux lumières pour avoir de la lumière dans la salle</w:t>
                  </w:r>
                </w:p>
              </w:tc>
            </w:tr>
            <w:tr w:rsidR="007516E2" w14:paraId="44B9874A" w14:textId="77777777" w:rsidTr="00DE2A78">
              <w:tc>
                <w:tcPr>
                  <w:tcW w:w="0" w:type="auto"/>
                </w:tcPr>
                <w:p w14:paraId="46AC3E9D" w14:textId="77777777" w:rsidR="007516E2" w:rsidRDefault="007516E2" w:rsidP="00DE2A78">
                  <w:r>
                    <w:t>Bancs</w:t>
                  </w:r>
                </w:p>
              </w:tc>
              <w:tc>
                <w:tcPr>
                  <w:tcW w:w="0" w:type="auto"/>
                </w:tcPr>
                <w:p w14:paraId="58EAD9FC" w14:textId="77777777" w:rsidR="007516E2" w:rsidRDefault="007516E2" w:rsidP="00DE2A78">
                  <w:r>
                    <w:t>A droite de la salle il y a des bancs en face des casiers, tout au long du mur appart un petit espace à côte de l'entrée</w:t>
                  </w:r>
                </w:p>
              </w:tc>
            </w:tr>
            <w:tr w:rsidR="007516E2" w14:paraId="12EE381C" w14:textId="77777777" w:rsidTr="00DE2A78">
              <w:tc>
                <w:tcPr>
                  <w:tcW w:w="0" w:type="auto"/>
                </w:tcPr>
                <w:p w14:paraId="1C880D8F" w14:textId="77777777" w:rsidR="007516E2" w:rsidRDefault="007516E2" w:rsidP="00DE2A78">
                  <w:r>
                    <w:t>Porte-manteau</w:t>
                  </w:r>
                </w:p>
              </w:tc>
              <w:tc>
                <w:tcPr>
                  <w:tcW w:w="0" w:type="auto"/>
                </w:tcPr>
                <w:p w14:paraId="2A7CDB1A" w14:textId="77777777" w:rsidR="007516E2" w:rsidRDefault="007516E2" w:rsidP="00DE2A78">
                  <w:r>
                    <w:t>Il y a un porte-manteau dans le petit espace réservé à droite de l'entrée, à côté des bancs</w:t>
                  </w:r>
                </w:p>
              </w:tc>
            </w:tr>
            <w:tr w:rsidR="007516E2" w14:paraId="03EC0F03" w14:textId="77777777" w:rsidTr="00DE2A78">
              <w:tc>
                <w:tcPr>
                  <w:tcW w:w="0" w:type="auto"/>
                </w:tcPr>
                <w:p w14:paraId="57EB3E78" w14:textId="77777777" w:rsidR="007516E2" w:rsidRDefault="007516E2" w:rsidP="00DE2A78">
                  <w:r>
                    <w:t>Radiateur</w:t>
                  </w:r>
                </w:p>
              </w:tc>
              <w:tc>
                <w:tcPr>
                  <w:tcW w:w="0" w:type="auto"/>
                </w:tcPr>
                <w:p w14:paraId="76C8798D" w14:textId="77777777" w:rsidR="007516E2" w:rsidRDefault="007516E2" w:rsidP="00DE2A78">
                  <w:r>
                    <w:t>Au fond de la salle, entre les bancs et les casiers il y a un petit radiateur afin de chauffer les vestiaires</w:t>
                  </w:r>
                </w:p>
              </w:tc>
            </w:tr>
            <w:tr w:rsidR="007516E2" w14:paraId="2CA2CFA8" w14:textId="77777777" w:rsidTr="00DE2A78">
              <w:tc>
                <w:tcPr>
                  <w:tcW w:w="0" w:type="auto"/>
                </w:tcPr>
                <w:p w14:paraId="12089213" w14:textId="77777777" w:rsidR="007516E2" w:rsidRDefault="007516E2" w:rsidP="00DE2A78">
                  <w:r>
                    <w:t>Murs</w:t>
                  </w:r>
                </w:p>
              </w:tc>
              <w:tc>
                <w:tcPr>
                  <w:tcW w:w="0" w:type="auto"/>
                </w:tcPr>
                <w:p w14:paraId="6DD8AE47" w14:textId="77777777" w:rsidR="007516E2" w:rsidRDefault="007516E2" w:rsidP="00DE2A78">
                  <w:r>
                    <w:t>La couleur des murs est gris, et il n'y a pas de texture</w:t>
                  </w:r>
                </w:p>
              </w:tc>
            </w:tr>
            <w:tr w:rsidR="007516E2" w14:paraId="37FAE37E" w14:textId="77777777" w:rsidTr="00DE2A78">
              <w:tc>
                <w:tcPr>
                  <w:tcW w:w="0" w:type="auto"/>
                </w:tcPr>
                <w:p w14:paraId="7D052F3A" w14:textId="77777777" w:rsidR="007516E2" w:rsidRDefault="007516E2" w:rsidP="00DE2A78">
                  <w:r>
                    <w:t>Sol</w:t>
                  </w:r>
                </w:p>
              </w:tc>
              <w:tc>
                <w:tcPr>
                  <w:tcW w:w="0" w:type="auto"/>
                </w:tcPr>
                <w:p w14:paraId="4AF1C40C" w14:textId="77777777" w:rsidR="007516E2" w:rsidRDefault="007516E2" w:rsidP="00DE2A78">
                  <w:r>
                    <w:t>Le sol est d'une couleur vert foncé et il n'y a pas de texture</w:t>
                  </w:r>
                </w:p>
              </w:tc>
            </w:tr>
            <w:tr w:rsidR="007516E2" w14:paraId="3D8B2FBD" w14:textId="77777777" w:rsidTr="00DE2A78">
              <w:tc>
                <w:tcPr>
                  <w:tcW w:w="0" w:type="auto"/>
                </w:tcPr>
                <w:p w14:paraId="2EF6182A" w14:textId="77777777" w:rsidR="007516E2" w:rsidRDefault="007516E2" w:rsidP="00DE2A78">
                  <w:r>
                    <w:t>Porte et fenêtre</w:t>
                  </w:r>
                </w:p>
              </w:tc>
              <w:tc>
                <w:tcPr>
                  <w:tcW w:w="0" w:type="auto"/>
                </w:tcPr>
                <w:p w14:paraId="3209D05C" w14:textId="77777777" w:rsidR="007516E2" w:rsidRDefault="007516E2" w:rsidP="00DE2A78">
                  <w:r>
                    <w:t>A l'entrée il y a une porte d'entrée de 2.10 mètres et il y a une petite fenêtre au dessus du radiateur qui se trouve au fond de la salle</w:t>
                  </w:r>
                </w:p>
              </w:tc>
            </w:tr>
            <w:tr w:rsidR="007516E2" w14:paraId="1327DA62" w14:textId="77777777" w:rsidTr="00DE2A78">
              <w:tc>
                <w:tcPr>
                  <w:tcW w:w="0" w:type="auto"/>
                </w:tcPr>
                <w:p w14:paraId="1FB34918" w14:textId="77777777" w:rsidR="007516E2" w:rsidRDefault="007516E2" w:rsidP="00DE2A78">
                  <w:r>
                    <w:t>Interrupteur</w:t>
                  </w:r>
                </w:p>
              </w:tc>
              <w:tc>
                <w:tcPr>
                  <w:tcW w:w="0" w:type="auto"/>
                </w:tcPr>
                <w:p w14:paraId="3C07D29E" w14:textId="77777777" w:rsidR="007516E2" w:rsidRDefault="007516E2" w:rsidP="00DE2A78">
                  <w:r>
                    <w:t>Il y a un interrupteur à gauche de l'entrée dans la salle</w:t>
                  </w:r>
                </w:p>
              </w:tc>
            </w:tr>
            <w:tr w:rsidR="007516E2" w14:paraId="3511329B" w14:textId="77777777" w:rsidTr="00DE2A78">
              <w:tc>
                <w:tcPr>
                  <w:tcW w:w="0" w:type="auto"/>
                </w:tcPr>
                <w:p w14:paraId="7AF1930D" w14:textId="77777777" w:rsidR="007516E2" w:rsidRDefault="007516E2" w:rsidP="00DE2A78">
                  <w:r>
                    <w:t>Salle</w:t>
                  </w:r>
                </w:p>
              </w:tc>
              <w:tc>
                <w:tcPr>
                  <w:tcW w:w="0" w:type="auto"/>
                </w:tcPr>
                <w:p w14:paraId="20A3556E" w14:textId="77777777" w:rsidR="007516E2" w:rsidRDefault="007516E2" w:rsidP="00DE2A78">
                  <w:r>
                    <w:t>Les vestiaires se trouvent en salle D02</w:t>
                  </w:r>
                </w:p>
              </w:tc>
            </w:tr>
          </w:tbl>
          <w:p w14:paraId="6FCF2F62" w14:textId="77777777" w:rsidR="007516E2" w:rsidRDefault="007516E2" w:rsidP="00DE2A78"/>
        </w:tc>
      </w:tr>
    </w:tbl>
    <w:p w14:paraId="6098EA53" w14:textId="77777777" w:rsidR="007516E2" w:rsidRDefault="007516E2" w:rsidP="007516E2"/>
    <w:p w14:paraId="65624A57" w14:textId="77777777" w:rsidR="007516E2" w:rsidRDefault="007516E2" w:rsidP="007516E2">
      <w:pPr>
        <w:pStyle w:val="Titre3"/>
      </w:pPr>
      <w:bookmarkStart w:id="40" w:name="_Toc165990154"/>
      <w:r>
        <w:t>Salle a manger</w:t>
      </w:r>
      <w:bookmarkEnd w:id="40"/>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3091A3B6" w14:textId="77777777" w:rsidTr="00DE2A78">
        <w:tc>
          <w:tcPr>
            <w:tcW w:w="0" w:type="auto"/>
          </w:tcPr>
          <w:p w14:paraId="06CAE3CB" w14:textId="77777777" w:rsidR="007516E2" w:rsidRDefault="007516E2" w:rsidP="00DE2A78">
            <w:r>
              <w:t>En tant que étudiant Je veux une salle a l'intérieur Pour manger</w:t>
            </w:r>
          </w:p>
        </w:tc>
      </w:tr>
      <w:tr w:rsidR="007516E2" w14:paraId="0ED65DE8" w14:textId="77777777" w:rsidTr="00DE2A78">
        <w:tc>
          <w:tcPr>
            <w:tcW w:w="0" w:type="auto"/>
          </w:tcPr>
          <w:p w14:paraId="5E424319"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285"/>
              <w:gridCol w:w="7755"/>
            </w:tblGrid>
            <w:tr w:rsidR="007516E2" w14:paraId="3F5850A7" w14:textId="77777777" w:rsidTr="00DE2A78">
              <w:tc>
                <w:tcPr>
                  <w:tcW w:w="0" w:type="auto"/>
                </w:tcPr>
                <w:p w14:paraId="2F1508F3" w14:textId="77777777" w:rsidR="007516E2" w:rsidRDefault="007516E2" w:rsidP="00DE2A78">
                  <w:r>
                    <w:t>Tables</w:t>
                  </w:r>
                </w:p>
              </w:tc>
              <w:tc>
                <w:tcPr>
                  <w:tcW w:w="0" w:type="auto"/>
                </w:tcPr>
                <w:p w14:paraId="55051736" w14:textId="77777777" w:rsidR="007516E2" w:rsidRDefault="007516E2" w:rsidP="00DE2A78">
                  <w:r>
                    <w:t>Il y a 10 tables</w:t>
                  </w:r>
                </w:p>
              </w:tc>
            </w:tr>
            <w:tr w:rsidR="007516E2" w14:paraId="47C2AD3D" w14:textId="77777777" w:rsidTr="00DE2A78">
              <w:tc>
                <w:tcPr>
                  <w:tcW w:w="0" w:type="auto"/>
                </w:tcPr>
                <w:p w14:paraId="3A1AEEEF" w14:textId="77777777" w:rsidR="007516E2" w:rsidRDefault="007516E2" w:rsidP="00DE2A78">
                  <w:r>
                    <w:t>Chaises</w:t>
                  </w:r>
                </w:p>
              </w:tc>
              <w:tc>
                <w:tcPr>
                  <w:tcW w:w="0" w:type="auto"/>
                </w:tcPr>
                <w:p w14:paraId="364D1F9D" w14:textId="77777777" w:rsidR="007516E2" w:rsidRDefault="007516E2" w:rsidP="00DE2A78">
                  <w:r>
                    <w:t>Il y a 4 chaises par table</w:t>
                  </w:r>
                </w:p>
              </w:tc>
            </w:tr>
            <w:tr w:rsidR="007516E2" w14:paraId="7AE49851" w14:textId="77777777" w:rsidTr="00DE2A78">
              <w:tc>
                <w:tcPr>
                  <w:tcW w:w="0" w:type="auto"/>
                </w:tcPr>
                <w:p w14:paraId="127CE9E2" w14:textId="77777777" w:rsidR="007516E2" w:rsidRDefault="007516E2" w:rsidP="00DE2A78">
                  <w:r>
                    <w:t>3 Micro-ondes</w:t>
                  </w:r>
                </w:p>
              </w:tc>
              <w:tc>
                <w:tcPr>
                  <w:tcW w:w="0" w:type="auto"/>
                </w:tcPr>
                <w:p w14:paraId="5D254C15" w14:textId="77777777" w:rsidR="007516E2" w:rsidRDefault="007516E2" w:rsidP="00DE2A78">
                  <w:r>
                    <w:t>Il y a un endroit pour 3 micro-ondes. Ces micro-ondes doivent etre sur des meubles et tous regroupees</w:t>
                  </w:r>
                </w:p>
              </w:tc>
            </w:tr>
            <w:tr w:rsidR="007516E2" w14:paraId="0F7CDC6E" w14:textId="77777777" w:rsidTr="00DE2A78">
              <w:tc>
                <w:tcPr>
                  <w:tcW w:w="0" w:type="auto"/>
                </w:tcPr>
                <w:p w14:paraId="2EB461B3" w14:textId="77777777" w:rsidR="007516E2" w:rsidRDefault="007516E2" w:rsidP="00DE2A78">
                  <w:r>
                    <w:t>Entrees</w:t>
                  </w:r>
                </w:p>
              </w:tc>
              <w:tc>
                <w:tcPr>
                  <w:tcW w:w="0" w:type="auto"/>
                </w:tcPr>
                <w:p w14:paraId="5914D6AF" w14:textId="77777777" w:rsidR="007516E2" w:rsidRDefault="007516E2" w:rsidP="00DE2A78">
                  <w:r>
                    <w:t>Il y a une porte qui viens de l'interieur et une porte qui viens de l'exterieur</w:t>
                  </w:r>
                </w:p>
              </w:tc>
            </w:tr>
            <w:tr w:rsidR="007516E2" w14:paraId="1E68307B" w14:textId="77777777" w:rsidTr="00DE2A78">
              <w:tc>
                <w:tcPr>
                  <w:tcW w:w="0" w:type="auto"/>
                </w:tcPr>
                <w:p w14:paraId="44212E2B" w14:textId="77777777" w:rsidR="007516E2" w:rsidRDefault="007516E2" w:rsidP="00DE2A78">
                  <w:r>
                    <w:t>Fenetres</w:t>
                  </w:r>
                </w:p>
              </w:tc>
              <w:tc>
                <w:tcPr>
                  <w:tcW w:w="0" w:type="auto"/>
                </w:tcPr>
                <w:p w14:paraId="47F50907" w14:textId="77777777" w:rsidR="007516E2" w:rsidRDefault="007516E2" w:rsidP="00DE2A78">
                  <w:r>
                    <w:t>Il y a 6 fenetres</w:t>
                  </w:r>
                </w:p>
              </w:tc>
            </w:tr>
            <w:tr w:rsidR="007516E2" w14:paraId="0A25F24E" w14:textId="77777777" w:rsidTr="00DE2A78">
              <w:tc>
                <w:tcPr>
                  <w:tcW w:w="0" w:type="auto"/>
                </w:tcPr>
                <w:p w14:paraId="1E18977B" w14:textId="77777777" w:rsidR="007516E2" w:rsidRDefault="007516E2" w:rsidP="00DE2A78">
                  <w:r>
                    <w:t>Poubelles</w:t>
                  </w:r>
                </w:p>
              </w:tc>
              <w:tc>
                <w:tcPr>
                  <w:tcW w:w="0" w:type="auto"/>
                </w:tcPr>
                <w:p w14:paraId="30781763" w14:textId="77777777" w:rsidR="007516E2" w:rsidRDefault="007516E2" w:rsidP="00DE2A78">
                  <w:r>
                    <w:t>Il y a une poubelle de chaque type</w:t>
                  </w:r>
                </w:p>
              </w:tc>
            </w:tr>
            <w:tr w:rsidR="007516E2" w14:paraId="1AABEF79" w14:textId="77777777" w:rsidTr="00DE2A78">
              <w:tc>
                <w:tcPr>
                  <w:tcW w:w="0" w:type="auto"/>
                </w:tcPr>
                <w:p w14:paraId="6CCD5CCC" w14:textId="77777777" w:rsidR="007516E2" w:rsidRDefault="007516E2" w:rsidP="00DE2A78">
                  <w:r>
                    <w:t>Salle</w:t>
                  </w:r>
                </w:p>
              </w:tc>
              <w:tc>
                <w:tcPr>
                  <w:tcW w:w="0" w:type="auto"/>
                </w:tcPr>
                <w:p w14:paraId="1D6DDC5F" w14:textId="77777777" w:rsidR="007516E2" w:rsidRDefault="007516E2" w:rsidP="00DE2A78">
                  <w:r>
                    <w:t>La salle est dans la salle d08</w:t>
                  </w:r>
                </w:p>
              </w:tc>
            </w:tr>
            <w:tr w:rsidR="007516E2" w14:paraId="266EA443" w14:textId="77777777" w:rsidTr="00DE2A78">
              <w:tc>
                <w:tcPr>
                  <w:tcW w:w="0" w:type="auto"/>
                </w:tcPr>
                <w:p w14:paraId="510EA8F5" w14:textId="77777777" w:rsidR="007516E2" w:rsidRDefault="007516E2" w:rsidP="00DE2A78">
                  <w:r>
                    <w:t>Horloge</w:t>
                  </w:r>
                </w:p>
              </w:tc>
              <w:tc>
                <w:tcPr>
                  <w:tcW w:w="0" w:type="auto"/>
                </w:tcPr>
                <w:p w14:paraId="3A749B17" w14:textId="77777777" w:rsidR="007516E2" w:rsidRDefault="007516E2" w:rsidP="00DE2A78">
                  <w:r>
                    <w:t>Il y a une grande horloge sur un mur</w:t>
                  </w:r>
                </w:p>
              </w:tc>
            </w:tr>
          </w:tbl>
          <w:p w14:paraId="7DA06F2F" w14:textId="77777777" w:rsidR="007516E2" w:rsidRDefault="007516E2" w:rsidP="00DE2A78"/>
        </w:tc>
      </w:tr>
    </w:tbl>
    <w:p w14:paraId="50DD3C43" w14:textId="77777777" w:rsidR="007516E2" w:rsidRDefault="007516E2" w:rsidP="007516E2"/>
    <w:p w14:paraId="525DABE8" w14:textId="77777777" w:rsidR="007516E2" w:rsidRDefault="007516E2" w:rsidP="007516E2">
      <w:pPr>
        <w:pStyle w:val="Titre3"/>
      </w:pPr>
      <w:bookmarkStart w:id="41" w:name="_Toc165990155"/>
      <w:r>
        <w:t>Classes</w:t>
      </w:r>
      <w:bookmarkEnd w:id="41"/>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71A4338" w14:textId="77777777" w:rsidTr="00DE2A78">
        <w:tc>
          <w:tcPr>
            <w:tcW w:w="0" w:type="auto"/>
          </w:tcPr>
          <w:p w14:paraId="6E98CDC0" w14:textId="77777777" w:rsidR="007516E2" w:rsidRDefault="007516E2" w:rsidP="00DE2A78">
            <w:r>
              <w:t>En tant que étudiant Je veux des classes Pour travailler</w:t>
            </w:r>
          </w:p>
        </w:tc>
      </w:tr>
      <w:tr w:rsidR="007516E2" w14:paraId="52209D97" w14:textId="77777777" w:rsidTr="00DE2A78">
        <w:tc>
          <w:tcPr>
            <w:tcW w:w="0" w:type="auto"/>
          </w:tcPr>
          <w:p w14:paraId="4591C0F1"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59"/>
              <w:gridCol w:w="7581"/>
            </w:tblGrid>
            <w:tr w:rsidR="007516E2" w14:paraId="0CAC3DD4" w14:textId="77777777" w:rsidTr="00DE2A78">
              <w:tc>
                <w:tcPr>
                  <w:tcW w:w="0" w:type="auto"/>
                </w:tcPr>
                <w:p w14:paraId="03A3B24C" w14:textId="77777777" w:rsidR="007516E2" w:rsidRDefault="007516E2" w:rsidP="00DE2A78">
                  <w:r>
                    <w:t>Bureaux</w:t>
                  </w:r>
                </w:p>
              </w:tc>
              <w:tc>
                <w:tcPr>
                  <w:tcW w:w="0" w:type="auto"/>
                </w:tcPr>
                <w:p w14:paraId="39FBD1CB" w14:textId="77777777" w:rsidR="007516E2" w:rsidRDefault="007516E2" w:rsidP="00DE2A78">
                  <w:r>
                    <w:t>Il y a 18 bureaux pour travailler</w:t>
                  </w:r>
                </w:p>
              </w:tc>
            </w:tr>
            <w:tr w:rsidR="007516E2" w14:paraId="456866F2" w14:textId="77777777" w:rsidTr="00DE2A78">
              <w:tc>
                <w:tcPr>
                  <w:tcW w:w="0" w:type="auto"/>
                </w:tcPr>
                <w:p w14:paraId="46CCA2C4" w14:textId="77777777" w:rsidR="007516E2" w:rsidRDefault="007516E2" w:rsidP="00DE2A78">
                  <w:r>
                    <w:t>Location</w:t>
                  </w:r>
                </w:p>
              </w:tc>
              <w:tc>
                <w:tcPr>
                  <w:tcW w:w="0" w:type="auto"/>
                </w:tcPr>
                <w:p w14:paraId="338D0E3F" w14:textId="77777777" w:rsidR="007516E2" w:rsidRDefault="007516E2" w:rsidP="00DE2A78">
                  <w:r>
                    <w:t>Il y a que la salle soit en D16</w:t>
                  </w:r>
                </w:p>
              </w:tc>
            </w:tr>
            <w:tr w:rsidR="007516E2" w14:paraId="3FD47010" w14:textId="77777777" w:rsidTr="00DE2A78">
              <w:tc>
                <w:tcPr>
                  <w:tcW w:w="0" w:type="auto"/>
                </w:tcPr>
                <w:p w14:paraId="51422682" w14:textId="77777777" w:rsidR="007516E2" w:rsidRDefault="007516E2" w:rsidP="00DE2A78">
                  <w:r>
                    <w:t>Ecrans</w:t>
                  </w:r>
                </w:p>
              </w:tc>
              <w:tc>
                <w:tcPr>
                  <w:tcW w:w="0" w:type="auto"/>
                </w:tcPr>
                <w:p w14:paraId="71CC25D6" w14:textId="77777777" w:rsidR="007516E2" w:rsidRDefault="007516E2" w:rsidP="00DE2A78">
                  <w:r>
                    <w:t>Il y a 2 ecrans par bureau</w:t>
                  </w:r>
                </w:p>
              </w:tc>
            </w:tr>
            <w:tr w:rsidR="007516E2" w14:paraId="103E5120" w14:textId="77777777" w:rsidTr="00DE2A78">
              <w:tc>
                <w:tcPr>
                  <w:tcW w:w="0" w:type="auto"/>
                </w:tcPr>
                <w:p w14:paraId="53DBF040" w14:textId="77777777" w:rsidR="007516E2" w:rsidRDefault="007516E2" w:rsidP="00DE2A78">
                  <w:r>
                    <w:t>Fenetres</w:t>
                  </w:r>
                </w:p>
              </w:tc>
              <w:tc>
                <w:tcPr>
                  <w:tcW w:w="0" w:type="auto"/>
                </w:tcPr>
                <w:p w14:paraId="379CAA4E" w14:textId="77777777" w:rsidR="007516E2" w:rsidRDefault="007516E2" w:rsidP="00DE2A78">
                  <w:r>
                    <w:t>Il y a 6 fenetres qui font la hauteur du mur</w:t>
                  </w:r>
                </w:p>
              </w:tc>
            </w:tr>
            <w:tr w:rsidR="007516E2" w14:paraId="11AB8DDD" w14:textId="77777777" w:rsidTr="00DE2A78">
              <w:tc>
                <w:tcPr>
                  <w:tcW w:w="0" w:type="auto"/>
                </w:tcPr>
                <w:p w14:paraId="41BAE37C" w14:textId="77777777" w:rsidR="007516E2" w:rsidRDefault="007516E2" w:rsidP="00DE2A78">
                  <w:r>
                    <w:t>Chaises</w:t>
                  </w:r>
                </w:p>
              </w:tc>
              <w:tc>
                <w:tcPr>
                  <w:tcW w:w="0" w:type="auto"/>
                </w:tcPr>
                <w:p w14:paraId="39B5E1FE" w14:textId="77777777" w:rsidR="007516E2" w:rsidRDefault="007516E2" w:rsidP="00DE2A78">
                  <w:r>
                    <w:t>Il y a une chaise par bureau + une pour le prof</w:t>
                  </w:r>
                </w:p>
              </w:tc>
            </w:tr>
            <w:tr w:rsidR="007516E2" w14:paraId="0A8792D6" w14:textId="77777777" w:rsidTr="00DE2A78">
              <w:tc>
                <w:tcPr>
                  <w:tcW w:w="0" w:type="auto"/>
                </w:tcPr>
                <w:p w14:paraId="7D6E20C9" w14:textId="77777777" w:rsidR="007516E2" w:rsidRDefault="007516E2" w:rsidP="00DE2A78">
                  <w:r>
                    <w:t>Ordinateur</w:t>
                  </w:r>
                </w:p>
              </w:tc>
              <w:tc>
                <w:tcPr>
                  <w:tcW w:w="0" w:type="auto"/>
                </w:tcPr>
                <w:p w14:paraId="04ECC67E" w14:textId="77777777" w:rsidR="007516E2" w:rsidRDefault="007516E2" w:rsidP="00DE2A78">
                  <w:r>
                    <w:t>Il y a 1 ordinateur tour par bureau</w:t>
                  </w:r>
                </w:p>
              </w:tc>
            </w:tr>
            <w:tr w:rsidR="007516E2" w14:paraId="451DF607" w14:textId="77777777" w:rsidTr="00DE2A78">
              <w:tc>
                <w:tcPr>
                  <w:tcW w:w="0" w:type="auto"/>
                </w:tcPr>
                <w:p w14:paraId="0E18E507" w14:textId="77777777" w:rsidR="007516E2" w:rsidRDefault="007516E2" w:rsidP="00DE2A78">
                  <w:r>
                    <w:t>Clavier + souris</w:t>
                  </w:r>
                </w:p>
              </w:tc>
              <w:tc>
                <w:tcPr>
                  <w:tcW w:w="0" w:type="auto"/>
                </w:tcPr>
                <w:p w14:paraId="6C16E361" w14:textId="77777777" w:rsidR="007516E2" w:rsidRDefault="007516E2" w:rsidP="00DE2A78">
                  <w:r>
                    <w:t>Il y a un clavier et une souris par bureau</w:t>
                  </w:r>
                </w:p>
              </w:tc>
            </w:tr>
            <w:tr w:rsidR="007516E2" w14:paraId="7ECEF99E" w14:textId="77777777" w:rsidTr="00DE2A78">
              <w:tc>
                <w:tcPr>
                  <w:tcW w:w="0" w:type="auto"/>
                </w:tcPr>
                <w:p w14:paraId="297432B3" w14:textId="77777777" w:rsidR="007516E2" w:rsidRDefault="007516E2" w:rsidP="00DE2A78">
                  <w:r>
                    <w:t>Bureau du prof</w:t>
                  </w:r>
                </w:p>
              </w:tc>
              <w:tc>
                <w:tcPr>
                  <w:tcW w:w="0" w:type="auto"/>
                </w:tcPr>
                <w:p w14:paraId="69C9D3CB" w14:textId="77777777" w:rsidR="007516E2" w:rsidRDefault="007516E2" w:rsidP="00DE2A78">
                  <w:r>
                    <w:t>Il y a un bureau isolee vers le qui face vers le reste de la classe et qui est devans le tableau pour le prof</w:t>
                  </w:r>
                </w:p>
              </w:tc>
            </w:tr>
            <w:tr w:rsidR="007516E2" w14:paraId="3E8D8DD0" w14:textId="77777777" w:rsidTr="00DE2A78">
              <w:tc>
                <w:tcPr>
                  <w:tcW w:w="0" w:type="auto"/>
                </w:tcPr>
                <w:p w14:paraId="654B31A9" w14:textId="77777777" w:rsidR="007516E2" w:rsidRDefault="007516E2" w:rsidP="00DE2A78">
                  <w:r>
                    <w:t>ecran + tableau</w:t>
                  </w:r>
                </w:p>
              </w:tc>
              <w:tc>
                <w:tcPr>
                  <w:tcW w:w="0" w:type="auto"/>
                </w:tcPr>
                <w:p w14:paraId="10BD05A0" w14:textId="77777777" w:rsidR="007516E2" w:rsidRDefault="007516E2" w:rsidP="00DE2A78">
                  <w:r>
                    <w:t>Il y a un tableau et un tres grand ecran a cote du bureau du prof</w:t>
                  </w:r>
                </w:p>
              </w:tc>
            </w:tr>
          </w:tbl>
          <w:p w14:paraId="5786315D" w14:textId="77777777" w:rsidR="007516E2" w:rsidRDefault="007516E2" w:rsidP="00DE2A78"/>
        </w:tc>
      </w:tr>
    </w:tbl>
    <w:p w14:paraId="484A9DC5" w14:textId="77777777" w:rsidR="007516E2" w:rsidRDefault="007516E2" w:rsidP="007516E2"/>
    <w:p w14:paraId="71936854" w14:textId="77777777" w:rsidR="007516E2" w:rsidRDefault="007516E2" w:rsidP="007516E2">
      <w:pPr>
        <w:pStyle w:val="Titre3"/>
      </w:pPr>
      <w:bookmarkStart w:id="42" w:name="_Toc165990156"/>
      <w:r>
        <w:t>Salle d'administration Informatique</w:t>
      </w:r>
      <w:bookmarkEnd w:id="42"/>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55F7E4B7" w14:textId="77777777" w:rsidTr="00DE2A78">
        <w:tc>
          <w:tcPr>
            <w:tcW w:w="0" w:type="auto"/>
          </w:tcPr>
          <w:p w14:paraId="3F164F95" w14:textId="77777777" w:rsidR="007516E2" w:rsidRDefault="007516E2" w:rsidP="00DE2A78">
            <w:r>
              <w:t>En tant qu'Informaticien Je veux une salle d'administration Informatique Pour gérer les utilisateurs et les logiciels des machines</w:t>
            </w:r>
          </w:p>
        </w:tc>
      </w:tr>
      <w:tr w:rsidR="007516E2" w14:paraId="34ADA5B9" w14:textId="77777777" w:rsidTr="00DE2A78">
        <w:tc>
          <w:tcPr>
            <w:tcW w:w="0" w:type="auto"/>
          </w:tcPr>
          <w:p w14:paraId="220E154D"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65"/>
              <w:gridCol w:w="7575"/>
            </w:tblGrid>
            <w:tr w:rsidR="007516E2" w14:paraId="31A0D19E" w14:textId="77777777" w:rsidTr="00DE2A78">
              <w:tc>
                <w:tcPr>
                  <w:tcW w:w="0" w:type="auto"/>
                </w:tcPr>
                <w:p w14:paraId="1153F621" w14:textId="77777777" w:rsidR="007516E2" w:rsidRDefault="007516E2" w:rsidP="00DE2A78">
                  <w:r>
                    <w:t>Bureaux</w:t>
                  </w:r>
                </w:p>
              </w:tc>
              <w:tc>
                <w:tcPr>
                  <w:tcW w:w="0" w:type="auto"/>
                </w:tcPr>
                <w:p w14:paraId="5D160A95" w14:textId="77777777" w:rsidR="007516E2" w:rsidRDefault="007516E2" w:rsidP="00DE2A78">
                  <w:r>
                    <w:t>Il y a 8 bureaux dont 3 bureaux qui se trouvent au fond, 3 au milieu et 2 à 3 mètres de la porte d'entrée</w:t>
                  </w:r>
                </w:p>
              </w:tc>
            </w:tr>
            <w:tr w:rsidR="007516E2" w14:paraId="42C1EFE8" w14:textId="77777777" w:rsidTr="00DE2A78">
              <w:tc>
                <w:tcPr>
                  <w:tcW w:w="0" w:type="auto"/>
                </w:tcPr>
                <w:p w14:paraId="01966BED" w14:textId="77777777" w:rsidR="007516E2" w:rsidRDefault="007516E2" w:rsidP="00DE2A78">
                  <w:r>
                    <w:t>Décoration</w:t>
                  </w:r>
                </w:p>
              </w:tc>
              <w:tc>
                <w:tcPr>
                  <w:tcW w:w="0" w:type="auto"/>
                </w:tcPr>
                <w:p w14:paraId="02B70831" w14:textId="77777777" w:rsidR="007516E2" w:rsidRDefault="007516E2" w:rsidP="00DE2A78">
                  <w:r>
                    <w:t>Au fond de salle il y a une plante sur chaque coin de la salle</w:t>
                  </w:r>
                </w:p>
              </w:tc>
            </w:tr>
            <w:tr w:rsidR="007516E2" w14:paraId="08E8D0B9" w14:textId="77777777" w:rsidTr="00DE2A78">
              <w:tc>
                <w:tcPr>
                  <w:tcW w:w="0" w:type="auto"/>
                </w:tcPr>
                <w:p w14:paraId="251D6DC9" w14:textId="77777777" w:rsidR="007516E2" w:rsidRDefault="007516E2" w:rsidP="00DE2A78">
                  <w:r>
                    <w:t>Portes et fênetres</w:t>
                  </w:r>
                </w:p>
              </w:tc>
              <w:tc>
                <w:tcPr>
                  <w:tcW w:w="0" w:type="auto"/>
                </w:tcPr>
                <w:p w14:paraId="750982B8" w14:textId="77777777" w:rsidR="007516E2" w:rsidRDefault="007516E2" w:rsidP="00DE2A78">
                  <w:r>
                    <w:t>Il y a une porte d'entrée de 2.10 mètres pour entrer dans la salle, il y a les murs extérieurs qui sont en vitre , dont il y a 40cm d'équart entre le mur et la vitre</w:t>
                  </w:r>
                </w:p>
              </w:tc>
            </w:tr>
            <w:tr w:rsidR="007516E2" w14:paraId="1569F6C6" w14:textId="77777777" w:rsidTr="00DE2A78">
              <w:tc>
                <w:tcPr>
                  <w:tcW w:w="0" w:type="auto"/>
                </w:tcPr>
                <w:p w14:paraId="669BF0B1" w14:textId="77777777" w:rsidR="007516E2" w:rsidRDefault="007516E2" w:rsidP="00DE2A78">
                  <w:r>
                    <w:t>PC</w:t>
                  </w:r>
                </w:p>
              </w:tc>
              <w:tc>
                <w:tcPr>
                  <w:tcW w:w="0" w:type="auto"/>
                </w:tcPr>
                <w:p w14:paraId="076DABF1" w14:textId="77777777" w:rsidR="007516E2" w:rsidRDefault="007516E2" w:rsidP="00DE2A78">
                  <w:r>
                    <w:t>Sur les bureaux, il y a un clavier, une souris, deux écrans et un bloc de notes au coin de la table. En dessous de chaque bureau, il se trouve un PC (boîtier)</w:t>
                  </w:r>
                </w:p>
              </w:tc>
            </w:tr>
            <w:tr w:rsidR="007516E2" w14:paraId="575D95FC" w14:textId="77777777" w:rsidTr="00DE2A78">
              <w:tc>
                <w:tcPr>
                  <w:tcW w:w="0" w:type="auto"/>
                </w:tcPr>
                <w:p w14:paraId="1D2CC294" w14:textId="77777777" w:rsidR="007516E2" w:rsidRDefault="007516E2" w:rsidP="00DE2A78">
                  <w:r>
                    <w:t>Lumière</w:t>
                  </w:r>
                </w:p>
              </w:tc>
              <w:tc>
                <w:tcPr>
                  <w:tcW w:w="0" w:type="auto"/>
                </w:tcPr>
                <w:p w14:paraId="59316787" w14:textId="77777777" w:rsidR="007516E2" w:rsidRDefault="007516E2" w:rsidP="00DE2A78">
                  <w:r>
                    <w:t>Sur le toit, il y a 4 lumières qui sont pendues, ils mesurent 30cm et ils sont situées au milieu du toit</w:t>
                  </w:r>
                </w:p>
              </w:tc>
            </w:tr>
            <w:tr w:rsidR="007516E2" w14:paraId="631FB6D4" w14:textId="77777777" w:rsidTr="00DE2A78">
              <w:tc>
                <w:tcPr>
                  <w:tcW w:w="0" w:type="auto"/>
                </w:tcPr>
                <w:p w14:paraId="3C4FCC9F" w14:textId="77777777" w:rsidR="007516E2" w:rsidRDefault="007516E2" w:rsidP="00DE2A78">
                  <w:r>
                    <w:t>Logo</w:t>
                  </w:r>
                </w:p>
              </w:tc>
              <w:tc>
                <w:tcPr>
                  <w:tcW w:w="0" w:type="auto"/>
                </w:tcPr>
                <w:p w14:paraId="5C69D510" w14:textId="77777777" w:rsidR="007516E2" w:rsidRDefault="007516E2" w:rsidP="00DE2A78">
                  <w:r>
                    <w:t>Il y a un logo Impero sur le mur à droite de la salle.</w:t>
                  </w:r>
                </w:p>
              </w:tc>
            </w:tr>
            <w:tr w:rsidR="007516E2" w14:paraId="092F92E2" w14:textId="77777777" w:rsidTr="00DE2A78">
              <w:tc>
                <w:tcPr>
                  <w:tcW w:w="0" w:type="auto"/>
                </w:tcPr>
                <w:p w14:paraId="52B5D20F" w14:textId="77777777" w:rsidR="007516E2" w:rsidRDefault="007516E2" w:rsidP="00DE2A78">
                  <w:r>
                    <w:t>Tapis</w:t>
                  </w:r>
                </w:p>
              </w:tc>
              <w:tc>
                <w:tcPr>
                  <w:tcW w:w="0" w:type="auto"/>
                </w:tcPr>
                <w:p w14:paraId="24486AA2" w14:textId="77777777" w:rsidR="007516E2" w:rsidRDefault="007516E2" w:rsidP="00DE2A78">
                  <w:r>
                    <w:t>Sur le sol, il y a un tapis qui couvre tout le sol de la salle, en gris.</w:t>
                  </w:r>
                </w:p>
              </w:tc>
            </w:tr>
            <w:tr w:rsidR="007516E2" w14:paraId="67329646" w14:textId="77777777" w:rsidTr="00DE2A78">
              <w:tc>
                <w:tcPr>
                  <w:tcW w:w="0" w:type="auto"/>
                </w:tcPr>
                <w:p w14:paraId="0122AD44" w14:textId="77777777" w:rsidR="007516E2" w:rsidRDefault="007516E2" w:rsidP="00DE2A78">
                  <w:r>
                    <w:t>Tableau de tâches</w:t>
                  </w:r>
                </w:p>
              </w:tc>
              <w:tc>
                <w:tcPr>
                  <w:tcW w:w="0" w:type="auto"/>
                </w:tcPr>
                <w:p w14:paraId="2A5DAFEB" w14:textId="77777777" w:rsidR="007516E2" w:rsidRDefault="007516E2" w:rsidP="00DE2A78">
                  <w:r>
                    <w:t>Il y a un tableau blanc au fond pour écrire les tâches urgentes.</w:t>
                  </w:r>
                </w:p>
              </w:tc>
            </w:tr>
          </w:tbl>
          <w:p w14:paraId="1ABBE0D9" w14:textId="77777777" w:rsidR="007516E2" w:rsidRDefault="007516E2" w:rsidP="00DE2A78"/>
        </w:tc>
      </w:tr>
    </w:tbl>
    <w:p w14:paraId="04BB693A" w14:textId="77777777" w:rsidR="007516E2" w:rsidRDefault="007516E2" w:rsidP="007516E2"/>
    <w:p w14:paraId="24C08055" w14:textId="77777777" w:rsidR="007516E2" w:rsidRDefault="007516E2" w:rsidP="007516E2">
      <w:pPr>
        <w:pStyle w:val="Titre3"/>
      </w:pPr>
      <w:bookmarkStart w:id="43" w:name="_Toc165990157"/>
      <w:r>
        <w:t>Salle Technique</w:t>
      </w:r>
      <w:bookmarkEnd w:id="43"/>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362C073F" w14:textId="77777777" w:rsidTr="00DE2A78">
        <w:tc>
          <w:tcPr>
            <w:tcW w:w="0" w:type="auto"/>
          </w:tcPr>
          <w:p w14:paraId="08080171" w14:textId="77777777" w:rsidR="007516E2" w:rsidRDefault="007516E2" w:rsidP="00DE2A78">
            <w:r>
              <w:t>En tant que étudiant Je veux une salle Technique Pour pouvoir avoir des serveurs et autres materiaux</w:t>
            </w:r>
          </w:p>
        </w:tc>
      </w:tr>
      <w:tr w:rsidR="007516E2" w14:paraId="311E88B0" w14:textId="77777777" w:rsidTr="00DE2A78">
        <w:tc>
          <w:tcPr>
            <w:tcW w:w="0" w:type="auto"/>
          </w:tcPr>
          <w:p w14:paraId="521EC265"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12"/>
              <w:gridCol w:w="7528"/>
            </w:tblGrid>
            <w:tr w:rsidR="007516E2" w14:paraId="1525E3EC" w14:textId="77777777" w:rsidTr="00DE2A78">
              <w:tc>
                <w:tcPr>
                  <w:tcW w:w="0" w:type="auto"/>
                </w:tcPr>
                <w:p w14:paraId="0114739D" w14:textId="77777777" w:rsidR="007516E2" w:rsidRDefault="007516E2" w:rsidP="00DE2A78">
                  <w:r>
                    <w:lastRenderedPageBreak/>
                    <w:t>Serveur</w:t>
                  </w:r>
                </w:p>
              </w:tc>
              <w:tc>
                <w:tcPr>
                  <w:tcW w:w="0" w:type="auto"/>
                </w:tcPr>
                <w:p w14:paraId="08A3F620" w14:textId="77777777" w:rsidR="007516E2" w:rsidRDefault="007516E2" w:rsidP="00DE2A78">
                  <w:r>
                    <w:t>Il y a 2 boites de serveurs ou on peut rentrer des racks</w:t>
                  </w:r>
                </w:p>
              </w:tc>
            </w:tr>
            <w:tr w:rsidR="007516E2" w14:paraId="146DDDBE" w14:textId="77777777" w:rsidTr="00DE2A78">
              <w:tc>
                <w:tcPr>
                  <w:tcW w:w="0" w:type="auto"/>
                </w:tcPr>
                <w:p w14:paraId="69A59FD9" w14:textId="77777777" w:rsidR="007516E2" w:rsidRDefault="007516E2" w:rsidP="00DE2A78">
                  <w:r>
                    <w:t>Fenetres</w:t>
                  </w:r>
                </w:p>
              </w:tc>
              <w:tc>
                <w:tcPr>
                  <w:tcW w:w="0" w:type="auto"/>
                </w:tcPr>
                <w:p w14:paraId="11F2387D" w14:textId="77777777" w:rsidR="007516E2" w:rsidRDefault="007516E2" w:rsidP="00DE2A78">
                  <w:r>
                    <w:t>Il y a 2 fenetres</w:t>
                  </w:r>
                </w:p>
              </w:tc>
            </w:tr>
            <w:tr w:rsidR="007516E2" w14:paraId="7EB803E0" w14:textId="77777777" w:rsidTr="00DE2A78">
              <w:tc>
                <w:tcPr>
                  <w:tcW w:w="0" w:type="auto"/>
                </w:tcPr>
                <w:p w14:paraId="55E07CB1" w14:textId="77777777" w:rsidR="007516E2" w:rsidRDefault="007516E2" w:rsidP="00DE2A78">
                  <w:r>
                    <w:t>refroidissement</w:t>
                  </w:r>
                </w:p>
              </w:tc>
              <w:tc>
                <w:tcPr>
                  <w:tcW w:w="0" w:type="auto"/>
                </w:tcPr>
                <w:p w14:paraId="201C74C2" w14:textId="77777777" w:rsidR="007516E2" w:rsidRDefault="007516E2" w:rsidP="00DE2A78">
                  <w:r>
                    <w:t>il y a un moyen de refroidissement pour la salle</w:t>
                  </w:r>
                </w:p>
              </w:tc>
            </w:tr>
            <w:tr w:rsidR="007516E2" w14:paraId="37CBD399" w14:textId="77777777" w:rsidTr="00DE2A78">
              <w:tc>
                <w:tcPr>
                  <w:tcW w:w="0" w:type="auto"/>
                </w:tcPr>
                <w:p w14:paraId="74799A90" w14:textId="77777777" w:rsidR="007516E2" w:rsidRDefault="007516E2" w:rsidP="00DE2A78">
                  <w:r>
                    <w:t>armoires</w:t>
                  </w:r>
                </w:p>
              </w:tc>
              <w:tc>
                <w:tcPr>
                  <w:tcW w:w="0" w:type="auto"/>
                </w:tcPr>
                <w:p w14:paraId="782B7F9E" w14:textId="77777777" w:rsidR="007516E2" w:rsidRDefault="007516E2" w:rsidP="00DE2A78">
                  <w:r>
                    <w:t>il y a 3 armoires pour stocker des choses</w:t>
                  </w:r>
                </w:p>
              </w:tc>
            </w:tr>
            <w:tr w:rsidR="007516E2" w14:paraId="4141909C" w14:textId="77777777" w:rsidTr="00DE2A78">
              <w:tc>
                <w:tcPr>
                  <w:tcW w:w="0" w:type="auto"/>
                </w:tcPr>
                <w:p w14:paraId="21817085" w14:textId="77777777" w:rsidR="007516E2" w:rsidRDefault="007516E2" w:rsidP="00DE2A78">
                  <w:r>
                    <w:t>Endroit</w:t>
                  </w:r>
                </w:p>
              </w:tc>
              <w:tc>
                <w:tcPr>
                  <w:tcW w:w="0" w:type="auto"/>
                </w:tcPr>
                <w:p w14:paraId="7DC67348" w14:textId="77777777" w:rsidR="007516E2" w:rsidRDefault="007516E2" w:rsidP="00DE2A78">
                  <w:r>
                    <w:t>la salle technique est dans d17</w:t>
                  </w:r>
                </w:p>
              </w:tc>
            </w:tr>
            <w:tr w:rsidR="007516E2" w14:paraId="42243A43" w14:textId="77777777" w:rsidTr="00DE2A78">
              <w:tc>
                <w:tcPr>
                  <w:tcW w:w="0" w:type="auto"/>
                </w:tcPr>
                <w:p w14:paraId="0B558977" w14:textId="77777777" w:rsidR="007516E2" w:rsidRDefault="007516E2" w:rsidP="00DE2A78">
                  <w:r>
                    <w:t>Poste de travail</w:t>
                  </w:r>
                </w:p>
              </w:tc>
              <w:tc>
                <w:tcPr>
                  <w:tcW w:w="0" w:type="auto"/>
                </w:tcPr>
                <w:p w14:paraId="6B875712" w14:textId="77777777" w:rsidR="007516E2" w:rsidRDefault="007516E2" w:rsidP="00DE2A78">
                  <w:r>
                    <w:t>Il y a au un poste de travail avec un ordinateur, un bureau, une souris et un clavier</w:t>
                  </w:r>
                </w:p>
              </w:tc>
            </w:tr>
            <w:tr w:rsidR="007516E2" w14:paraId="0DFE257D" w14:textId="77777777" w:rsidTr="00DE2A78">
              <w:tc>
                <w:tcPr>
                  <w:tcW w:w="0" w:type="auto"/>
                </w:tcPr>
                <w:p w14:paraId="02DBE566" w14:textId="77777777" w:rsidR="007516E2" w:rsidRDefault="007516E2" w:rsidP="00DE2A78">
                  <w:r>
                    <w:t>Goulotte</w:t>
                  </w:r>
                </w:p>
              </w:tc>
              <w:tc>
                <w:tcPr>
                  <w:tcW w:w="0" w:type="auto"/>
                </w:tcPr>
                <w:p w14:paraId="48FC315A" w14:textId="77777777" w:rsidR="007516E2" w:rsidRDefault="007516E2" w:rsidP="00DE2A78">
                  <w:r>
                    <w:t>Il y a une goulotte</w:t>
                  </w:r>
                </w:p>
              </w:tc>
            </w:tr>
            <w:tr w:rsidR="007516E2" w14:paraId="720316FB" w14:textId="77777777" w:rsidTr="00DE2A78">
              <w:tc>
                <w:tcPr>
                  <w:tcW w:w="0" w:type="auto"/>
                </w:tcPr>
                <w:p w14:paraId="69F0E414" w14:textId="77777777" w:rsidR="007516E2" w:rsidRDefault="007516E2" w:rsidP="00DE2A78">
                  <w:r>
                    <w:t>Echelle</w:t>
                  </w:r>
                </w:p>
              </w:tc>
              <w:tc>
                <w:tcPr>
                  <w:tcW w:w="0" w:type="auto"/>
                </w:tcPr>
                <w:p w14:paraId="596AD1E5" w14:textId="77777777" w:rsidR="007516E2" w:rsidRDefault="007516E2" w:rsidP="00DE2A78">
                  <w:r>
                    <w:t>il y a une echelle</w:t>
                  </w:r>
                </w:p>
              </w:tc>
            </w:tr>
          </w:tbl>
          <w:p w14:paraId="7B957E63" w14:textId="77777777" w:rsidR="007516E2" w:rsidRDefault="007516E2" w:rsidP="00DE2A78"/>
        </w:tc>
      </w:tr>
    </w:tbl>
    <w:p w14:paraId="7B6E90FD" w14:textId="77777777" w:rsidR="007516E2" w:rsidRDefault="007516E2" w:rsidP="007516E2"/>
    <w:p w14:paraId="5BBD3DEF" w14:textId="77777777" w:rsidR="007516E2" w:rsidRDefault="007516E2" w:rsidP="007516E2">
      <w:pPr>
        <w:pStyle w:val="Titre3"/>
      </w:pPr>
      <w:bookmarkStart w:id="44" w:name="_Toc165990158"/>
      <w:r>
        <w:t>Toilettes</w:t>
      </w:r>
      <w:bookmarkEnd w:id="44"/>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5FE6ECE" w14:textId="77777777" w:rsidTr="00DE2A78">
        <w:tc>
          <w:tcPr>
            <w:tcW w:w="0" w:type="auto"/>
          </w:tcPr>
          <w:p w14:paraId="05FDD5C4" w14:textId="77777777" w:rsidR="007516E2" w:rsidRDefault="007516E2" w:rsidP="00DE2A78">
            <w:r>
              <w:t>En tant qu'utilisateur du bâtiment Je veux des toilettes Pour pouvoir faire mes besoins et me laver les mains</w:t>
            </w:r>
          </w:p>
        </w:tc>
      </w:tr>
      <w:tr w:rsidR="007516E2" w14:paraId="29987E15" w14:textId="77777777" w:rsidTr="00DE2A78">
        <w:tc>
          <w:tcPr>
            <w:tcW w:w="0" w:type="auto"/>
          </w:tcPr>
          <w:p w14:paraId="3CEDD44A"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30"/>
              <w:gridCol w:w="7510"/>
            </w:tblGrid>
            <w:tr w:rsidR="007516E2" w14:paraId="31CB7CA9" w14:textId="77777777" w:rsidTr="00DE2A78">
              <w:tc>
                <w:tcPr>
                  <w:tcW w:w="0" w:type="auto"/>
                </w:tcPr>
                <w:p w14:paraId="0AF5F3AD" w14:textId="77777777" w:rsidR="007516E2" w:rsidRDefault="007516E2" w:rsidP="00DE2A78">
                  <w:r>
                    <w:t>Murs</w:t>
                  </w:r>
                </w:p>
              </w:tc>
              <w:tc>
                <w:tcPr>
                  <w:tcW w:w="0" w:type="auto"/>
                </w:tcPr>
                <w:p w14:paraId="1891F0B1" w14:textId="77777777" w:rsidR="007516E2" w:rsidRDefault="007516E2" w:rsidP="00DE2A78">
                  <w:r>
                    <w:t>Il faut des murs qui separent chaque toilette, ces murs doit faire au moins 2m20</w:t>
                  </w:r>
                </w:p>
              </w:tc>
            </w:tr>
            <w:tr w:rsidR="007516E2" w14:paraId="7BEDB795" w14:textId="77777777" w:rsidTr="00DE2A78">
              <w:tc>
                <w:tcPr>
                  <w:tcW w:w="0" w:type="auto"/>
                </w:tcPr>
                <w:p w14:paraId="667A285F" w14:textId="77777777" w:rsidR="007516E2" w:rsidRDefault="007516E2" w:rsidP="00DE2A78">
                  <w:r>
                    <w:t>Toilettes</w:t>
                  </w:r>
                </w:p>
              </w:tc>
              <w:tc>
                <w:tcPr>
                  <w:tcW w:w="0" w:type="auto"/>
                </w:tcPr>
                <w:p w14:paraId="776BC190" w14:textId="77777777" w:rsidR="007516E2" w:rsidRDefault="007516E2" w:rsidP="00DE2A78">
                  <w:r>
                    <w:t>Il y a 4 toilettes par salle</w:t>
                  </w:r>
                </w:p>
              </w:tc>
            </w:tr>
            <w:tr w:rsidR="007516E2" w14:paraId="7F751378" w14:textId="77777777" w:rsidTr="00DE2A78">
              <w:tc>
                <w:tcPr>
                  <w:tcW w:w="0" w:type="auto"/>
                </w:tcPr>
                <w:p w14:paraId="69A8BC26" w14:textId="77777777" w:rsidR="007516E2" w:rsidRDefault="007516E2" w:rsidP="00DE2A78">
                  <w:r>
                    <w:t>Salle</w:t>
                  </w:r>
                </w:p>
              </w:tc>
              <w:tc>
                <w:tcPr>
                  <w:tcW w:w="0" w:type="auto"/>
                </w:tcPr>
                <w:p w14:paraId="0946E2BD" w14:textId="77777777" w:rsidR="007516E2" w:rsidRDefault="007516E2" w:rsidP="00DE2A78">
                  <w:r>
                    <w:t>La salle de toilettes est en d04</w:t>
                  </w:r>
                </w:p>
              </w:tc>
            </w:tr>
            <w:tr w:rsidR="007516E2" w14:paraId="480D21E3" w14:textId="77777777" w:rsidTr="00DE2A78">
              <w:tc>
                <w:tcPr>
                  <w:tcW w:w="0" w:type="auto"/>
                </w:tcPr>
                <w:p w14:paraId="4978E63E" w14:textId="77777777" w:rsidR="007516E2" w:rsidRDefault="007516E2" w:rsidP="00DE2A78">
                  <w:r>
                    <w:t>Fenetres</w:t>
                  </w:r>
                </w:p>
              </w:tc>
              <w:tc>
                <w:tcPr>
                  <w:tcW w:w="0" w:type="auto"/>
                </w:tcPr>
                <w:p w14:paraId="3E25B7E8" w14:textId="77777777" w:rsidR="007516E2" w:rsidRDefault="007516E2" w:rsidP="00DE2A78">
                  <w:r>
                    <w:t>Il y a 2 fenêtres ouvrables en face de la porte d'entrée</w:t>
                  </w:r>
                </w:p>
              </w:tc>
            </w:tr>
            <w:tr w:rsidR="007516E2" w14:paraId="247C98EE" w14:textId="77777777" w:rsidTr="00DE2A78">
              <w:tc>
                <w:tcPr>
                  <w:tcW w:w="0" w:type="auto"/>
                </w:tcPr>
                <w:p w14:paraId="3AD9DCCE" w14:textId="77777777" w:rsidR="007516E2" w:rsidRDefault="007516E2" w:rsidP="00DE2A78">
                  <w:r>
                    <w:t>Sol</w:t>
                  </w:r>
                </w:p>
              </w:tc>
              <w:tc>
                <w:tcPr>
                  <w:tcW w:w="0" w:type="auto"/>
                </w:tcPr>
                <w:p w14:paraId="52F88E6C" w14:textId="77777777" w:rsidR="007516E2" w:rsidRDefault="007516E2" w:rsidP="00DE2A78">
                  <w:r>
                    <w:t>Il y a du carlage par terre avec une texture de plâques en gris</w:t>
                  </w:r>
                </w:p>
              </w:tc>
            </w:tr>
            <w:tr w:rsidR="007516E2" w14:paraId="5B1A7E58" w14:textId="77777777" w:rsidTr="00DE2A78">
              <w:tc>
                <w:tcPr>
                  <w:tcW w:w="0" w:type="auto"/>
                </w:tcPr>
                <w:p w14:paraId="5B03B82D" w14:textId="77777777" w:rsidR="007516E2" w:rsidRDefault="007516E2" w:rsidP="00DE2A78">
                  <w:r>
                    <w:t>Lavabo</w:t>
                  </w:r>
                </w:p>
              </w:tc>
              <w:tc>
                <w:tcPr>
                  <w:tcW w:w="0" w:type="auto"/>
                </w:tcPr>
                <w:p w14:paraId="38BD8EC2" w14:textId="77777777" w:rsidR="007516E2" w:rsidRDefault="007516E2" w:rsidP="00DE2A78">
                  <w:r>
                    <w:t>Il y a deux lavabos avec un mirroir chacun</w:t>
                  </w:r>
                </w:p>
              </w:tc>
            </w:tr>
            <w:tr w:rsidR="007516E2" w14:paraId="5977746F" w14:textId="77777777" w:rsidTr="00DE2A78">
              <w:tc>
                <w:tcPr>
                  <w:tcW w:w="0" w:type="auto"/>
                </w:tcPr>
                <w:p w14:paraId="226DD5F4" w14:textId="77777777" w:rsidR="007516E2" w:rsidRDefault="007516E2" w:rsidP="00DE2A78">
                  <w:r>
                    <w:t>Poubelle</w:t>
                  </w:r>
                </w:p>
              </w:tc>
              <w:tc>
                <w:tcPr>
                  <w:tcW w:w="0" w:type="auto"/>
                </w:tcPr>
                <w:p w14:paraId="6AB5BF44" w14:textId="77777777" w:rsidR="007516E2" w:rsidRDefault="007516E2" w:rsidP="00DE2A78">
                  <w:r>
                    <w:t>Il y a une poubelle à droite de la porte d'entré</w:t>
                  </w:r>
                </w:p>
              </w:tc>
            </w:tr>
            <w:tr w:rsidR="007516E2" w14:paraId="6014C9F8" w14:textId="77777777" w:rsidTr="00DE2A78">
              <w:tc>
                <w:tcPr>
                  <w:tcW w:w="0" w:type="auto"/>
                </w:tcPr>
                <w:p w14:paraId="56BAB345" w14:textId="77777777" w:rsidR="007516E2" w:rsidRDefault="007516E2" w:rsidP="00DE2A78">
                  <w:r>
                    <w:t>Savon + secheur</w:t>
                  </w:r>
                </w:p>
              </w:tc>
              <w:tc>
                <w:tcPr>
                  <w:tcW w:w="0" w:type="auto"/>
                </w:tcPr>
                <w:p w14:paraId="537C3BF3" w14:textId="77777777" w:rsidR="007516E2" w:rsidRDefault="007516E2" w:rsidP="00DE2A78">
                  <w:r>
                    <w:t>Il y a des distributeurs de savon et un appareil à secher sur le même mur que le lavabo</w:t>
                  </w:r>
                </w:p>
              </w:tc>
            </w:tr>
          </w:tbl>
          <w:p w14:paraId="18951021" w14:textId="77777777" w:rsidR="007516E2" w:rsidRDefault="007516E2" w:rsidP="00DE2A78"/>
        </w:tc>
      </w:tr>
    </w:tbl>
    <w:p w14:paraId="5A29B907" w14:textId="77777777" w:rsidR="007516E2" w:rsidRDefault="007516E2" w:rsidP="007516E2"/>
    <w:p w14:paraId="0DAC33BD" w14:textId="77777777" w:rsidR="007516E2" w:rsidRDefault="007516E2" w:rsidP="007516E2">
      <w:pPr>
        <w:pStyle w:val="Titre3"/>
      </w:pPr>
      <w:bookmarkStart w:id="45" w:name="_Toc165990159"/>
      <w:r>
        <w:t>Salle de repos</w:t>
      </w:r>
      <w:bookmarkEnd w:id="45"/>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79AFD548" w14:textId="77777777" w:rsidTr="00DE2A78">
        <w:tc>
          <w:tcPr>
            <w:tcW w:w="0" w:type="auto"/>
          </w:tcPr>
          <w:p w14:paraId="2249863F" w14:textId="77777777" w:rsidR="007516E2" w:rsidRDefault="007516E2" w:rsidP="00DE2A78">
            <w:r>
              <w:t>En tant qu'utilisateur du bâtiment Je veux une salle de repos Afin de pouvoir me repauser pendant mes pauses</w:t>
            </w:r>
          </w:p>
        </w:tc>
      </w:tr>
      <w:tr w:rsidR="007516E2" w14:paraId="1DFE1DA4" w14:textId="77777777" w:rsidTr="00DE2A78">
        <w:tc>
          <w:tcPr>
            <w:tcW w:w="0" w:type="auto"/>
          </w:tcPr>
          <w:p w14:paraId="69962669"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3595"/>
              <w:gridCol w:w="5445"/>
            </w:tblGrid>
            <w:tr w:rsidR="007516E2" w14:paraId="5969B0E7" w14:textId="77777777" w:rsidTr="00DE2A78">
              <w:tc>
                <w:tcPr>
                  <w:tcW w:w="0" w:type="auto"/>
                </w:tcPr>
                <w:p w14:paraId="404C82B4" w14:textId="77777777" w:rsidR="007516E2" w:rsidRDefault="007516E2" w:rsidP="00DE2A78">
                  <w:r>
                    <w:t>3 canapé</w:t>
                  </w:r>
                </w:p>
              </w:tc>
              <w:tc>
                <w:tcPr>
                  <w:tcW w:w="0" w:type="auto"/>
                </w:tcPr>
                <w:p w14:paraId="523F1732" w14:textId="77777777" w:rsidR="007516E2" w:rsidRDefault="007516E2" w:rsidP="00DE2A78">
                  <w:r>
                    <w:t>Il y a 3 canapé sur chaque coter des murs sauf le mur d'entrer</w:t>
                  </w:r>
                </w:p>
              </w:tc>
            </w:tr>
            <w:tr w:rsidR="007516E2" w14:paraId="6290BCF1" w14:textId="77777777" w:rsidTr="00DE2A78">
              <w:tc>
                <w:tcPr>
                  <w:tcW w:w="0" w:type="auto"/>
                </w:tcPr>
                <w:p w14:paraId="46B482A8" w14:textId="77777777" w:rsidR="007516E2" w:rsidRDefault="007516E2" w:rsidP="00DE2A78">
                  <w:r>
                    <w:t>2 pouffe</w:t>
                  </w:r>
                </w:p>
              </w:tc>
              <w:tc>
                <w:tcPr>
                  <w:tcW w:w="0" w:type="auto"/>
                </w:tcPr>
                <w:p w14:paraId="160540B9" w14:textId="77777777" w:rsidR="007516E2" w:rsidRDefault="007516E2" w:rsidP="00DE2A78">
                  <w:r>
                    <w:t>Il y a 2 pouffe</w:t>
                  </w:r>
                </w:p>
              </w:tc>
            </w:tr>
            <w:tr w:rsidR="007516E2" w14:paraId="1DD64F05" w14:textId="77777777" w:rsidTr="00DE2A78">
              <w:tc>
                <w:tcPr>
                  <w:tcW w:w="0" w:type="auto"/>
                </w:tcPr>
                <w:p w14:paraId="65AD4B2E" w14:textId="77777777" w:rsidR="007516E2" w:rsidRDefault="007516E2" w:rsidP="00DE2A78">
                  <w:r>
                    <w:t>1 baby foot</w:t>
                  </w:r>
                </w:p>
              </w:tc>
              <w:tc>
                <w:tcPr>
                  <w:tcW w:w="0" w:type="auto"/>
                </w:tcPr>
                <w:p w14:paraId="442A178D" w14:textId="77777777" w:rsidR="007516E2" w:rsidRDefault="007516E2" w:rsidP="00DE2A78">
                  <w:r>
                    <w:t>Il y a 1 baby foot au milieu de la salle</w:t>
                  </w:r>
                </w:p>
              </w:tc>
            </w:tr>
            <w:tr w:rsidR="007516E2" w14:paraId="57C3F6DA" w14:textId="77777777" w:rsidTr="00DE2A78">
              <w:tc>
                <w:tcPr>
                  <w:tcW w:w="0" w:type="auto"/>
                </w:tcPr>
                <w:p w14:paraId="41A241A4" w14:textId="77777777" w:rsidR="007516E2" w:rsidRDefault="007516E2" w:rsidP="00DE2A78">
                  <w:r>
                    <w:t>2 télé connecter a des pc's</w:t>
                  </w:r>
                </w:p>
              </w:tc>
              <w:tc>
                <w:tcPr>
                  <w:tcW w:w="0" w:type="auto"/>
                </w:tcPr>
                <w:p w14:paraId="08BD0DB8" w14:textId="77777777" w:rsidR="007516E2" w:rsidRDefault="007516E2" w:rsidP="00DE2A78">
                  <w:r>
                    <w:t>Il y a 2 télé connecter a des pc's</w:t>
                  </w:r>
                </w:p>
              </w:tc>
            </w:tr>
            <w:tr w:rsidR="007516E2" w14:paraId="005FE14B" w14:textId="77777777" w:rsidTr="00DE2A78">
              <w:tc>
                <w:tcPr>
                  <w:tcW w:w="0" w:type="auto"/>
                </w:tcPr>
                <w:p w14:paraId="13E1ED14" w14:textId="77777777" w:rsidR="007516E2" w:rsidRDefault="007516E2" w:rsidP="00DE2A78">
                  <w:r>
                    <w:t>1 tapis</w:t>
                  </w:r>
                </w:p>
              </w:tc>
              <w:tc>
                <w:tcPr>
                  <w:tcW w:w="0" w:type="auto"/>
                </w:tcPr>
                <w:p w14:paraId="5D50D09C" w14:textId="77777777" w:rsidR="007516E2" w:rsidRDefault="007516E2" w:rsidP="00DE2A78">
                  <w:r>
                    <w:t>Il y a 1 tapis de style moderne au milieu de la salle</w:t>
                  </w:r>
                </w:p>
              </w:tc>
            </w:tr>
            <w:tr w:rsidR="007516E2" w14:paraId="26DAD443" w14:textId="77777777" w:rsidTr="00DE2A78">
              <w:tc>
                <w:tcPr>
                  <w:tcW w:w="0" w:type="auto"/>
                </w:tcPr>
                <w:p w14:paraId="7952ADF2" w14:textId="77777777" w:rsidR="007516E2" w:rsidRDefault="007516E2" w:rsidP="00DE2A78">
                  <w:r>
                    <w:t>Led rgb</w:t>
                  </w:r>
                </w:p>
              </w:tc>
              <w:tc>
                <w:tcPr>
                  <w:tcW w:w="0" w:type="auto"/>
                </w:tcPr>
                <w:p w14:paraId="73E8037D" w14:textId="77777777" w:rsidR="007516E2" w:rsidRDefault="007516E2" w:rsidP="00DE2A78">
                  <w:r>
                    <w:t>Il y a une led rgb au coins de la salle</w:t>
                  </w:r>
                </w:p>
              </w:tc>
            </w:tr>
            <w:tr w:rsidR="007516E2" w14:paraId="373A4F05" w14:textId="77777777" w:rsidTr="00DE2A78">
              <w:tc>
                <w:tcPr>
                  <w:tcW w:w="0" w:type="auto"/>
                </w:tcPr>
                <w:p w14:paraId="340DDFF0" w14:textId="77777777" w:rsidR="007516E2" w:rsidRDefault="007516E2" w:rsidP="00DE2A78">
                  <w:r>
                    <w:t>2 Fenetres au mur donnant sur l'exterieur</w:t>
                  </w:r>
                </w:p>
              </w:tc>
              <w:tc>
                <w:tcPr>
                  <w:tcW w:w="0" w:type="auto"/>
                </w:tcPr>
                <w:p w14:paraId="1354CC9D" w14:textId="77777777" w:rsidR="007516E2" w:rsidRDefault="007516E2" w:rsidP="00DE2A78">
                  <w:r>
                    <w:t>Il y a 2 fenetres au mur donnant sur l'exterieur</w:t>
                  </w:r>
                </w:p>
              </w:tc>
            </w:tr>
            <w:tr w:rsidR="007516E2" w14:paraId="2610EFE2" w14:textId="77777777" w:rsidTr="00DE2A78">
              <w:tc>
                <w:tcPr>
                  <w:tcW w:w="0" w:type="auto"/>
                </w:tcPr>
                <w:p w14:paraId="52F63E32" w14:textId="77777777" w:rsidR="007516E2" w:rsidRDefault="007516E2" w:rsidP="00DE2A78">
                  <w:r>
                    <w:t>5 Tableaux</w:t>
                  </w:r>
                </w:p>
              </w:tc>
              <w:tc>
                <w:tcPr>
                  <w:tcW w:w="0" w:type="auto"/>
                </w:tcPr>
                <w:p w14:paraId="4BBCD3AA" w14:textId="77777777" w:rsidR="007516E2" w:rsidRDefault="007516E2" w:rsidP="00DE2A78">
                  <w:r>
                    <w:t>Il y a 5 tableaux de style moderne</w:t>
                  </w:r>
                </w:p>
              </w:tc>
            </w:tr>
          </w:tbl>
          <w:p w14:paraId="72CF83BF" w14:textId="77777777" w:rsidR="007516E2" w:rsidRDefault="007516E2" w:rsidP="00DE2A78"/>
        </w:tc>
      </w:tr>
    </w:tbl>
    <w:p w14:paraId="38C3DBBE" w14:textId="77777777" w:rsidR="007516E2" w:rsidRDefault="007516E2" w:rsidP="007516E2"/>
    <w:p w14:paraId="4CD1E695" w14:textId="77777777" w:rsidR="007516E2" w:rsidRDefault="007516E2" w:rsidP="007516E2">
      <w:pPr>
        <w:pStyle w:val="Titre3"/>
      </w:pPr>
      <w:bookmarkStart w:id="46" w:name="_Toc165990160"/>
      <w:r>
        <w:t>Parking</w:t>
      </w:r>
      <w:bookmarkEnd w:id="46"/>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2961B82" w14:textId="77777777" w:rsidTr="00DE2A78">
        <w:tc>
          <w:tcPr>
            <w:tcW w:w="0" w:type="auto"/>
          </w:tcPr>
          <w:p w14:paraId="2B87C4D0" w14:textId="77777777" w:rsidR="007516E2" w:rsidRDefault="007516E2" w:rsidP="00DE2A78">
            <w:r>
              <w:t>En tant que personne conduisant un véhicule à deux ou 4 roues Je veux un parking Pour pouvoir parquer mon engin en venant a Vennes</w:t>
            </w:r>
          </w:p>
        </w:tc>
      </w:tr>
      <w:tr w:rsidR="007516E2" w14:paraId="0FFBE136" w14:textId="77777777" w:rsidTr="00DE2A78">
        <w:tc>
          <w:tcPr>
            <w:tcW w:w="0" w:type="auto"/>
          </w:tcPr>
          <w:p w14:paraId="23AA09B1"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28"/>
              <w:gridCol w:w="7212"/>
            </w:tblGrid>
            <w:tr w:rsidR="007516E2" w14:paraId="71C1F08E" w14:textId="77777777" w:rsidTr="00DE2A78">
              <w:tc>
                <w:tcPr>
                  <w:tcW w:w="0" w:type="auto"/>
                </w:tcPr>
                <w:p w14:paraId="4D429F5F" w14:textId="77777777" w:rsidR="007516E2" w:rsidRDefault="007516E2" w:rsidP="00DE2A78">
                  <w:r>
                    <w:t>40 places de moto</w:t>
                  </w:r>
                </w:p>
              </w:tc>
              <w:tc>
                <w:tcPr>
                  <w:tcW w:w="0" w:type="auto"/>
                </w:tcPr>
                <w:p w14:paraId="0FE8D1B6" w14:textId="77777777" w:rsidR="007516E2" w:rsidRDefault="007516E2" w:rsidP="00DE2A78">
                  <w:r>
                    <w:t>Il y a 40 places moto situer derrière le bâtiment</w:t>
                  </w:r>
                </w:p>
              </w:tc>
            </w:tr>
            <w:tr w:rsidR="007516E2" w14:paraId="710E0768" w14:textId="77777777" w:rsidTr="00DE2A78">
              <w:tc>
                <w:tcPr>
                  <w:tcW w:w="0" w:type="auto"/>
                </w:tcPr>
                <w:p w14:paraId="383675B1" w14:textId="77777777" w:rsidR="007516E2" w:rsidRDefault="007516E2" w:rsidP="00DE2A78">
                  <w:r>
                    <w:t>20 places voiture</w:t>
                  </w:r>
                </w:p>
              </w:tc>
              <w:tc>
                <w:tcPr>
                  <w:tcW w:w="0" w:type="auto"/>
                </w:tcPr>
                <w:p w14:paraId="1C4DD5C1" w14:textId="77777777" w:rsidR="007516E2" w:rsidRDefault="007516E2" w:rsidP="00DE2A78">
                  <w:r>
                    <w:t>Il y a 20 places voiture situer derrière le parking moto</w:t>
                  </w:r>
                </w:p>
              </w:tc>
            </w:tr>
            <w:tr w:rsidR="007516E2" w14:paraId="388198DF" w14:textId="77777777" w:rsidTr="00DE2A78">
              <w:tc>
                <w:tcPr>
                  <w:tcW w:w="0" w:type="auto"/>
                </w:tcPr>
                <w:p w14:paraId="423F06C2" w14:textId="77777777" w:rsidR="007516E2" w:rsidRDefault="007516E2" w:rsidP="00DE2A78">
                  <w:r>
                    <w:t>Marquage au sol</w:t>
                  </w:r>
                </w:p>
              </w:tc>
              <w:tc>
                <w:tcPr>
                  <w:tcW w:w="0" w:type="auto"/>
                </w:tcPr>
                <w:p w14:paraId="06F32290" w14:textId="77777777" w:rsidR="007516E2" w:rsidRDefault="007516E2" w:rsidP="00DE2A78">
                  <w:r>
                    <w:t>Il y a des marquages blanc au sol</w:t>
                  </w:r>
                </w:p>
              </w:tc>
            </w:tr>
            <w:tr w:rsidR="007516E2" w14:paraId="001FEC6C" w14:textId="77777777" w:rsidTr="00DE2A78">
              <w:tc>
                <w:tcPr>
                  <w:tcW w:w="0" w:type="auto"/>
                </w:tcPr>
                <w:p w14:paraId="5ED28371" w14:textId="77777777" w:rsidR="007516E2" w:rsidRDefault="007516E2" w:rsidP="00DE2A78">
                  <w:r>
                    <w:t>Toit pour moto</w:t>
                  </w:r>
                </w:p>
              </w:tc>
              <w:tc>
                <w:tcPr>
                  <w:tcW w:w="0" w:type="auto"/>
                </w:tcPr>
                <w:p w14:paraId="4D097D7C" w14:textId="77777777" w:rsidR="007516E2" w:rsidRDefault="007516E2" w:rsidP="00DE2A78">
                  <w:r>
                    <w:t>Il y a un toit pour le parking moto</w:t>
                  </w:r>
                </w:p>
              </w:tc>
            </w:tr>
            <w:tr w:rsidR="007516E2" w14:paraId="533CB0FA" w14:textId="77777777" w:rsidTr="00DE2A78">
              <w:tc>
                <w:tcPr>
                  <w:tcW w:w="0" w:type="auto"/>
                </w:tcPr>
                <w:p w14:paraId="63BD8DB3" w14:textId="77777777" w:rsidR="007516E2" w:rsidRDefault="007516E2" w:rsidP="00DE2A78">
                  <w:r>
                    <w:t>Route pour parking</w:t>
                  </w:r>
                </w:p>
              </w:tc>
              <w:tc>
                <w:tcPr>
                  <w:tcW w:w="0" w:type="auto"/>
                </w:tcPr>
                <w:p w14:paraId="79F1FB25" w14:textId="77777777" w:rsidR="007516E2" w:rsidRDefault="007516E2" w:rsidP="00DE2A78">
                  <w:r>
                    <w:t>Il y a une route qui relie le parking a la route principale</w:t>
                  </w:r>
                </w:p>
              </w:tc>
            </w:tr>
            <w:tr w:rsidR="007516E2" w14:paraId="2D453273" w14:textId="77777777" w:rsidTr="00DE2A78">
              <w:tc>
                <w:tcPr>
                  <w:tcW w:w="0" w:type="auto"/>
                </w:tcPr>
                <w:p w14:paraId="5A5E4E72" w14:textId="77777777" w:rsidR="007516E2" w:rsidRDefault="007516E2" w:rsidP="00DE2A78">
                  <w:r>
                    <w:t>placement moto</w:t>
                  </w:r>
                </w:p>
              </w:tc>
              <w:tc>
                <w:tcPr>
                  <w:tcW w:w="0" w:type="auto"/>
                </w:tcPr>
                <w:p w14:paraId="6EF44D45" w14:textId="77777777" w:rsidR="007516E2" w:rsidRDefault="007516E2" w:rsidP="00DE2A78">
                  <w:r>
                    <w:t>Il y a les places moto coller au dos du batiment</w:t>
                  </w:r>
                </w:p>
              </w:tc>
            </w:tr>
            <w:tr w:rsidR="007516E2" w14:paraId="11BE6E24" w14:textId="77777777" w:rsidTr="00DE2A78">
              <w:tc>
                <w:tcPr>
                  <w:tcW w:w="0" w:type="auto"/>
                </w:tcPr>
                <w:p w14:paraId="52AD2C49" w14:textId="77777777" w:rsidR="007516E2" w:rsidRDefault="007516E2" w:rsidP="00DE2A78">
                  <w:r>
                    <w:lastRenderedPageBreak/>
                    <w:t>Flèches de sortie</w:t>
                  </w:r>
                </w:p>
              </w:tc>
              <w:tc>
                <w:tcPr>
                  <w:tcW w:w="0" w:type="auto"/>
                </w:tcPr>
                <w:p w14:paraId="5888C36F" w14:textId="77777777" w:rsidR="007516E2" w:rsidRDefault="007516E2" w:rsidP="00DE2A78">
                  <w:r>
                    <w:t>Il y a des flèches qui situe la sortie du parking</w:t>
                  </w:r>
                </w:p>
              </w:tc>
            </w:tr>
            <w:tr w:rsidR="007516E2" w14:paraId="06CC746C" w14:textId="77777777" w:rsidTr="00DE2A78">
              <w:tc>
                <w:tcPr>
                  <w:tcW w:w="0" w:type="auto"/>
                </w:tcPr>
                <w:p w14:paraId="5194155F" w14:textId="77777777" w:rsidR="007516E2" w:rsidRDefault="007516E2" w:rsidP="00DE2A78">
                  <w:r>
                    <w:t>Casier pour casques</w:t>
                  </w:r>
                </w:p>
              </w:tc>
              <w:tc>
                <w:tcPr>
                  <w:tcW w:w="0" w:type="auto"/>
                </w:tcPr>
                <w:p w14:paraId="3904C37D" w14:textId="77777777" w:rsidR="007516E2" w:rsidRDefault="007516E2" w:rsidP="00DE2A78">
                  <w:r>
                    <w:t>Il y a des casiers situer dans le bâtiment avec la fonction de pouvoir y mettre son casque</w:t>
                  </w:r>
                </w:p>
              </w:tc>
            </w:tr>
          </w:tbl>
          <w:p w14:paraId="6C9AF6D3" w14:textId="77777777" w:rsidR="007516E2" w:rsidRDefault="007516E2" w:rsidP="00DE2A78"/>
        </w:tc>
      </w:tr>
    </w:tbl>
    <w:p w14:paraId="4CFB7F1A" w14:textId="77777777" w:rsidR="007516E2" w:rsidRDefault="007516E2" w:rsidP="007516E2"/>
    <w:p w14:paraId="6747E1E8" w14:textId="77777777" w:rsidR="007516E2" w:rsidRDefault="007516E2" w:rsidP="007516E2">
      <w:pPr>
        <w:pStyle w:val="Titre3"/>
      </w:pPr>
      <w:bookmarkStart w:id="47" w:name="_Toc165990161"/>
      <w:r>
        <w:t>Salle de Reserve</w:t>
      </w:r>
      <w:bookmarkEnd w:id="47"/>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196C0BBD" w14:textId="77777777" w:rsidTr="00DE2A78">
        <w:tc>
          <w:tcPr>
            <w:tcW w:w="0" w:type="auto"/>
          </w:tcPr>
          <w:p w14:paraId="4BB27CD6" w14:textId="77777777" w:rsidR="007516E2" w:rsidRDefault="007516E2" w:rsidP="00DE2A78">
            <w:r>
              <w:t>En tant que professeur, Je souhaiterais une salle de Reserve, Afin de pouvoir changer ou remplacer du matériel, en cas de besoin ou d'urgence</w:t>
            </w:r>
          </w:p>
        </w:tc>
      </w:tr>
      <w:tr w:rsidR="007516E2" w14:paraId="3378ED0D" w14:textId="77777777" w:rsidTr="00DE2A78">
        <w:tc>
          <w:tcPr>
            <w:tcW w:w="0" w:type="auto"/>
          </w:tcPr>
          <w:p w14:paraId="610B1E03"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52"/>
              <w:gridCol w:w="7188"/>
            </w:tblGrid>
            <w:tr w:rsidR="007516E2" w14:paraId="7E38B09A" w14:textId="77777777" w:rsidTr="00DE2A78">
              <w:tc>
                <w:tcPr>
                  <w:tcW w:w="0" w:type="auto"/>
                </w:tcPr>
                <w:p w14:paraId="028B3674" w14:textId="77777777" w:rsidR="007516E2" w:rsidRDefault="007516E2" w:rsidP="00DE2A78">
                  <w:r>
                    <w:t>Salle</w:t>
                  </w:r>
                </w:p>
              </w:tc>
              <w:tc>
                <w:tcPr>
                  <w:tcW w:w="0" w:type="auto"/>
                </w:tcPr>
                <w:p w14:paraId="31B4C00E" w14:textId="77777777" w:rsidR="007516E2" w:rsidRDefault="007516E2" w:rsidP="00DE2A78">
                  <w:r>
                    <w:t>La salle se trouve en d15</w:t>
                  </w:r>
                </w:p>
              </w:tc>
            </w:tr>
            <w:tr w:rsidR="007516E2" w14:paraId="06A1E81F" w14:textId="77777777" w:rsidTr="00DE2A78">
              <w:tc>
                <w:tcPr>
                  <w:tcW w:w="0" w:type="auto"/>
                </w:tcPr>
                <w:p w14:paraId="5FDBFAC8" w14:textId="77777777" w:rsidR="007516E2" w:rsidRDefault="007516E2" w:rsidP="00DE2A78">
                  <w:r>
                    <w:t>Meuble de stockage</w:t>
                  </w:r>
                </w:p>
              </w:tc>
              <w:tc>
                <w:tcPr>
                  <w:tcW w:w="0" w:type="auto"/>
                </w:tcPr>
                <w:p w14:paraId="1530A7CC" w14:textId="77777777" w:rsidR="007516E2" w:rsidRDefault="007516E2" w:rsidP="00DE2A78">
                  <w:r>
                    <w:t>Il y a trois meubles de stockage avec 4 étages chacun, les étages ont 40 cm entre chacun</w:t>
                  </w:r>
                </w:p>
              </w:tc>
            </w:tr>
            <w:tr w:rsidR="007516E2" w14:paraId="5A3EB79E" w14:textId="77777777" w:rsidTr="00DE2A78">
              <w:tc>
                <w:tcPr>
                  <w:tcW w:w="0" w:type="auto"/>
                </w:tcPr>
                <w:p w14:paraId="0C52AAC8" w14:textId="77777777" w:rsidR="007516E2" w:rsidRDefault="007516E2" w:rsidP="00DE2A78">
                  <w:r>
                    <w:t>Force meubles</w:t>
                  </w:r>
                </w:p>
              </w:tc>
              <w:tc>
                <w:tcPr>
                  <w:tcW w:w="0" w:type="auto"/>
                </w:tcPr>
                <w:p w14:paraId="5A6E7300" w14:textId="77777777" w:rsidR="007516E2" w:rsidRDefault="007516E2" w:rsidP="00DE2A78">
                  <w:r>
                    <w:t>Chaque meuble de stockage porte au moins 4 PC (tours)</w:t>
                  </w:r>
                </w:p>
              </w:tc>
            </w:tr>
            <w:tr w:rsidR="007516E2" w14:paraId="16E29571" w14:textId="77777777" w:rsidTr="00DE2A78">
              <w:tc>
                <w:tcPr>
                  <w:tcW w:w="0" w:type="auto"/>
                </w:tcPr>
                <w:p w14:paraId="33170277" w14:textId="77777777" w:rsidR="007516E2" w:rsidRDefault="007516E2" w:rsidP="00DE2A78">
                  <w:r>
                    <w:t>Lumière</w:t>
                  </w:r>
                </w:p>
              </w:tc>
              <w:tc>
                <w:tcPr>
                  <w:tcW w:w="0" w:type="auto"/>
                </w:tcPr>
                <w:p w14:paraId="14C64F72" w14:textId="77777777" w:rsidR="007516E2" w:rsidRDefault="007516E2" w:rsidP="00DE2A78">
                  <w:r>
                    <w:t>Il y a une lumière ronde 20cmX20cm sur le plafond</w:t>
                  </w:r>
                </w:p>
              </w:tc>
            </w:tr>
            <w:tr w:rsidR="007516E2" w14:paraId="6AF69C32" w14:textId="77777777" w:rsidTr="00DE2A78">
              <w:tc>
                <w:tcPr>
                  <w:tcW w:w="0" w:type="auto"/>
                </w:tcPr>
                <w:p w14:paraId="0D8BDF67" w14:textId="77777777" w:rsidR="007516E2" w:rsidRDefault="007516E2" w:rsidP="00DE2A78">
                  <w:r>
                    <w:t>Murs</w:t>
                  </w:r>
                </w:p>
              </w:tc>
              <w:tc>
                <w:tcPr>
                  <w:tcW w:w="0" w:type="auto"/>
                </w:tcPr>
                <w:p w14:paraId="4A06339B" w14:textId="77777777" w:rsidR="007516E2" w:rsidRDefault="007516E2" w:rsidP="00DE2A78">
                  <w:r>
                    <w:t>La couleur des murs est gris, et il n'y a pas de texture</w:t>
                  </w:r>
                </w:p>
              </w:tc>
            </w:tr>
            <w:tr w:rsidR="007516E2" w14:paraId="6CB2562E" w14:textId="77777777" w:rsidTr="00DE2A78">
              <w:tc>
                <w:tcPr>
                  <w:tcW w:w="0" w:type="auto"/>
                </w:tcPr>
                <w:p w14:paraId="11D310AB" w14:textId="77777777" w:rsidR="007516E2" w:rsidRDefault="007516E2" w:rsidP="00DE2A78">
                  <w:r>
                    <w:t>Sol</w:t>
                  </w:r>
                </w:p>
              </w:tc>
              <w:tc>
                <w:tcPr>
                  <w:tcW w:w="0" w:type="auto"/>
                </w:tcPr>
                <w:p w14:paraId="6933362D" w14:textId="77777777" w:rsidR="007516E2" w:rsidRDefault="007516E2" w:rsidP="00DE2A78">
                  <w:r>
                    <w:t>Il y a un sol d'une couleur gris foncé et il n'y a pas de texture</w:t>
                  </w:r>
                </w:p>
              </w:tc>
            </w:tr>
            <w:tr w:rsidR="007516E2" w14:paraId="19DA70FE" w14:textId="77777777" w:rsidTr="00DE2A78">
              <w:tc>
                <w:tcPr>
                  <w:tcW w:w="0" w:type="auto"/>
                </w:tcPr>
                <w:p w14:paraId="10A109E4" w14:textId="77777777" w:rsidR="007516E2" w:rsidRDefault="007516E2" w:rsidP="00DE2A78">
                  <w:r>
                    <w:t>Fenetre</w:t>
                  </w:r>
                </w:p>
              </w:tc>
              <w:tc>
                <w:tcPr>
                  <w:tcW w:w="0" w:type="auto"/>
                </w:tcPr>
                <w:p w14:paraId="0D0527F4" w14:textId="77777777" w:rsidR="007516E2" w:rsidRDefault="007516E2" w:rsidP="00DE2A78">
                  <w:r>
                    <w:t>Il y a une fenêtre de 80cm de haut sur 30cm de large coulissante au fond de la salle</w:t>
                  </w:r>
                </w:p>
              </w:tc>
            </w:tr>
            <w:tr w:rsidR="007516E2" w14:paraId="4E6EAC68" w14:textId="77777777" w:rsidTr="00DE2A78">
              <w:tc>
                <w:tcPr>
                  <w:tcW w:w="0" w:type="auto"/>
                </w:tcPr>
                <w:p w14:paraId="6C2D8056" w14:textId="77777777" w:rsidR="007516E2" w:rsidRDefault="007516E2" w:rsidP="00DE2A78">
                  <w:r>
                    <w:t>Interrupteur</w:t>
                  </w:r>
                </w:p>
              </w:tc>
              <w:tc>
                <w:tcPr>
                  <w:tcW w:w="0" w:type="auto"/>
                </w:tcPr>
                <w:p w14:paraId="28A148B2" w14:textId="77777777" w:rsidR="007516E2" w:rsidRDefault="007516E2" w:rsidP="00DE2A78">
                  <w:r>
                    <w:t>Il y a un interrupteur à gauche de la porte d'entrée, afin d'allumer la lumière</w:t>
                  </w:r>
                </w:p>
              </w:tc>
            </w:tr>
            <w:tr w:rsidR="007516E2" w14:paraId="5AA5A671" w14:textId="77777777" w:rsidTr="00DE2A78">
              <w:tc>
                <w:tcPr>
                  <w:tcW w:w="0" w:type="auto"/>
                </w:tcPr>
                <w:p w14:paraId="06D8E029" w14:textId="77777777" w:rsidR="007516E2" w:rsidRDefault="007516E2" w:rsidP="00DE2A78">
                  <w:r>
                    <w:t>Caisse à outils</w:t>
                  </w:r>
                </w:p>
              </w:tc>
              <w:tc>
                <w:tcPr>
                  <w:tcW w:w="0" w:type="auto"/>
                </w:tcPr>
                <w:p w14:paraId="491C3838" w14:textId="77777777" w:rsidR="007516E2" w:rsidRDefault="007516E2" w:rsidP="00DE2A78">
                  <w:r>
                    <w:t>Il y a la caisse à outils 'Technocraft Boîte à outils Professional 35 pièces'</w:t>
                  </w:r>
                </w:p>
              </w:tc>
            </w:tr>
          </w:tbl>
          <w:p w14:paraId="1FEF1EAF" w14:textId="77777777" w:rsidR="007516E2" w:rsidRDefault="007516E2" w:rsidP="00DE2A78"/>
        </w:tc>
      </w:tr>
    </w:tbl>
    <w:p w14:paraId="412ADE85" w14:textId="77777777" w:rsidR="007516E2" w:rsidRDefault="007516E2" w:rsidP="007516E2"/>
    <w:p w14:paraId="24A76325" w14:textId="77777777" w:rsidR="007516E2" w:rsidRDefault="007516E2" w:rsidP="007516E2">
      <w:pPr>
        <w:pStyle w:val="Titre3"/>
      </w:pPr>
      <w:bookmarkStart w:id="48" w:name="_Toc165990162"/>
      <w:r>
        <w:t>Classe</w:t>
      </w:r>
      <w:bookmarkEnd w:id="48"/>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5F06C45A" w14:textId="77777777" w:rsidTr="00DE2A78">
        <w:tc>
          <w:tcPr>
            <w:tcW w:w="0" w:type="auto"/>
          </w:tcPr>
          <w:p w14:paraId="44933937" w14:textId="77777777" w:rsidR="007516E2" w:rsidRDefault="007516E2" w:rsidP="00DE2A78">
            <w:r>
              <w:t>En tant que étudiant Je veux des classes Pour travailler</w:t>
            </w:r>
          </w:p>
        </w:tc>
      </w:tr>
      <w:tr w:rsidR="007516E2" w14:paraId="1A7B1929" w14:textId="77777777" w:rsidTr="00DE2A78">
        <w:tc>
          <w:tcPr>
            <w:tcW w:w="0" w:type="auto"/>
          </w:tcPr>
          <w:p w14:paraId="21A79494"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61"/>
              <w:gridCol w:w="7679"/>
            </w:tblGrid>
            <w:tr w:rsidR="007516E2" w14:paraId="378AF373" w14:textId="77777777" w:rsidTr="00DE2A78">
              <w:tc>
                <w:tcPr>
                  <w:tcW w:w="0" w:type="auto"/>
                </w:tcPr>
                <w:p w14:paraId="34FBAA1D" w14:textId="77777777" w:rsidR="007516E2" w:rsidRDefault="007516E2" w:rsidP="00DE2A78">
                  <w:r>
                    <w:t>Bureaux</w:t>
                  </w:r>
                </w:p>
              </w:tc>
              <w:tc>
                <w:tcPr>
                  <w:tcW w:w="0" w:type="auto"/>
                </w:tcPr>
                <w:p w14:paraId="35B9E4CA" w14:textId="77777777" w:rsidR="007516E2" w:rsidRDefault="007516E2" w:rsidP="00DE2A78">
                  <w:r>
                    <w:t>Il faut au minimum 18 bureaux pour travailler</w:t>
                  </w:r>
                </w:p>
              </w:tc>
            </w:tr>
            <w:tr w:rsidR="007516E2" w14:paraId="27C87453" w14:textId="77777777" w:rsidTr="00DE2A78">
              <w:tc>
                <w:tcPr>
                  <w:tcW w:w="0" w:type="auto"/>
                </w:tcPr>
                <w:p w14:paraId="68AA42FD" w14:textId="77777777" w:rsidR="007516E2" w:rsidRDefault="007516E2" w:rsidP="00DE2A78">
                  <w:r>
                    <w:t>Location</w:t>
                  </w:r>
                </w:p>
              </w:tc>
              <w:tc>
                <w:tcPr>
                  <w:tcW w:w="0" w:type="auto"/>
                </w:tcPr>
                <w:p w14:paraId="66D8D74C" w14:textId="77777777" w:rsidR="007516E2" w:rsidRDefault="007516E2" w:rsidP="00DE2A78">
                  <w:r>
                    <w:t>Il faut que la salle soit en D13</w:t>
                  </w:r>
                </w:p>
              </w:tc>
            </w:tr>
            <w:tr w:rsidR="007516E2" w14:paraId="37DE5947" w14:textId="77777777" w:rsidTr="00DE2A78">
              <w:tc>
                <w:tcPr>
                  <w:tcW w:w="0" w:type="auto"/>
                </w:tcPr>
                <w:p w14:paraId="50235557" w14:textId="77777777" w:rsidR="007516E2" w:rsidRDefault="007516E2" w:rsidP="00DE2A78">
                  <w:r>
                    <w:t>Ecrans</w:t>
                  </w:r>
                </w:p>
              </w:tc>
              <w:tc>
                <w:tcPr>
                  <w:tcW w:w="0" w:type="auto"/>
                </w:tcPr>
                <w:p w14:paraId="768DC57E" w14:textId="77777777" w:rsidR="007516E2" w:rsidRDefault="007516E2" w:rsidP="00DE2A78">
                  <w:r>
                    <w:t>Il faut 2 ecrans par bureau</w:t>
                  </w:r>
                </w:p>
              </w:tc>
            </w:tr>
            <w:tr w:rsidR="007516E2" w14:paraId="482754EF" w14:textId="77777777" w:rsidTr="00DE2A78">
              <w:tc>
                <w:tcPr>
                  <w:tcW w:w="0" w:type="auto"/>
                </w:tcPr>
                <w:p w14:paraId="6813BED9" w14:textId="77777777" w:rsidR="007516E2" w:rsidRDefault="007516E2" w:rsidP="00DE2A78">
                  <w:r>
                    <w:t>Fenetres</w:t>
                  </w:r>
                </w:p>
              </w:tc>
              <w:tc>
                <w:tcPr>
                  <w:tcW w:w="0" w:type="auto"/>
                </w:tcPr>
                <w:p w14:paraId="588D84AA" w14:textId="77777777" w:rsidR="007516E2" w:rsidRDefault="007516E2" w:rsidP="00DE2A78">
                  <w:r>
                    <w:t>Il faut minimum 6 fenetres qui font la hauteur du mur</w:t>
                  </w:r>
                </w:p>
              </w:tc>
            </w:tr>
            <w:tr w:rsidR="007516E2" w14:paraId="690BEDAE" w14:textId="77777777" w:rsidTr="00DE2A78">
              <w:tc>
                <w:tcPr>
                  <w:tcW w:w="0" w:type="auto"/>
                </w:tcPr>
                <w:p w14:paraId="27F2333C" w14:textId="77777777" w:rsidR="007516E2" w:rsidRDefault="007516E2" w:rsidP="00DE2A78">
                  <w:r>
                    <w:t>Chaises</w:t>
                  </w:r>
                </w:p>
              </w:tc>
              <w:tc>
                <w:tcPr>
                  <w:tcW w:w="0" w:type="auto"/>
                </w:tcPr>
                <w:p w14:paraId="11A4598B" w14:textId="77777777" w:rsidR="007516E2" w:rsidRDefault="007516E2" w:rsidP="00DE2A78">
                  <w:r>
                    <w:t>Il faut une chaise par bureau + une pour le prof</w:t>
                  </w:r>
                </w:p>
              </w:tc>
            </w:tr>
            <w:tr w:rsidR="007516E2" w14:paraId="54BFF1AE" w14:textId="77777777" w:rsidTr="00DE2A78">
              <w:tc>
                <w:tcPr>
                  <w:tcW w:w="0" w:type="auto"/>
                </w:tcPr>
                <w:p w14:paraId="09AA114B" w14:textId="77777777" w:rsidR="007516E2" w:rsidRDefault="007516E2" w:rsidP="00DE2A78">
                  <w:r>
                    <w:t>Ordinateur</w:t>
                  </w:r>
                </w:p>
              </w:tc>
              <w:tc>
                <w:tcPr>
                  <w:tcW w:w="0" w:type="auto"/>
                </w:tcPr>
                <w:p w14:paraId="5C661EFF" w14:textId="77777777" w:rsidR="007516E2" w:rsidRDefault="007516E2" w:rsidP="00DE2A78">
                  <w:r>
                    <w:t>Il faut 1 ordinateur tour par bureau</w:t>
                  </w:r>
                </w:p>
              </w:tc>
            </w:tr>
            <w:tr w:rsidR="007516E2" w14:paraId="01F64F03" w14:textId="77777777" w:rsidTr="00DE2A78">
              <w:tc>
                <w:tcPr>
                  <w:tcW w:w="0" w:type="auto"/>
                </w:tcPr>
                <w:p w14:paraId="62A78044" w14:textId="77777777" w:rsidR="007516E2" w:rsidRDefault="007516E2" w:rsidP="00DE2A78">
                  <w:r>
                    <w:t>Clavier + souris</w:t>
                  </w:r>
                </w:p>
              </w:tc>
              <w:tc>
                <w:tcPr>
                  <w:tcW w:w="0" w:type="auto"/>
                </w:tcPr>
                <w:p w14:paraId="4EF0ABA9" w14:textId="77777777" w:rsidR="007516E2" w:rsidRDefault="007516E2" w:rsidP="00DE2A78">
                  <w:r>
                    <w:t>Il faut un clavier et une souris par bureau</w:t>
                  </w:r>
                </w:p>
              </w:tc>
            </w:tr>
            <w:tr w:rsidR="007516E2" w14:paraId="6B074746" w14:textId="77777777" w:rsidTr="00DE2A78">
              <w:tc>
                <w:tcPr>
                  <w:tcW w:w="0" w:type="auto"/>
                </w:tcPr>
                <w:p w14:paraId="6141C6AF" w14:textId="77777777" w:rsidR="007516E2" w:rsidRDefault="007516E2" w:rsidP="00DE2A78">
                  <w:r>
                    <w:t>Bureau du prof</w:t>
                  </w:r>
                </w:p>
              </w:tc>
              <w:tc>
                <w:tcPr>
                  <w:tcW w:w="0" w:type="auto"/>
                </w:tcPr>
                <w:p w14:paraId="337001F1" w14:textId="77777777" w:rsidR="007516E2" w:rsidRDefault="007516E2" w:rsidP="00DE2A78">
                  <w:r>
                    <w:t>Il faut un bureau isolee vers le qui face vers le reste de la classe et qui est devans le tableau pour le prof</w:t>
                  </w:r>
                </w:p>
              </w:tc>
            </w:tr>
            <w:tr w:rsidR="007516E2" w14:paraId="24840DF1" w14:textId="77777777" w:rsidTr="00DE2A78">
              <w:tc>
                <w:tcPr>
                  <w:tcW w:w="0" w:type="auto"/>
                </w:tcPr>
                <w:p w14:paraId="114648A3" w14:textId="77777777" w:rsidR="007516E2" w:rsidRDefault="007516E2" w:rsidP="00DE2A78">
                  <w:r>
                    <w:t>TV + tableau</w:t>
                  </w:r>
                </w:p>
              </w:tc>
              <w:tc>
                <w:tcPr>
                  <w:tcW w:w="0" w:type="auto"/>
                </w:tcPr>
                <w:p w14:paraId="505D4099" w14:textId="77777777" w:rsidR="007516E2" w:rsidRDefault="007516E2" w:rsidP="00DE2A78">
                  <w:r>
                    <w:t>Il faut un tableau et une TV</w:t>
                  </w:r>
                </w:p>
              </w:tc>
            </w:tr>
          </w:tbl>
          <w:p w14:paraId="7917A0A7" w14:textId="77777777" w:rsidR="007516E2" w:rsidRDefault="007516E2" w:rsidP="00DE2A78"/>
        </w:tc>
      </w:tr>
    </w:tbl>
    <w:p w14:paraId="7F810259" w14:textId="77777777" w:rsidR="007516E2" w:rsidRDefault="007516E2" w:rsidP="007516E2"/>
    <w:p w14:paraId="134402FA" w14:textId="77777777" w:rsidR="007516E2" w:rsidRDefault="007516E2" w:rsidP="007516E2">
      <w:pPr>
        <w:pStyle w:val="Titre3"/>
      </w:pPr>
      <w:bookmarkStart w:id="49" w:name="_Toc165990163"/>
      <w:r>
        <w:t>Toilettes d14</w:t>
      </w:r>
      <w:bookmarkEnd w:id="4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516E2" w14:paraId="41EE8EF9" w14:textId="77777777" w:rsidTr="00DE2A78">
        <w:tc>
          <w:tcPr>
            <w:tcW w:w="0" w:type="auto"/>
          </w:tcPr>
          <w:p w14:paraId="3332E100" w14:textId="77777777" w:rsidR="007516E2" w:rsidRDefault="007516E2" w:rsidP="00DE2A78">
            <w:r>
              <w:t>En tant qu'utilisateur du bâtiment Je veux des toilettes Pour pouvoir faire mes besoins et me laver les mains</w:t>
            </w:r>
          </w:p>
        </w:tc>
      </w:tr>
      <w:tr w:rsidR="007516E2" w14:paraId="0F08A0E7" w14:textId="77777777" w:rsidTr="00DE2A78">
        <w:tc>
          <w:tcPr>
            <w:tcW w:w="0" w:type="auto"/>
          </w:tcPr>
          <w:p w14:paraId="77EFB55A" w14:textId="77777777" w:rsidR="007516E2" w:rsidRDefault="007516E2" w:rsidP="00DE2A7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26"/>
              <w:gridCol w:w="7614"/>
            </w:tblGrid>
            <w:tr w:rsidR="007516E2" w14:paraId="29359F7B" w14:textId="77777777" w:rsidTr="00DE2A78">
              <w:tc>
                <w:tcPr>
                  <w:tcW w:w="0" w:type="auto"/>
                </w:tcPr>
                <w:p w14:paraId="420D482A" w14:textId="77777777" w:rsidR="007516E2" w:rsidRDefault="007516E2" w:rsidP="00DE2A78">
                  <w:r>
                    <w:t>Murs</w:t>
                  </w:r>
                </w:p>
              </w:tc>
              <w:tc>
                <w:tcPr>
                  <w:tcW w:w="0" w:type="auto"/>
                </w:tcPr>
                <w:p w14:paraId="12964083" w14:textId="77777777" w:rsidR="007516E2" w:rsidRDefault="007516E2" w:rsidP="00DE2A78">
                  <w:r>
                    <w:t>Il faut des murs qui separent chaque toilette, ces murs doit faire au moins 2m20</w:t>
                  </w:r>
                </w:p>
              </w:tc>
            </w:tr>
            <w:tr w:rsidR="007516E2" w14:paraId="7420F91D" w14:textId="77777777" w:rsidTr="00DE2A78">
              <w:tc>
                <w:tcPr>
                  <w:tcW w:w="0" w:type="auto"/>
                </w:tcPr>
                <w:p w14:paraId="09340CE0" w14:textId="77777777" w:rsidR="007516E2" w:rsidRDefault="007516E2" w:rsidP="00DE2A78">
                  <w:r>
                    <w:t>Toilettes</w:t>
                  </w:r>
                </w:p>
              </w:tc>
              <w:tc>
                <w:tcPr>
                  <w:tcW w:w="0" w:type="auto"/>
                </w:tcPr>
                <w:p w14:paraId="2CDEA306" w14:textId="77777777" w:rsidR="007516E2" w:rsidRDefault="007516E2" w:rsidP="00DE2A78">
                  <w:r>
                    <w:t>Il y a 5 toilettes par salle</w:t>
                  </w:r>
                </w:p>
              </w:tc>
            </w:tr>
            <w:tr w:rsidR="007516E2" w14:paraId="0D4B7C1F" w14:textId="77777777" w:rsidTr="00DE2A78">
              <w:tc>
                <w:tcPr>
                  <w:tcW w:w="0" w:type="auto"/>
                </w:tcPr>
                <w:p w14:paraId="3001C8DE" w14:textId="77777777" w:rsidR="007516E2" w:rsidRDefault="007516E2" w:rsidP="00DE2A78">
                  <w:r>
                    <w:t>Salle</w:t>
                  </w:r>
                </w:p>
              </w:tc>
              <w:tc>
                <w:tcPr>
                  <w:tcW w:w="0" w:type="auto"/>
                </w:tcPr>
                <w:p w14:paraId="4F83C5E3" w14:textId="77777777" w:rsidR="007516E2" w:rsidRDefault="007516E2" w:rsidP="00DE2A78">
                  <w:r>
                    <w:t>La salles de toilettes est en d14</w:t>
                  </w:r>
                </w:p>
              </w:tc>
            </w:tr>
            <w:tr w:rsidR="007516E2" w14:paraId="20DEEACD" w14:textId="77777777" w:rsidTr="00DE2A78">
              <w:tc>
                <w:tcPr>
                  <w:tcW w:w="0" w:type="auto"/>
                </w:tcPr>
                <w:p w14:paraId="23E55EE5" w14:textId="77777777" w:rsidR="007516E2" w:rsidRDefault="007516E2" w:rsidP="00DE2A78">
                  <w:r>
                    <w:t>Fenetres</w:t>
                  </w:r>
                </w:p>
              </w:tc>
              <w:tc>
                <w:tcPr>
                  <w:tcW w:w="0" w:type="auto"/>
                </w:tcPr>
                <w:p w14:paraId="3176426C" w14:textId="77777777" w:rsidR="007516E2" w:rsidRDefault="007516E2" w:rsidP="00DE2A78">
                  <w:r>
                    <w:t>Il y a 2 fenêtres ouvrables en face de la porte d'entrée</w:t>
                  </w:r>
                </w:p>
              </w:tc>
            </w:tr>
            <w:tr w:rsidR="007516E2" w14:paraId="7502A146" w14:textId="77777777" w:rsidTr="00DE2A78">
              <w:tc>
                <w:tcPr>
                  <w:tcW w:w="0" w:type="auto"/>
                </w:tcPr>
                <w:p w14:paraId="22E26B7A" w14:textId="77777777" w:rsidR="007516E2" w:rsidRDefault="007516E2" w:rsidP="00DE2A78">
                  <w:r>
                    <w:t>Sol</w:t>
                  </w:r>
                </w:p>
              </w:tc>
              <w:tc>
                <w:tcPr>
                  <w:tcW w:w="0" w:type="auto"/>
                </w:tcPr>
                <w:p w14:paraId="6341F937" w14:textId="77777777" w:rsidR="007516E2" w:rsidRDefault="007516E2" w:rsidP="00DE2A78">
                  <w:r>
                    <w:t>Il y a du carlage par terre avec une texture de plâques en gris</w:t>
                  </w:r>
                </w:p>
              </w:tc>
            </w:tr>
            <w:tr w:rsidR="007516E2" w14:paraId="0AB872EF" w14:textId="77777777" w:rsidTr="00DE2A78">
              <w:tc>
                <w:tcPr>
                  <w:tcW w:w="0" w:type="auto"/>
                </w:tcPr>
                <w:p w14:paraId="00F1E2A9" w14:textId="77777777" w:rsidR="007516E2" w:rsidRDefault="007516E2" w:rsidP="00DE2A78">
                  <w:r>
                    <w:t>Lavabo</w:t>
                  </w:r>
                </w:p>
              </w:tc>
              <w:tc>
                <w:tcPr>
                  <w:tcW w:w="0" w:type="auto"/>
                </w:tcPr>
                <w:p w14:paraId="5A9113FB" w14:textId="77777777" w:rsidR="007516E2" w:rsidRDefault="007516E2" w:rsidP="00DE2A78">
                  <w:r>
                    <w:t>Il y a deux lavabos avec un mirroir chacun</w:t>
                  </w:r>
                </w:p>
              </w:tc>
            </w:tr>
            <w:tr w:rsidR="007516E2" w14:paraId="5C6E738F" w14:textId="77777777" w:rsidTr="00DE2A78">
              <w:tc>
                <w:tcPr>
                  <w:tcW w:w="0" w:type="auto"/>
                </w:tcPr>
                <w:p w14:paraId="611DE53B" w14:textId="77777777" w:rsidR="007516E2" w:rsidRDefault="007516E2" w:rsidP="00DE2A78">
                  <w:r>
                    <w:t>Poubelle</w:t>
                  </w:r>
                </w:p>
              </w:tc>
              <w:tc>
                <w:tcPr>
                  <w:tcW w:w="0" w:type="auto"/>
                </w:tcPr>
                <w:p w14:paraId="52F0014B" w14:textId="77777777" w:rsidR="007516E2" w:rsidRDefault="007516E2" w:rsidP="00DE2A78">
                  <w:r>
                    <w:t>Il y a une poubelle à droite de la porte d'entré</w:t>
                  </w:r>
                </w:p>
              </w:tc>
            </w:tr>
            <w:tr w:rsidR="007516E2" w14:paraId="0E127E9D" w14:textId="77777777" w:rsidTr="00DE2A78">
              <w:tc>
                <w:tcPr>
                  <w:tcW w:w="0" w:type="auto"/>
                </w:tcPr>
                <w:p w14:paraId="14542293" w14:textId="77777777" w:rsidR="007516E2" w:rsidRDefault="007516E2" w:rsidP="00DE2A78">
                  <w:r>
                    <w:t>Savon + secheur</w:t>
                  </w:r>
                </w:p>
              </w:tc>
              <w:tc>
                <w:tcPr>
                  <w:tcW w:w="0" w:type="auto"/>
                </w:tcPr>
                <w:p w14:paraId="7ABF0AE9" w14:textId="77777777" w:rsidR="007516E2" w:rsidRDefault="007516E2" w:rsidP="00DE2A78">
                  <w:r>
                    <w:t>Il y a un distributeur de savon entre les lavabos et un appareil à secher sur le même mur que le lavabo</w:t>
                  </w:r>
                </w:p>
              </w:tc>
            </w:tr>
          </w:tbl>
          <w:p w14:paraId="76900B26" w14:textId="77777777" w:rsidR="007516E2" w:rsidRDefault="007516E2" w:rsidP="00DE2A78"/>
        </w:tc>
      </w:tr>
    </w:tbl>
    <w:p w14:paraId="59116734" w14:textId="77777777" w:rsidR="007516E2" w:rsidRDefault="007516E2" w:rsidP="007516E2"/>
    <w:p w14:paraId="19A6763A" w14:textId="77777777" w:rsidR="00476FFC" w:rsidRDefault="00476FFC" w:rsidP="00476FFC">
      <w:pPr>
        <w:pStyle w:val="Titre1"/>
        <w:numPr>
          <w:ilvl w:val="0"/>
          <w:numId w:val="0"/>
        </w:numPr>
        <w:ind w:left="567"/>
      </w:pPr>
    </w:p>
    <w:p w14:paraId="73B16EDB" w14:textId="5B3EF76A" w:rsidR="007F30AE" w:rsidRPr="007F30AE" w:rsidRDefault="007F30AE" w:rsidP="008E53F9">
      <w:pPr>
        <w:pStyle w:val="Titre1"/>
      </w:pPr>
      <w:bookmarkStart w:id="50" w:name="_Toc165990164"/>
      <w:r w:rsidRPr="007F30AE">
        <w:t>Réalisation</w:t>
      </w:r>
      <w:bookmarkEnd w:id="35"/>
      <w:bookmarkEnd w:id="36"/>
      <w:bookmarkEnd w:id="37"/>
      <w:bookmarkEnd w:id="50"/>
    </w:p>
    <w:p w14:paraId="78F6AA16" w14:textId="77777777" w:rsidR="007F30AE" w:rsidRPr="007F30AE" w:rsidRDefault="00116F07" w:rsidP="008E53F9">
      <w:pPr>
        <w:pStyle w:val="Titre2"/>
      </w:pPr>
      <w:bookmarkStart w:id="51" w:name="_Toc164007807"/>
      <w:bookmarkStart w:id="52" w:name="_Toc165990165"/>
      <w:r>
        <w:t>Installation de l’e</w:t>
      </w:r>
      <w:r w:rsidR="005C1848">
        <w:t>nvironnement de travail</w:t>
      </w:r>
      <w:bookmarkEnd w:id="51"/>
      <w:bookmarkEnd w:id="52"/>
    </w:p>
    <w:p w14:paraId="29E808CD"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45A66F39" w14:textId="77777777" w:rsidR="00920F4E" w:rsidRPr="00920F4E" w:rsidRDefault="00B147A7">
      <w:pPr>
        <w:pStyle w:val="Informations"/>
        <w:numPr>
          <w:ilvl w:val="0"/>
          <w:numId w:val="5"/>
        </w:numPr>
      </w:pPr>
      <w:r w:rsidRPr="00920F4E">
        <w:t>Versions des outils logiciels utilisés (OS, applications, pilotes, librairies, etc.)</w:t>
      </w:r>
    </w:p>
    <w:p w14:paraId="1D05B3E1"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ED26DDD" w14:textId="77777777" w:rsidR="00E81328" w:rsidRDefault="00AB1CA6">
      <w:pPr>
        <w:pStyle w:val="Informations"/>
        <w:numPr>
          <w:ilvl w:val="0"/>
          <w:numId w:val="5"/>
        </w:numPr>
      </w:pPr>
      <w:r w:rsidRPr="00920F4E">
        <w:t>Arborescences des documents produits</w:t>
      </w:r>
      <w:r w:rsidR="00552D07" w:rsidRPr="00920F4E">
        <w:t>.</w:t>
      </w:r>
    </w:p>
    <w:p w14:paraId="69CDC127" w14:textId="77777777" w:rsidR="002B1E09" w:rsidRPr="00920F4E" w:rsidRDefault="002B1E09">
      <w:pPr>
        <w:pStyle w:val="Informations"/>
        <w:numPr>
          <w:ilvl w:val="0"/>
          <w:numId w:val="5"/>
        </w:numPr>
      </w:pPr>
      <w:r>
        <w:t>Comment accéder au code (repository)</w:t>
      </w:r>
    </w:p>
    <w:p w14:paraId="1577D767" w14:textId="77777777" w:rsidR="00E07F66" w:rsidRDefault="00106156" w:rsidP="005C1848">
      <w:pPr>
        <w:pStyle w:val="Titre2"/>
      </w:pPr>
      <w:bookmarkStart w:id="53" w:name="_Toc164007808"/>
      <w:bookmarkStart w:id="54" w:name="_Toc165990166"/>
      <w:r>
        <w:t>Ressources extérieures</w:t>
      </w:r>
      <w:bookmarkEnd w:id="53"/>
      <w:bookmarkEnd w:id="54"/>
    </w:p>
    <w:p w14:paraId="318F42EA"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6006E33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346ED5A" w14:textId="77777777" w:rsidR="005C1848" w:rsidRPr="007F30AE" w:rsidRDefault="00D95D32" w:rsidP="005C1848">
      <w:pPr>
        <w:pStyle w:val="Titre2"/>
      </w:pPr>
      <w:bookmarkStart w:id="55" w:name="_Toc164007809"/>
      <w:bookmarkStart w:id="56" w:name="_Toc165990167"/>
      <w:r>
        <w:t>Déroulement effectif</w:t>
      </w:r>
      <w:bookmarkEnd w:id="55"/>
      <w:bookmarkEnd w:id="56"/>
    </w:p>
    <w:p w14:paraId="326AA67D" w14:textId="77777777" w:rsidR="00C24CA4" w:rsidRPr="00C24CA4" w:rsidRDefault="00C24CA4" w:rsidP="00C24CA4">
      <w:pPr>
        <w:rPr>
          <w:b/>
          <w:bCs/>
          <w:u w:val="single"/>
        </w:rPr>
      </w:pPr>
      <w:bookmarkStart w:id="57" w:name="_Toc164007810"/>
      <w:bookmarkStart w:id="58" w:name="_Toc165990175"/>
      <w:r w:rsidRPr="00C24CA4">
        <w:rPr>
          <w:b/>
          <w:bCs/>
          <w:u w:val="single"/>
        </w:rPr>
        <w:t>Sprint 2</w:t>
      </w:r>
    </w:p>
    <w:p w14:paraId="52709A7D" w14:textId="595DD936" w:rsidR="00C24CA4" w:rsidRPr="00C24CA4" w:rsidRDefault="00C24CA4" w:rsidP="00C24CA4">
      <w:pPr>
        <w:spacing w:before="100" w:beforeAutospacing="1" w:after="100" w:afterAutospacing="1"/>
      </w:pPr>
      <w:r w:rsidRPr="00C24CA4">
        <w:rPr>
          <w:rFonts w:ascii="Times New Roman" w:hAnsi="Times New Roman"/>
          <w:sz w:val="24"/>
          <w:szCs w:val="24"/>
        </w:rPr>
        <w:t> </w:t>
      </w:r>
      <w:r w:rsidRPr="00C24CA4">
        <w:t>User stories effectuées :</w:t>
      </w:r>
    </w:p>
    <w:p w14:paraId="44E39988" w14:textId="77777777" w:rsidR="00C24CA4" w:rsidRPr="00C24CA4" w:rsidRDefault="00C24CA4" w:rsidP="00C24CA4">
      <w:r w:rsidRPr="00C24CA4">
        <w:t> </w:t>
      </w:r>
    </w:p>
    <w:p w14:paraId="6A85D45D" w14:textId="77777777" w:rsidR="00C24CA4" w:rsidRPr="00C24CA4" w:rsidRDefault="00C24CA4" w:rsidP="00C24CA4">
      <w:r w:rsidRPr="00C24CA4">
        <w:t>Vestiaires</w:t>
      </w:r>
    </w:p>
    <w:p w14:paraId="2B30EB72" w14:textId="77777777" w:rsidR="00C24CA4" w:rsidRPr="00C24CA4" w:rsidRDefault="00C24CA4" w:rsidP="00C24CA4">
      <w:r w:rsidRPr="00C24CA4">
        <w:t>Toilettes</w:t>
      </w:r>
    </w:p>
    <w:p w14:paraId="0EC55154" w14:textId="77777777" w:rsidR="00C24CA4" w:rsidRPr="00C24CA4" w:rsidRDefault="00C24CA4" w:rsidP="00C24CA4">
      <w:r w:rsidRPr="00C24CA4">
        <w:t>Un endroit pour manger sur le toit</w:t>
      </w:r>
    </w:p>
    <w:p w14:paraId="42CDBFFC" w14:textId="77777777" w:rsidR="00C24CA4" w:rsidRPr="00C24CA4" w:rsidRDefault="00C24CA4" w:rsidP="00C24CA4">
      <w:r w:rsidRPr="00C24CA4">
        <w:t>Salle à manger</w:t>
      </w:r>
    </w:p>
    <w:p w14:paraId="6A4AF06D" w14:textId="77777777" w:rsidR="00C24CA4" w:rsidRPr="00C24CA4" w:rsidRDefault="00C24CA4" w:rsidP="00C24CA4">
      <w:r w:rsidRPr="00C24CA4">
        <w:t> </w:t>
      </w:r>
    </w:p>
    <w:p w14:paraId="57F6632F" w14:textId="77777777" w:rsidR="00C24CA4" w:rsidRPr="00C24CA4" w:rsidRDefault="00C24CA4" w:rsidP="00C24CA4">
      <w:r w:rsidRPr="00C24CA4">
        <w:t>Rétrospective :</w:t>
      </w:r>
    </w:p>
    <w:p w14:paraId="2247D6E5" w14:textId="77777777" w:rsidR="00C24CA4" w:rsidRPr="00C24CA4" w:rsidRDefault="00C24CA4" w:rsidP="00C24CA4">
      <w:r w:rsidRPr="00C24CA4">
        <w:t> </w:t>
      </w:r>
    </w:p>
    <w:p w14:paraId="390BDA58" w14:textId="77777777" w:rsidR="00C24CA4" w:rsidRPr="00C24CA4" w:rsidRDefault="00C24CA4" w:rsidP="00C24CA4">
      <w:r w:rsidRPr="00C24CA4">
        <w:t>Dans ce sprint, on a presque tout fini, juste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16C442EE" w14:textId="77777777" w:rsidR="00C24CA4" w:rsidRPr="00C24CA4" w:rsidRDefault="00C24CA4" w:rsidP="00C24CA4">
      <w:r w:rsidRPr="00C24CA4">
        <w:t> </w:t>
      </w:r>
    </w:p>
    <w:p w14:paraId="02485997" w14:textId="77777777" w:rsidR="00C24CA4" w:rsidRPr="00C24CA4" w:rsidRDefault="00C24CA4" w:rsidP="00C24CA4">
      <w:r w:rsidRPr="00C24CA4">
        <w:t> </w:t>
      </w:r>
    </w:p>
    <w:p w14:paraId="2CA1A104" w14:textId="77777777" w:rsidR="00C24CA4" w:rsidRPr="00C24CA4" w:rsidRDefault="00C24CA4" w:rsidP="00C24CA4">
      <w:pPr>
        <w:rPr>
          <w:b/>
          <w:bCs/>
          <w:u w:val="single"/>
        </w:rPr>
      </w:pPr>
      <w:r w:rsidRPr="00C24CA4">
        <w:rPr>
          <w:b/>
          <w:bCs/>
          <w:u w:val="single"/>
        </w:rPr>
        <w:t>Sprint 3</w:t>
      </w:r>
    </w:p>
    <w:p w14:paraId="4FAAE1E8" w14:textId="77777777" w:rsidR="00C24CA4" w:rsidRPr="00C24CA4" w:rsidRDefault="00C24CA4" w:rsidP="00C24CA4">
      <w:r w:rsidRPr="00C24CA4">
        <w:t> </w:t>
      </w:r>
    </w:p>
    <w:p w14:paraId="69A96EC0" w14:textId="77777777" w:rsidR="00C24CA4" w:rsidRPr="00C24CA4" w:rsidRDefault="00C24CA4" w:rsidP="00C24CA4">
      <w:r w:rsidRPr="00C24CA4">
        <w:t>User stories effectuées :</w:t>
      </w:r>
    </w:p>
    <w:p w14:paraId="240AA40D" w14:textId="77777777" w:rsidR="00C24CA4" w:rsidRPr="00C24CA4" w:rsidRDefault="00C24CA4" w:rsidP="00C24CA4">
      <w:r w:rsidRPr="00C24CA4">
        <w:t> </w:t>
      </w:r>
    </w:p>
    <w:p w14:paraId="47445A91" w14:textId="77777777" w:rsidR="00C24CA4" w:rsidRPr="00C24CA4" w:rsidRDefault="00C24CA4" w:rsidP="00C24CA4">
      <w:r w:rsidRPr="00C24CA4">
        <w:t>Parking</w:t>
      </w:r>
    </w:p>
    <w:p w14:paraId="24535055" w14:textId="77777777" w:rsidR="00C24CA4" w:rsidRPr="00C24CA4" w:rsidRDefault="00C24CA4" w:rsidP="00C24CA4">
      <w:r w:rsidRPr="00C24CA4">
        <w:t>1 classe sur 2 a été effectuée</w:t>
      </w:r>
    </w:p>
    <w:p w14:paraId="2B3D96AF" w14:textId="77777777" w:rsidR="00C24CA4" w:rsidRPr="00C24CA4" w:rsidRDefault="00C24CA4" w:rsidP="00C24CA4">
      <w:r w:rsidRPr="00C24CA4">
        <w:t>Salle technique</w:t>
      </w:r>
    </w:p>
    <w:p w14:paraId="74CA8E30" w14:textId="77777777" w:rsidR="00C24CA4" w:rsidRPr="00C24CA4" w:rsidRDefault="00C24CA4" w:rsidP="00C24CA4">
      <w:r w:rsidRPr="00C24CA4">
        <w:t>Salle d’administration Informatique</w:t>
      </w:r>
    </w:p>
    <w:p w14:paraId="19BDC6BE" w14:textId="77777777" w:rsidR="00C24CA4" w:rsidRPr="00C24CA4" w:rsidRDefault="00C24CA4" w:rsidP="00C24CA4">
      <w:r w:rsidRPr="00C24CA4">
        <w:t>Toilettes D14</w:t>
      </w:r>
    </w:p>
    <w:p w14:paraId="207E31E1" w14:textId="77777777" w:rsidR="00C24CA4" w:rsidRPr="00C24CA4" w:rsidRDefault="00C24CA4" w:rsidP="00C24CA4">
      <w:r w:rsidRPr="00C24CA4">
        <w:t> </w:t>
      </w:r>
    </w:p>
    <w:p w14:paraId="244C49D3" w14:textId="77777777" w:rsidR="00C24CA4" w:rsidRPr="00C24CA4" w:rsidRDefault="00C24CA4" w:rsidP="00C24CA4">
      <w:r w:rsidRPr="00C24CA4">
        <w:t>Rétrospective :</w:t>
      </w:r>
    </w:p>
    <w:p w14:paraId="1DB8E943" w14:textId="77777777" w:rsidR="00C24CA4" w:rsidRPr="00C24CA4" w:rsidRDefault="00C24CA4" w:rsidP="00C24CA4">
      <w:r w:rsidRPr="00C24CA4">
        <w:t> </w:t>
      </w:r>
    </w:p>
    <w:p w14:paraId="59D97F5D" w14:textId="77777777" w:rsidR="00C24CA4" w:rsidRDefault="00C24CA4" w:rsidP="00C24CA4">
      <w:r w:rsidRPr="00C24CA4">
        <w:t>Dans ce sprint, les choses ne sont pas forcément allées comme prévu. Thomas a fini 1 salle alors que c'était planifié de faire 2 car il ne pensait pas mettre autant d'effort dessus qu'il en a mis, Romain n'a pas fini ses deux Classes, mais il a presque fini la salle de Repos. Samuel a fait ses deux salles. On pense qu'on peut mieux faire la semaine prochaine, car cette fois on avait un léger souci de gestion de temps.</w:t>
      </w:r>
    </w:p>
    <w:p w14:paraId="700C846D" w14:textId="77777777" w:rsidR="00034611" w:rsidRDefault="00034611" w:rsidP="00C24CA4"/>
    <w:p w14:paraId="4FFEC057" w14:textId="781EAD3B" w:rsidR="00034611" w:rsidRPr="00034611" w:rsidRDefault="00034611" w:rsidP="00034611">
      <w:pPr>
        <w:rPr>
          <w:b/>
          <w:bCs/>
          <w:u w:val="single"/>
        </w:rPr>
      </w:pPr>
      <w:r w:rsidRPr="00034611">
        <w:rPr>
          <w:b/>
          <w:bCs/>
          <w:u w:val="single"/>
        </w:rPr>
        <w:lastRenderedPageBreak/>
        <w:t>Sprint</w:t>
      </w:r>
      <w:r>
        <w:rPr>
          <w:b/>
          <w:bCs/>
          <w:u w:val="single"/>
        </w:rPr>
        <w:t xml:space="preserve"> 4</w:t>
      </w:r>
    </w:p>
    <w:p w14:paraId="7040C3F6" w14:textId="77777777" w:rsidR="00034611" w:rsidRDefault="00034611" w:rsidP="00034611"/>
    <w:p w14:paraId="11D6AA46" w14:textId="7B25B294" w:rsidR="00034611" w:rsidRDefault="00034611" w:rsidP="00034611">
      <w:r>
        <w:t>User stories effectués :</w:t>
      </w:r>
    </w:p>
    <w:p w14:paraId="0CC4A643" w14:textId="77777777" w:rsidR="00034611" w:rsidRDefault="00034611" w:rsidP="00034611"/>
    <w:p w14:paraId="734F0243" w14:textId="77777777" w:rsidR="00034611" w:rsidRDefault="00034611" w:rsidP="00034611">
      <w:r>
        <w:t>Classe (D16)</w:t>
      </w:r>
    </w:p>
    <w:p w14:paraId="3916C571" w14:textId="77777777" w:rsidR="00034611" w:rsidRDefault="00034611" w:rsidP="00034611">
      <w:r>
        <w:t>Salle de repos (fini)</w:t>
      </w:r>
    </w:p>
    <w:p w14:paraId="39A158B1" w14:textId="77777777" w:rsidR="00034611" w:rsidRDefault="00034611" w:rsidP="00034611">
      <w:r>
        <w:t>Salle de réserve</w:t>
      </w:r>
    </w:p>
    <w:p w14:paraId="7DD45391" w14:textId="77777777" w:rsidR="00034611" w:rsidRDefault="00034611" w:rsidP="00034611">
      <w:r>
        <w:t>Librairie informatique</w:t>
      </w:r>
    </w:p>
    <w:p w14:paraId="634E4D21" w14:textId="77777777" w:rsidR="00034611" w:rsidRDefault="00034611" w:rsidP="00034611"/>
    <w:p w14:paraId="7E4102B0" w14:textId="5596D6A3" w:rsidR="00034611" w:rsidRPr="00C24CA4" w:rsidRDefault="00034611" w:rsidP="00034611">
      <w:r>
        <w:t>Ce sprint s’est déroulé exactement comme prévu. Nous avons eu aucun souci et les objets dans le back log a duré la bonne longueur. Ce sprint devrait être la base pour les derniers sprints, et nous devrons faire en sorte de metre le même valeurs d’efforts pour les sprints suivants</w:t>
      </w:r>
    </w:p>
    <w:p w14:paraId="21D52A7A" w14:textId="7ED06EA7" w:rsidR="00505421" w:rsidRPr="007F30AE" w:rsidRDefault="00F16ADE" w:rsidP="008E53F9">
      <w:pPr>
        <w:pStyle w:val="Titre2"/>
      </w:pPr>
      <w:r>
        <w:t xml:space="preserve">Journal de </w:t>
      </w:r>
      <w:r w:rsidR="00E07F66">
        <w:t>travail</w:t>
      </w:r>
      <w:bookmarkEnd w:id="57"/>
      <w:bookmarkEnd w:id="58"/>
    </w:p>
    <w:p w14:paraId="09CB3C27" w14:textId="77777777" w:rsidR="00E07F66" w:rsidRDefault="00E07F66" w:rsidP="002B1E09">
      <w:pPr>
        <w:pStyle w:val="Informations"/>
      </w:pPr>
    </w:p>
    <w:p w14:paraId="54CF4FA0" w14:textId="77777777" w:rsidR="00E07F66" w:rsidRDefault="00E07F66" w:rsidP="002B1E09">
      <w:pPr>
        <w:pStyle w:val="Informations"/>
      </w:pPr>
      <w:r>
        <w:t>En ici quel est le format du journal de travail et comment il va être maintenu tout au long du projet.</w:t>
      </w:r>
    </w:p>
    <w:p w14:paraId="12F75455" w14:textId="0A7050D7" w:rsidR="0034797D" w:rsidRDefault="00E07F66" w:rsidP="0034797D">
      <w:pPr>
        <w:pStyle w:val="Informations"/>
      </w:pPr>
      <w:r>
        <w:t xml:space="preserve">Ne pas mettre le journal de travail lui-même ici ! (mais on peut mettre une référence sur un fichier </w:t>
      </w:r>
    </w:p>
    <w:p w14:paraId="302E9474" w14:textId="6241D78E" w:rsidR="00505421" w:rsidRDefault="00E07F66" w:rsidP="00E07F66">
      <w:pPr>
        <w:pStyle w:val="Informations"/>
      </w:pPr>
      <w:r>
        <w:t>externe).</w:t>
      </w:r>
    </w:p>
    <w:p w14:paraId="718CE0B2" w14:textId="77777777" w:rsidR="0034797D" w:rsidRDefault="0034797D" w:rsidP="00E07F66">
      <w:pPr>
        <w:pStyle w:val="Informations"/>
      </w:pPr>
    </w:p>
    <w:p w14:paraId="245DBAEF" w14:textId="3789C88B" w:rsidR="0034797D" w:rsidRDefault="0034797D" w:rsidP="0034797D">
      <w:pPr>
        <w:pStyle w:val="Titre2"/>
      </w:pPr>
      <w:bookmarkStart w:id="59" w:name="_Toc165990176"/>
      <w:r>
        <w:t>Processus d’intégration</w:t>
      </w:r>
      <w:bookmarkEnd w:id="59"/>
    </w:p>
    <w:p w14:paraId="68FFC732" w14:textId="77777777" w:rsidR="0034797D" w:rsidRDefault="0034797D" w:rsidP="0034797D">
      <w:pPr>
        <w:pStyle w:val="Corpsdetexte"/>
      </w:pPr>
    </w:p>
    <w:p w14:paraId="58CA8F3C" w14:textId="6F43BFB3" w:rsidR="0034797D" w:rsidRDefault="0034797D" w:rsidP="0034797D">
      <w:pPr>
        <w:pStyle w:val="Corpsdetexte"/>
      </w:pPr>
      <w:r>
        <w:rPr>
          <w:rStyle w:val="ui-provider"/>
        </w:rPr>
        <w:t>Pour l’intégration, nous avons pris chaque fichier sh3d de chaque membre de l’équipe, puis nous avons d’abords effacé tout sauf la salle qui a été créé. Ensuite, on a fait CTRL+C et nous l’avons collé sur le fichier principal qui aura toutes les salles collées, avec CTRL+V.</w:t>
      </w:r>
    </w:p>
    <w:p w14:paraId="232E65CE" w14:textId="77777777" w:rsidR="0034797D" w:rsidRPr="0034797D" w:rsidRDefault="0034797D" w:rsidP="0034797D">
      <w:pPr>
        <w:pStyle w:val="Corpsdetexte"/>
      </w:pPr>
    </w:p>
    <w:p w14:paraId="0601EC21" w14:textId="77777777" w:rsidR="007F30AE" w:rsidRPr="007F30AE" w:rsidRDefault="007F30AE" w:rsidP="008E53F9">
      <w:pPr>
        <w:pStyle w:val="Titre1"/>
      </w:pPr>
      <w:bookmarkStart w:id="60" w:name="_Toc532179966"/>
      <w:bookmarkStart w:id="61" w:name="_Toc165969650"/>
      <w:bookmarkStart w:id="62" w:name="_Toc164007811"/>
      <w:bookmarkStart w:id="63" w:name="_Toc165990177"/>
      <w:r w:rsidRPr="007F30AE">
        <w:t>Tests</w:t>
      </w:r>
      <w:bookmarkEnd w:id="60"/>
      <w:bookmarkEnd w:id="61"/>
      <w:bookmarkEnd w:id="62"/>
      <w:bookmarkEnd w:id="63"/>
    </w:p>
    <w:p w14:paraId="12CC5421" w14:textId="77777777" w:rsidR="005C1848" w:rsidRDefault="005C1848" w:rsidP="008E53F9">
      <w:pPr>
        <w:pStyle w:val="Titre2"/>
      </w:pPr>
      <w:bookmarkStart w:id="64" w:name="_Toc164007812"/>
      <w:bookmarkStart w:id="65" w:name="_Toc165990178"/>
      <w:bookmarkStart w:id="66" w:name="_Toc532179968"/>
      <w:bookmarkStart w:id="67" w:name="_Toc165969652"/>
      <w:bookmarkStart w:id="68" w:name="_Ref308525868"/>
      <w:r>
        <w:t>Stratégie de test</w:t>
      </w:r>
      <w:bookmarkEnd w:id="64"/>
      <w:bookmarkEnd w:id="65"/>
    </w:p>
    <w:p w14:paraId="43C43AEC" w14:textId="77777777" w:rsidR="005C1848" w:rsidRPr="00920F4E" w:rsidRDefault="005C1848" w:rsidP="005C1848">
      <w:pPr>
        <w:pStyle w:val="Informations"/>
      </w:pPr>
      <w:r w:rsidRPr="00920F4E">
        <w:t>Qui, quand, avec quelles données, dans quel ordre, etc.</w:t>
      </w:r>
    </w:p>
    <w:p w14:paraId="5A154DC5" w14:textId="77777777" w:rsidR="007F30AE" w:rsidRPr="007F30AE" w:rsidRDefault="007F30AE" w:rsidP="008E53F9">
      <w:pPr>
        <w:pStyle w:val="Titre2"/>
      </w:pPr>
      <w:bookmarkStart w:id="69" w:name="_Toc164007813"/>
      <w:bookmarkStart w:id="70" w:name="_Toc165990179"/>
      <w:r w:rsidRPr="007F30AE">
        <w:t>Dossier des tests</w:t>
      </w:r>
      <w:bookmarkEnd w:id="66"/>
      <w:bookmarkEnd w:id="67"/>
      <w:bookmarkEnd w:id="68"/>
      <w:bookmarkEnd w:id="69"/>
      <w:bookmarkEnd w:id="70"/>
    </w:p>
    <w:p w14:paraId="7E5556D4"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2AF1022C"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7AED0EE6" w14:textId="77777777" w:rsidR="002B1E09" w:rsidRPr="00920F4E" w:rsidRDefault="002B1E09" w:rsidP="002B1E09">
      <w:pPr>
        <w:pStyle w:val="Titre2"/>
      </w:pPr>
      <w:bookmarkStart w:id="71" w:name="_Toc164007814"/>
      <w:bookmarkStart w:id="72" w:name="_Toc165990180"/>
      <w:r>
        <w:t>Problèmes restants</w:t>
      </w:r>
      <w:bookmarkEnd w:id="71"/>
      <w:bookmarkEnd w:id="72"/>
    </w:p>
    <w:p w14:paraId="7361813E" w14:textId="77777777" w:rsidR="002B1E09" w:rsidRDefault="007F30AE" w:rsidP="002B1E09">
      <w:pPr>
        <w:pStyle w:val="Informations"/>
      </w:pPr>
      <w:r w:rsidRPr="00920F4E">
        <w:t>Liste des bugs répertoriés avec</w:t>
      </w:r>
    </w:p>
    <w:p w14:paraId="7EA812BE" w14:textId="77777777" w:rsidR="002B1E09" w:rsidRDefault="002B1E09">
      <w:pPr>
        <w:pStyle w:val="Informations"/>
        <w:numPr>
          <w:ilvl w:val="0"/>
          <w:numId w:val="5"/>
        </w:numPr>
      </w:pPr>
      <w:r>
        <w:t>D</w:t>
      </w:r>
      <w:r w:rsidR="007F30AE" w:rsidRPr="00920F4E">
        <w:t>ate de découverte</w:t>
      </w:r>
    </w:p>
    <w:p w14:paraId="10E40088" w14:textId="77777777" w:rsidR="00920F4E" w:rsidRDefault="002B1E09">
      <w:pPr>
        <w:pStyle w:val="Informations"/>
        <w:numPr>
          <w:ilvl w:val="0"/>
          <w:numId w:val="5"/>
        </w:numPr>
      </w:pPr>
      <w:r>
        <w:t>Impact</w:t>
      </w:r>
    </w:p>
    <w:p w14:paraId="15F51E7A" w14:textId="77777777" w:rsidR="002B1E09" w:rsidRDefault="002B1E09">
      <w:pPr>
        <w:pStyle w:val="Informations"/>
        <w:numPr>
          <w:ilvl w:val="0"/>
          <w:numId w:val="5"/>
        </w:numPr>
      </w:pPr>
      <w:r>
        <w:t>Comment le contourner</w:t>
      </w:r>
    </w:p>
    <w:p w14:paraId="779EE337" w14:textId="77777777" w:rsidR="002B1E09" w:rsidRDefault="002B1E09">
      <w:pPr>
        <w:pStyle w:val="Informations"/>
        <w:numPr>
          <w:ilvl w:val="0"/>
          <w:numId w:val="5"/>
        </w:numPr>
      </w:pPr>
      <w:r>
        <w:t>Piste de résolution</w:t>
      </w:r>
    </w:p>
    <w:p w14:paraId="257FBE53" w14:textId="77777777" w:rsidR="007F30AE" w:rsidRPr="007F30AE" w:rsidRDefault="007F30AE" w:rsidP="008E53F9">
      <w:pPr>
        <w:pStyle w:val="Titre1"/>
      </w:pPr>
      <w:bookmarkStart w:id="73" w:name="_Toc165969653"/>
      <w:bookmarkStart w:id="74" w:name="_Toc164007815"/>
      <w:bookmarkStart w:id="75" w:name="_Toc165990181"/>
      <w:r w:rsidRPr="007F30AE">
        <w:t>Conclusion</w:t>
      </w:r>
      <w:bookmarkEnd w:id="73"/>
      <w:bookmarkEnd w:id="74"/>
      <w:bookmarkEnd w:id="75"/>
    </w:p>
    <w:p w14:paraId="30B54E0B" w14:textId="77777777" w:rsidR="007F30AE" w:rsidRPr="00152A26" w:rsidRDefault="007F30AE" w:rsidP="008E53F9">
      <w:pPr>
        <w:pStyle w:val="Titre2"/>
      </w:pPr>
      <w:bookmarkStart w:id="76" w:name="_Toc165969654"/>
      <w:bookmarkStart w:id="77" w:name="_Toc164007816"/>
      <w:bookmarkStart w:id="78" w:name="_Toc165990182"/>
      <w:r w:rsidRPr="00152A26">
        <w:t xml:space="preserve">Bilan des </w:t>
      </w:r>
      <w:bookmarkEnd w:id="76"/>
      <w:r w:rsidR="008E53F9">
        <w:t>fonctionnalités demandées</w:t>
      </w:r>
      <w:bookmarkEnd w:id="77"/>
      <w:bookmarkEnd w:id="78"/>
    </w:p>
    <w:p w14:paraId="367FD84F"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619A202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70D01649" w14:textId="77777777" w:rsidR="007F30AE" w:rsidRPr="007F30AE" w:rsidRDefault="007F30AE" w:rsidP="008E53F9">
      <w:pPr>
        <w:pStyle w:val="Titre2"/>
      </w:pPr>
      <w:bookmarkStart w:id="79" w:name="_Toc165969655"/>
      <w:bookmarkStart w:id="80" w:name="_Toc164007817"/>
      <w:bookmarkStart w:id="81" w:name="_Toc165990183"/>
      <w:r w:rsidRPr="007F30AE">
        <w:t>Bilan de la planification</w:t>
      </w:r>
      <w:bookmarkEnd w:id="79"/>
      <w:bookmarkEnd w:id="80"/>
      <w:bookmarkEnd w:id="81"/>
    </w:p>
    <w:p w14:paraId="79F3EF78"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1E36BFAA" w14:textId="77777777" w:rsidR="007F30AE" w:rsidRPr="007F30AE" w:rsidRDefault="007F30AE" w:rsidP="008E53F9">
      <w:pPr>
        <w:pStyle w:val="Titre2"/>
      </w:pPr>
      <w:bookmarkStart w:id="82" w:name="_Toc165969656"/>
      <w:bookmarkStart w:id="83" w:name="_Toc164007818"/>
      <w:bookmarkStart w:id="84" w:name="_Toc165990184"/>
      <w:r w:rsidRPr="007F30AE">
        <w:lastRenderedPageBreak/>
        <w:t>Bilan personnel</w:t>
      </w:r>
      <w:bookmarkEnd w:id="82"/>
      <w:bookmarkEnd w:id="83"/>
      <w:bookmarkEnd w:id="84"/>
    </w:p>
    <w:p w14:paraId="356393FB" w14:textId="77777777" w:rsidR="00920F4E" w:rsidRDefault="007F30AE" w:rsidP="002B1E09">
      <w:pPr>
        <w:pStyle w:val="Informations"/>
      </w:pPr>
      <w:r w:rsidRPr="00920F4E">
        <w:t>Si c’était à refaire</w:t>
      </w:r>
      <w:r w:rsidR="00A3107E" w:rsidRPr="00920F4E">
        <w:t>:</w:t>
      </w:r>
    </w:p>
    <w:p w14:paraId="4830D901"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1501C685"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002996EA" w14:textId="77777777" w:rsidR="00A3107E" w:rsidRPr="00920F4E" w:rsidRDefault="00A3107E" w:rsidP="002B1E09">
      <w:pPr>
        <w:pStyle w:val="Informations"/>
      </w:pPr>
      <w:r w:rsidRPr="00920F4E">
        <w:t>Qu’est que ce projet m’a appris ?</w:t>
      </w:r>
    </w:p>
    <w:p w14:paraId="568F4422" w14:textId="77777777" w:rsidR="004206A2" w:rsidRPr="00920F4E" w:rsidRDefault="004206A2" w:rsidP="002B1E09">
      <w:pPr>
        <w:pStyle w:val="Informations"/>
      </w:pPr>
      <w:r w:rsidRPr="00920F4E">
        <w:t>Suite à donner, améliorations souhaitables, …</w:t>
      </w:r>
    </w:p>
    <w:p w14:paraId="51359DE0" w14:textId="77777777" w:rsidR="00903FEF" w:rsidRPr="007F30AE" w:rsidRDefault="00903FEF" w:rsidP="008E53F9">
      <w:pPr>
        <w:pStyle w:val="Titre1"/>
      </w:pPr>
      <w:bookmarkStart w:id="85" w:name="_Toc164007819"/>
      <w:bookmarkStart w:id="86" w:name="_Toc165990185"/>
      <w:r>
        <w:t>Annexes</w:t>
      </w:r>
      <w:bookmarkEnd w:id="85"/>
      <w:bookmarkEnd w:id="86"/>
    </w:p>
    <w:p w14:paraId="10F67438" w14:textId="77777777" w:rsidR="00106156" w:rsidRDefault="00106156" w:rsidP="002B1E09">
      <w:pPr>
        <w:pStyle w:val="Informations"/>
      </w:pPr>
      <w:r>
        <w:t>Tous les documents utiles à la compréhension de points de détail du projet.</w:t>
      </w:r>
    </w:p>
    <w:p w14:paraId="59D533A7" w14:textId="77777777" w:rsidR="00903FEF" w:rsidRPr="00920F4E" w:rsidRDefault="00B64C66" w:rsidP="002B1E09">
      <w:pPr>
        <w:pStyle w:val="Informations"/>
      </w:pPr>
      <w:r w:rsidRPr="00920F4E">
        <w:t>Listing du code source (partiel ou, plus rarement complet)</w:t>
      </w:r>
    </w:p>
    <w:p w14:paraId="632B670E"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131D78AD"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6CAB5099" w14:textId="4761B8B3"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7DBA7" w14:textId="77777777" w:rsidR="00201E55" w:rsidRDefault="00201E55">
      <w:r>
        <w:separator/>
      </w:r>
    </w:p>
  </w:endnote>
  <w:endnote w:type="continuationSeparator" w:id="0">
    <w:p w14:paraId="617FF7E5" w14:textId="77777777" w:rsidR="00201E55" w:rsidRDefault="00201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9F8F"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6E33639D" w14:textId="77777777" w:rsidTr="00E52B61">
      <w:trPr>
        <w:trHeight w:hRule="exact" w:val="227"/>
        <w:jc w:val="center"/>
      </w:trPr>
      <w:tc>
        <w:tcPr>
          <w:tcW w:w="3510" w:type="dxa"/>
          <w:vAlign w:val="center"/>
        </w:tcPr>
        <w:p w14:paraId="7ADFE481" w14:textId="3609367C" w:rsidR="00AA4393" w:rsidRDefault="00AA4393" w:rsidP="00742484">
          <w:pPr>
            <w:pStyle w:val="-Pieddepage"/>
          </w:pPr>
          <w:r w:rsidRPr="00742484">
            <w:t>Auteur</w:t>
          </w:r>
          <w:r w:rsidRPr="00000197">
            <w:rPr>
              <w:rFonts w:cs="Arial"/>
              <w:szCs w:val="16"/>
            </w:rPr>
            <w:t> :</w:t>
          </w:r>
          <w:fldSimple w:instr=" AUTHOR   \* MERGEFORMAT ">
            <w:r w:rsidR="00257D4D" w:rsidRPr="00257D4D">
              <w:rPr>
                <w:rFonts w:cs="Arial"/>
                <w:noProof/>
                <w:szCs w:val="16"/>
              </w:rPr>
              <w:t>Thomas Moreira</w:t>
            </w:r>
          </w:fldSimple>
        </w:p>
        <w:p w14:paraId="7A4E2C5C" w14:textId="77777777" w:rsidR="00AA4393" w:rsidRPr="00000197" w:rsidRDefault="00AA4393" w:rsidP="002D7D46">
          <w:pPr>
            <w:pStyle w:val="-Pieddepage"/>
            <w:rPr>
              <w:rFonts w:cs="Arial"/>
              <w:szCs w:val="16"/>
            </w:rPr>
          </w:pPr>
        </w:p>
      </w:tc>
      <w:tc>
        <w:tcPr>
          <w:tcW w:w="2680" w:type="dxa"/>
          <w:vAlign w:val="center"/>
        </w:tcPr>
        <w:p w14:paraId="2408BD3C" w14:textId="77777777" w:rsidR="00AA4393" w:rsidRPr="00000197" w:rsidRDefault="00AA4393" w:rsidP="00955930">
          <w:pPr>
            <w:pStyle w:val="-Pieddepage"/>
            <w:jc w:val="center"/>
            <w:rPr>
              <w:rFonts w:cs="Arial"/>
              <w:szCs w:val="16"/>
            </w:rPr>
          </w:pPr>
        </w:p>
      </w:tc>
      <w:tc>
        <w:tcPr>
          <w:tcW w:w="3096" w:type="dxa"/>
          <w:vAlign w:val="center"/>
        </w:tcPr>
        <w:p w14:paraId="7E506B5A" w14:textId="39DF9D8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57D4D">
            <w:rPr>
              <w:rFonts w:cs="Arial"/>
              <w:noProof/>
              <w:szCs w:val="16"/>
            </w:rPr>
            <w:t>16.04.2024</w:t>
          </w:r>
          <w:r w:rsidR="00A65F0B">
            <w:rPr>
              <w:rFonts w:cs="Arial"/>
              <w:szCs w:val="16"/>
            </w:rPr>
            <w:fldChar w:fldCharType="end"/>
          </w:r>
        </w:p>
      </w:tc>
    </w:tr>
    <w:tr w:rsidR="00AA4393" w:rsidRPr="00000197" w14:paraId="619190C6" w14:textId="77777777" w:rsidTr="00E52B61">
      <w:trPr>
        <w:jc w:val="center"/>
      </w:trPr>
      <w:tc>
        <w:tcPr>
          <w:tcW w:w="3510" w:type="dxa"/>
          <w:vAlign w:val="center"/>
        </w:tcPr>
        <w:p w14:paraId="44816B0E" w14:textId="2F3E07CB"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fldChar w:fldCharType="separate"/>
          </w:r>
          <w:r w:rsidR="00257D4D">
            <w:rPr>
              <w:noProof/>
            </w:rPr>
            <w:t>Thomas Moreira</w:t>
          </w:r>
          <w:r w:rsidR="00A65F0B">
            <w:rPr>
              <w:rFonts w:cs="Arial"/>
              <w:noProof/>
              <w:szCs w:val="16"/>
            </w:rPr>
            <w:fldChar w:fldCharType="end"/>
          </w:r>
        </w:p>
      </w:tc>
      <w:tc>
        <w:tcPr>
          <w:tcW w:w="2680" w:type="dxa"/>
          <w:vAlign w:val="center"/>
        </w:tcPr>
        <w:p w14:paraId="33F4DD0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CFAFA1" w14:textId="2A7A4B63"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57D4D">
            <w:rPr>
              <w:rFonts w:cs="Arial"/>
              <w:noProof/>
              <w:szCs w:val="16"/>
            </w:rPr>
            <w:t>07.05.2024 16:32</w:t>
          </w:r>
          <w:r w:rsidR="00A65F0B">
            <w:rPr>
              <w:rFonts w:cs="Arial"/>
              <w:szCs w:val="16"/>
            </w:rPr>
            <w:fldChar w:fldCharType="end"/>
          </w:r>
        </w:p>
      </w:tc>
    </w:tr>
    <w:tr w:rsidR="00AA4393" w:rsidRPr="00000197" w14:paraId="78610791" w14:textId="77777777" w:rsidTr="00E52B61">
      <w:trPr>
        <w:jc w:val="center"/>
      </w:trPr>
      <w:tc>
        <w:tcPr>
          <w:tcW w:w="3510" w:type="dxa"/>
          <w:vAlign w:val="center"/>
        </w:tcPr>
        <w:p w14:paraId="286BDB3E" w14:textId="583F1F8F"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257D4D" w:rsidRPr="00257D4D">
              <w:rPr>
                <w:rFonts w:cs="Arial"/>
                <w:noProof/>
                <w:szCs w:val="16"/>
              </w:rPr>
              <w:t>22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034611">
            <w:rPr>
              <w:rFonts w:cs="Arial"/>
              <w:noProof/>
              <w:szCs w:val="16"/>
            </w:rPr>
            <w:t>07.05.2024 16:32</w:t>
          </w:r>
          <w:r w:rsidR="00A65F0B">
            <w:rPr>
              <w:rFonts w:cs="Arial"/>
              <w:szCs w:val="16"/>
            </w:rPr>
            <w:fldChar w:fldCharType="end"/>
          </w:r>
        </w:p>
      </w:tc>
      <w:tc>
        <w:tcPr>
          <w:tcW w:w="5776" w:type="dxa"/>
          <w:gridSpan w:val="2"/>
          <w:vAlign w:val="center"/>
        </w:tcPr>
        <w:p w14:paraId="4CC68ECC" w14:textId="2D9B8294" w:rsidR="00AA4393" w:rsidRPr="00000197" w:rsidRDefault="00000000" w:rsidP="00955930">
          <w:pPr>
            <w:pStyle w:val="-Pieddepage"/>
            <w:jc w:val="right"/>
            <w:rPr>
              <w:rFonts w:cs="Arial"/>
              <w:szCs w:val="16"/>
            </w:rPr>
          </w:pPr>
          <w:fldSimple w:instr=" FILENAME  \* FirstCap  \* MERGEFORMAT ">
            <w:r w:rsidR="00257D4D" w:rsidRPr="00257D4D">
              <w:rPr>
                <w:rFonts w:cs="Arial"/>
                <w:noProof/>
                <w:szCs w:val="16"/>
              </w:rPr>
              <w:t>Rapport</w:t>
            </w:r>
            <w:r w:rsidR="00257D4D">
              <w:rPr>
                <w:noProof/>
              </w:rPr>
              <w:t>.docx</w:t>
            </w:r>
          </w:fldSimple>
        </w:p>
      </w:tc>
    </w:tr>
  </w:tbl>
  <w:p w14:paraId="3D6C2F40"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5213B"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59360" w14:textId="77777777" w:rsidR="00201E55" w:rsidRDefault="00201E55">
      <w:r>
        <w:separator/>
      </w:r>
    </w:p>
  </w:footnote>
  <w:footnote w:type="continuationSeparator" w:id="0">
    <w:p w14:paraId="4D5A11A9" w14:textId="77777777" w:rsidR="00201E55" w:rsidRDefault="00201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DECF"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6DB7B6C" w14:textId="77777777">
      <w:trPr>
        <w:trHeight w:val="536"/>
        <w:jc w:val="center"/>
      </w:trPr>
      <w:tc>
        <w:tcPr>
          <w:tcW w:w="2445" w:type="dxa"/>
          <w:vAlign w:val="center"/>
        </w:tcPr>
        <w:p w14:paraId="28CC9E1D" w14:textId="77777777" w:rsidR="00AA4393" w:rsidRDefault="00AA4393" w:rsidP="00E12AE5">
          <w:pPr>
            <w:pStyle w:val="ETML"/>
          </w:pPr>
          <w:r w:rsidRPr="00B4738A">
            <w:t>ETML</w:t>
          </w:r>
        </w:p>
      </w:tc>
      <w:tc>
        <w:tcPr>
          <w:tcW w:w="4560" w:type="dxa"/>
          <w:vAlign w:val="center"/>
        </w:tcPr>
        <w:p w14:paraId="4CDA754F" w14:textId="77777777" w:rsidR="00AA4393" w:rsidRPr="00B4738A" w:rsidRDefault="00AA4393" w:rsidP="00B4738A"/>
      </w:tc>
      <w:tc>
        <w:tcPr>
          <w:tcW w:w="2283" w:type="dxa"/>
          <w:vAlign w:val="center"/>
        </w:tcPr>
        <w:p w14:paraId="73D32912" w14:textId="77777777" w:rsidR="00AA4393" w:rsidRDefault="00AA4393" w:rsidP="001D72BA">
          <w:pPr>
            <w:pStyle w:val="En-tte"/>
            <w:jc w:val="right"/>
          </w:pPr>
          <w:r>
            <w:rPr>
              <w:noProof/>
            </w:rPr>
            <w:drawing>
              <wp:inline distT="0" distB="0" distL="0" distR="0" wp14:anchorId="38C56985" wp14:editId="086DDC2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D1A96A8"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7C6C"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9pt;height:10.9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606E05"/>
    <w:multiLevelType w:val="multilevel"/>
    <w:tmpl w:val="1C52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FB7FAA"/>
    <w:multiLevelType w:val="hybridMultilevel"/>
    <w:tmpl w:val="CC80DB3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6371862"/>
    <w:multiLevelType w:val="multilevel"/>
    <w:tmpl w:val="491E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33742"/>
    <w:multiLevelType w:val="multilevel"/>
    <w:tmpl w:val="56EE68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1" w15:restartNumberingAfterBreak="0">
    <w:nsid w:val="5ABA6649"/>
    <w:multiLevelType w:val="hybridMultilevel"/>
    <w:tmpl w:val="DC926C6C"/>
    <w:lvl w:ilvl="0" w:tplc="6C3A57AC">
      <w:numFmt w:val="bullet"/>
      <w:lvlText w:val="-"/>
      <w:lvlJc w:val="left"/>
      <w:pPr>
        <w:ind w:left="1080" w:hanging="360"/>
      </w:pPr>
      <w:rPr>
        <w:rFonts w:ascii="Segoe UI" w:eastAsia="Times New Roman" w:hAnsi="Segoe UI" w:cs="Segoe U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63087795"/>
    <w:multiLevelType w:val="multilevel"/>
    <w:tmpl w:val="BC60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4" w15:restartNumberingAfterBreak="0">
    <w:nsid w:val="7EBF362F"/>
    <w:multiLevelType w:val="multilevel"/>
    <w:tmpl w:val="D7D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99511">
    <w:abstractNumId w:val="0"/>
  </w:num>
  <w:num w:numId="2" w16cid:durableId="918175600">
    <w:abstractNumId w:val="5"/>
  </w:num>
  <w:num w:numId="3" w16cid:durableId="722951399">
    <w:abstractNumId w:val="2"/>
  </w:num>
  <w:num w:numId="4" w16cid:durableId="231742127">
    <w:abstractNumId w:val="7"/>
  </w:num>
  <w:num w:numId="5" w16cid:durableId="571349081">
    <w:abstractNumId w:val="10"/>
  </w:num>
  <w:num w:numId="6" w16cid:durableId="459957811">
    <w:abstractNumId w:val="1"/>
  </w:num>
  <w:num w:numId="7" w16cid:durableId="23753091">
    <w:abstractNumId w:val="3"/>
  </w:num>
  <w:num w:numId="8" w16cid:durableId="629823383">
    <w:abstractNumId w:val="13"/>
  </w:num>
  <w:num w:numId="9" w16cid:durableId="18348330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92509">
    <w:abstractNumId w:val="9"/>
  </w:num>
  <w:num w:numId="11" w16cid:durableId="1206798596">
    <w:abstractNumId w:val="14"/>
  </w:num>
  <w:num w:numId="12" w16cid:durableId="1407919013">
    <w:abstractNumId w:val="11"/>
  </w:num>
  <w:num w:numId="13" w16cid:durableId="91781882">
    <w:abstractNumId w:val="12"/>
  </w:num>
  <w:num w:numId="14" w16cid:durableId="265037209">
    <w:abstractNumId w:val="6"/>
  </w:num>
  <w:num w:numId="15" w16cid:durableId="1635989880">
    <w:abstractNumId w:val="8"/>
  </w:num>
  <w:num w:numId="16" w16cid:durableId="200168674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C6"/>
    <w:rsid w:val="00000197"/>
    <w:rsid w:val="00010B9A"/>
    <w:rsid w:val="0001209F"/>
    <w:rsid w:val="00021D00"/>
    <w:rsid w:val="00030727"/>
    <w:rsid w:val="000316F0"/>
    <w:rsid w:val="00034611"/>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06156"/>
    <w:rsid w:val="00111811"/>
    <w:rsid w:val="00114120"/>
    <w:rsid w:val="00116F07"/>
    <w:rsid w:val="0015167D"/>
    <w:rsid w:val="00152A26"/>
    <w:rsid w:val="001764CE"/>
    <w:rsid w:val="00183417"/>
    <w:rsid w:val="001C454D"/>
    <w:rsid w:val="001D2AF3"/>
    <w:rsid w:val="001D4577"/>
    <w:rsid w:val="001D72BA"/>
    <w:rsid w:val="001F2420"/>
    <w:rsid w:val="001F6EEB"/>
    <w:rsid w:val="00201E55"/>
    <w:rsid w:val="00257D4D"/>
    <w:rsid w:val="00261950"/>
    <w:rsid w:val="002770F3"/>
    <w:rsid w:val="00292D2B"/>
    <w:rsid w:val="002951BD"/>
    <w:rsid w:val="00297E2A"/>
    <w:rsid w:val="002B1E09"/>
    <w:rsid w:val="002B6893"/>
    <w:rsid w:val="002C6634"/>
    <w:rsid w:val="002D7D46"/>
    <w:rsid w:val="002F038B"/>
    <w:rsid w:val="00310160"/>
    <w:rsid w:val="0031563E"/>
    <w:rsid w:val="0034172E"/>
    <w:rsid w:val="0034797D"/>
    <w:rsid w:val="003625C8"/>
    <w:rsid w:val="0037071E"/>
    <w:rsid w:val="0037190F"/>
    <w:rsid w:val="003E018B"/>
    <w:rsid w:val="003E32B9"/>
    <w:rsid w:val="003F1870"/>
    <w:rsid w:val="00407333"/>
    <w:rsid w:val="0040782E"/>
    <w:rsid w:val="004202D8"/>
    <w:rsid w:val="004206A2"/>
    <w:rsid w:val="0043666E"/>
    <w:rsid w:val="00436B90"/>
    <w:rsid w:val="00446E95"/>
    <w:rsid w:val="00454074"/>
    <w:rsid w:val="00454A1D"/>
    <w:rsid w:val="00476FFC"/>
    <w:rsid w:val="00492F24"/>
    <w:rsid w:val="004B70A9"/>
    <w:rsid w:val="004C6BBA"/>
    <w:rsid w:val="004D08EE"/>
    <w:rsid w:val="004D5266"/>
    <w:rsid w:val="00505421"/>
    <w:rsid w:val="0052224B"/>
    <w:rsid w:val="005328B0"/>
    <w:rsid w:val="0054054F"/>
    <w:rsid w:val="00542CE3"/>
    <w:rsid w:val="00545179"/>
    <w:rsid w:val="00552D07"/>
    <w:rsid w:val="0055647F"/>
    <w:rsid w:val="00571E4B"/>
    <w:rsid w:val="00574085"/>
    <w:rsid w:val="00576875"/>
    <w:rsid w:val="005926D0"/>
    <w:rsid w:val="005A3FBF"/>
    <w:rsid w:val="005B27EF"/>
    <w:rsid w:val="005C1848"/>
    <w:rsid w:val="005E6192"/>
    <w:rsid w:val="005E6B56"/>
    <w:rsid w:val="0061226E"/>
    <w:rsid w:val="00615583"/>
    <w:rsid w:val="00645760"/>
    <w:rsid w:val="00656974"/>
    <w:rsid w:val="006902A9"/>
    <w:rsid w:val="006966D0"/>
    <w:rsid w:val="006E132F"/>
    <w:rsid w:val="006E2CE8"/>
    <w:rsid w:val="006E4DA8"/>
    <w:rsid w:val="00700971"/>
    <w:rsid w:val="007010E6"/>
    <w:rsid w:val="007118D3"/>
    <w:rsid w:val="007169DA"/>
    <w:rsid w:val="007211A1"/>
    <w:rsid w:val="00742484"/>
    <w:rsid w:val="00744762"/>
    <w:rsid w:val="0074498A"/>
    <w:rsid w:val="007476C9"/>
    <w:rsid w:val="00750B90"/>
    <w:rsid w:val="007516E2"/>
    <w:rsid w:val="00753A51"/>
    <w:rsid w:val="0076036D"/>
    <w:rsid w:val="007700A7"/>
    <w:rsid w:val="007724F1"/>
    <w:rsid w:val="00772BC0"/>
    <w:rsid w:val="00773F56"/>
    <w:rsid w:val="007748A7"/>
    <w:rsid w:val="007D084B"/>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61976"/>
    <w:rsid w:val="0099022A"/>
    <w:rsid w:val="009907B5"/>
    <w:rsid w:val="009B009E"/>
    <w:rsid w:val="009B190E"/>
    <w:rsid w:val="009B6FDC"/>
    <w:rsid w:val="009D1A69"/>
    <w:rsid w:val="009D480B"/>
    <w:rsid w:val="009F75DD"/>
    <w:rsid w:val="00A3107E"/>
    <w:rsid w:val="00A400FD"/>
    <w:rsid w:val="00A65F0B"/>
    <w:rsid w:val="00A706B7"/>
    <w:rsid w:val="00AA1088"/>
    <w:rsid w:val="00AA4393"/>
    <w:rsid w:val="00AB1CA6"/>
    <w:rsid w:val="00AD3EE8"/>
    <w:rsid w:val="00AE282D"/>
    <w:rsid w:val="00AE286A"/>
    <w:rsid w:val="00AF58E1"/>
    <w:rsid w:val="00B13CB9"/>
    <w:rsid w:val="00B147A7"/>
    <w:rsid w:val="00B20D38"/>
    <w:rsid w:val="00B241D2"/>
    <w:rsid w:val="00B33505"/>
    <w:rsid w:val="00B40A8E"/>
    <w:rsid w:val="00B44A78"/>
    <w:rsid w:val="00B4738A"/>
    <w:rsid w:val="00B612B2"/>
    <w:rsid w:val="00B64C66"/>
    <w:rsid w:val="00B86631"/>
    <w:rsid w:val="00B95EC5"/>
    <w:rsid w:val="00B96AA1"/>
    <w:rsid w:val="00BA56D2"/>
    <w:rsid w:val="00BA7DF1"/>
    <w:rsid w:val="00BD773C"/>
    <w:rsid w:val="00BE185C"/>
    <w:rsid w:val="00BF7A15"/>
    <w:rsid w:val="00C20939"/>
    <w:rsid w:val="00C24CA4"/>
    <w:rsid w:val="00C329D7"/>
    <w:rsid w:val="00C33C51"/>
    <w:rsid w:val="00C62B49"/>
    <w:rsid w:val="00C90570"/>
    <w:rsid w:val="00CB712D"/>
    <w:rsid w:val="00CD1A2D"/>
    <w:rsid w:val="00D14587"/>
    <w:rsid w:val="00D15AE6"/>
    <w:rsid w:val="00D160DD"/>
    <w:rsid w:val="00D174BC"/>
    <w:rsid w:val="00D26EC6"/>
    <w:rsid w:val="00D275C6"/>
    <w:rsid w:val="00D405C9"/>
    <w:rsid w:val="00D64B85"/>
    <w:rsid w:val="00D64F19"/>
    <w:rsid w:val="00D82BEB"/>
    <w:rsid w:val="00D95D32"/>
    <w:rsid w:val="00DB1DCD"/>
    <w:rsid w:val="00DC003C"/>
    <w:rsid w:val="00DF63E4"/>
    <w:rsid w:val="00E015B8"/>
    <w:rsid w:val="00E07F66"/>
    <w:rsid w:val="00E1012A"/>
    <w:rsid w:val="00E12AE5"/>
    <w:rsid w:val="00E416AC"/>
    <w:rsid w:val="00E41BC2"/>
    <w:rsid w:val="00E43AA7"/>
    <w:rsid w:val="00E52B61"/>
    <w:rsid w:val="00E57163"/>
    <w:rsid w:val="00E61B66"/>
    <w:rsid w:val="00E658ED"/>
    <w:rsid w:val="00E81328"/>
    <w:rsid w:val="00E93450"/>
    <w:rsid w:val="00EB197D"/>
    <w:rsid w:val="00EC677D"/>
    <w:rsid w:val="00ED6F41"/>
    <w:rsid w:val="00ED6F46"/>
    <w:rsid w:val="00EE16F0"/>
    <w:rsid w:val="00EE431D"/>
    <w:rsid w:val="00EE4EC4"/>
    <w:rsid w:val="00EE55F0"/>
    <w:rsid w:val="00F1003D"/>
    <w:rsid w:val="00F16ADE"/>
    <w:rsid w:val="00F512A6"/>
    <w:rsid w:val="00F664DF"/>
    <w:rsid w:val="00F93513"/>
    <w:rsid w:val="00FB1CD6"/>
    <w:rsid w:val="00FB2C0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2641A"/>
  <w15:docId w15:val="{DB02064C-677F-4454-952E-EED927D5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476FFC"/>
    <w:rPr>
      <w:rFonts w:asciiTheme="majorHAnsi" w:hAnsiTheme="majorHAnsi" w:cs="Arial"/>
      <w:bCs/>
      <w:i/>
      <w:sz w:val="24"/>
      <w:szCs w:val="26"/>
    </w:rPr>
  </w:style>
  <w:style w:type="paragraph" w:styleId="NormalWeb">
    <w:name w:val="Normal (Web)"/>
    <w:basedOn w:val="Normal"/>
    <w:uiPriority w:val="99"/>
    <w:semiHidden/>
    <w:unhideWhenUsed/>
    <w:rsid w:val="007169DA"/>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7169DA"/>
    <w:pPr>
      <w:ind w:left="720"/>
      <w:contextualSpacing/>
    </w:pPr>
  </w:style>
  <w:style w:type="character" w:customStyle="1" w:styleId="ui-provider">
    <w:name w:val="ui-provider"/>
    <w:basedOn w:val="Policepardfaut"/>
    <w:rsid w:val="0034797D"/>
  </w:style>
  <w:style w:type="paragraph" w:styleId="En-ttedetabledesmatires">
    <w:name w:val="TOC Heading"/>
    <w:basedOn w:val="Titre1"/>
    <w:next w:val="Normal"/>
    <w:uiPriority w:val="39"/>
    <w:unhideWhenUsed/>
    <w:qFormat/>
    <w:rsid w:val="00EB197D"/>
    <w:pPr>
      <w:numPr>
        <w:numId w:val="0"/>
      </w:numPr>
      <w:spacing w:before="240" w:after="0" w:line="259" w:lineRule="auto"/>
      <w:outlineLvl w:val="9"/>
    </w:pPr>
    <w:rPr>
      <w:rFonts w:eastAsiaTheme="majorEastAsia"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91169">
      <w:bodyDiv w:val="1"/>
      <w:marLeft w:val="0"/>
      <w:marRight w:val="0"/>
      <w:marTop w:val="0"/>
      <w:marBottom w:val="0"/>
      <w:divBdr>
        <w:top w:val="none" w:sz="0" w:space="0" w:color="auto"/>
        <w:left w:val="none" w:sz="0" w:space="0" w:color="auto"/>
        <w:bottom w:val="none" w:sz="0" w:space="0" w:color="auto"/>
        <w:right w:val="none" w:sz="0" w:space="0" w:color="auto"/>
      </w:divBdr>
    </w:div>
    <w:div w:id="404568228">
      <w:bodyDiv w:val="1"/>
      <w:marLeft w:val="0"/>
      <w:marRight w:val="0"/>
      <w:marTop w:val="0"/>
      <w:marBottom w:val="0"/>
      <w:divBdr>
        <w:top w:val="none" w:sz="0" w:space="0" w:color="auto"/>
        <w:left w:val="none" w:sz="0" w:space="0" w:color="auto"/>
        <w:bottom w:val="none" w:sz="0" w:space="0" w:color="auto"/>
        <w:right w:val="none" w:sz="0" w:space="0" w:color="auto"/>
      </w:divBdr>
    </w:div>
    <w:div w:id="891502659">
      <w:bodyDiv w:val="1"/>
      <w:marLeft w:val="0"/>
      <w:marRight w:val="0"/>
      <w:marTop w:val="0"/>
      <w:marBottom w:val="0"/>
      <w:divBdr>
        <w:top w:val="none" w:sz="0" w:space="0" w:color="auto"/>
        <w:left w:val="none" w:sz="0" w:space="0" w:color="auto"/>
        <w:bottom w:val="none" w:sz="0" w:space="0" w:color="auto"/>
        <w:right w:val="none" w:sz="0" w:space="0" w:color="auto"/>
      </w:divBdr>
    </w:div>
    <w:div w:id="1640648642">
      <w:bodyDiv w:val="1"/>
      <w:marLeft w:val="0"/>
      <w:marRight w:val="0"/>
      <w:marTop w:val="0"/>
      <w:marBottom w:val="0"/>
      <w:divBdr>
        <w:top w:val="none" w:sz="0" w:space="0" w:color="auto"/>
        <w:left w:val="none" w:sz="0" w:space="0" w:color="auto"/>
        <w:bottom w:val="none" w:sz="0" w:space="0" w:color="auto"/>
        <w:right w:val="none" w:sz="0" w:space="0" w:color="auto"/>
      </w:divBdr>
    </w:div>
    <w:div w:id="1774201487">
      <w:bodyDiv w:val="1"/>
      <w:marLeft w:val="0"/>
      <w:marRight w:val="0"/>
      <w:marTop w:val="0"/>
      <w:marBottom w:val="0"/>
      <w:divBdr>
        <w:top w:val="none" w:sz="0" w:space="0" w:color="auto"/>
        <w:left w:val="none" w:sz="0" w:space="0" w:color="auto"/>
        <w:bottom w:val="none" w:sz="0" w:space="0" w:color="auto"/>
        <w:right w:val="none" w:sz="0" w:space="0" w:color="auto"/>
      </w:divBdr>
    </w:div>
    <w:div w:id="1919485490">
      <w:bodyDiv w:val="1"/>
      <w:marLeft w:val="0"/>
      <w:marRight w:val="0"/>
      <w:marTop w:val="0"/>
      <w:marBottom w:val="0"/>
      <w:divBdr>
        <w:top w:val="none" w:sz="0" w:space="0" w:color="auto"/>
        <w:left w:val="none" w:sz="0" w:space="0" w:color="auto"/>
        <w:bottom w:val="none" w:sz="0" w:space="0" w:color="auto"/>
        <w:right w:val="none" w:sz="0" w:space="0" w:color="auto"/>
      </w:divBdr>
    </w:div>
    <w:div w:id="1937205215">
      <w:bodyDiv w:val="1"/>
      <w:marLeft w:val="0"/>
      <w:marRight w:val="0"/>
      <w:marTop w:val="0"/>
      <w:marBottom w:val="0"/>
      <w:divBdr>
        <w:top w:val="none" w:sz="0" w:space="0" w:color="auto"/>
        <w:left w:val="none" w:sz="0" w:space="0" w:color="auto"/>
        <w:bottom w:val="none" w:sz="0" w:space="0" w:color="auto"/>
        <w:right w:val="none" w:sz="0" w:space="0" w:color="auto"/>
      </w:divBdr>
    </w:div>
    <w:div w:id="20816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oreira\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85</TotalTime>
  <Pages>12</Pages>
  <Words>3430</Words>
  <Characters>18866</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22252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Thomas Moreira</dc:creator>
  <cp:lastModifiedBy>Thomas Moreira</cp:lastModifiedBy>
  <cp:revision>25</cp:revision>
  <cp:lastPrinted>2024-05-07T14:32:00Z</cp:lastPrinted>
  <dcterms:created xsi:type="dcterms:W3CDTF">2024-04-16T13:05:00Z</dcterms:created>
  <dcterms:modified xsi:type="dcterms:W3CDTF">2024-05-14T14:06:00Z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